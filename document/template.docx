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szCs w:val="22"/>
          <w:lang w:bidi="ar-SA"/>
        </w:rPr>
        <w:id w:val="-1419552702"/>
        <w:docPartObj>
          <w:docPartGallery w:val="Cover Pages"/>
          <w:docPartUnique/>
        </w:docPartObj>
      </w:sdtPr>
      <w:sdtContent>
        <w:p w14:paraId="665A08DE" w14:textId="1438FE85" w:rsidR="000D7F43" w:rsidRDefault="006B7086" w:rsidP="00032E98">
          <w:pPr>
            <w:pStyle w:val="1Normal"/>
          </w:pPr>
          <w:r>
            <w:rPr>
              <w:noProof/>
              <w:lang w:bidi="ar-SA"/>
            </w:rPr>
            <w:drawing>
              <wp:anchor distT="0" distB="0" distL="114300" distR="114300" simplePos="0" relativeHeight="251661312" behindDoc="1" locked="0" layoutInCell="1" allowOverlap="1" wp14:anchorId="6988F74D" wp14:editId="01F4AC51">
                <wp:simplePos x="0" y="0"/>
                <wp:positionH relativeFrom="column">
                  <wp:posOffset>3025775</wp:posOffset>
                </wp:positionH>
                <wp:positionV relativeFrom="paragraph">
                  <wp:posOffset>0</wp:posOffset>
                </wp:positionV>
                <wp:extent cx="2917825" cy="564515"/>
                <wp:effectExtent l="0" t="0" r="0" b="0"/>
                <wp:wrapNone/>
                <wp:docPr id="22" name="Picture 22" descr="A picture containing text, clipar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 vector graphics&#10;&#10;Description automatically generated"/>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825" cy="564515"/>
                        </a:xfrm>
                        <a:prstGeom prst="rect">
                          <a:avLst/>
                        </a:prstGeom>
                        <a:noFill/>
                        <a:ln>
                          <a:noFill/>
                        </a:ln>
                      </pic:spPr>
                    </pic:pic>
                  </a:graphicData>
                </a:graphic>
              </wp:anchor>
            </w:drawing>
          </w:r>
        </w:p>
        <w:p w14:paraId="271324C3" w14:textId="45A93E1B" w:rsidR="000D7F43" w:rsidRDefault="000D7F43" w:rsidP="00B01739">
          <w:pPr>
            <w:spacing w:before="120"/>
            <w:rPr>
              <w:rFonts w:ascii="Arial Bold" w:eastAsiaTheme="minorEastAsia" w:hAnsi="Arial Bold" w:cs="Arial"/>
              <w:b/>
              <w:caps/>
              <w:color w:val="009AC7"/>
              <w:sz w:val="28"/>
              <w:szCs w:val="28"/>
              <w:lang w:bidi="en-US"/>
            </w:rPr>
          </w:pPr>
          <w:r>
            <w:rPr>
              <w:noProof/>
            </w:rPr>
            <mc:AlternateContent>
              <mc:Choice Requires="wps">
                <w:drawing>
                  <wp:anchor distT="0" distB="0" distL="114300" distR="114300" simplePos="0" relativeHeight="251659264" behindDoc="0" locked="0" layoutInCell="1" allowOverlap="1" wp14:anchorId="6C960F3E" wp14:editId="116CFB12">
                    <wp:simplePos x="0" y="0"/>
                    <wp:positionH relativeFrom="page">
                      <wp:posOffset>747395</wp:posOffset>
                    </wp:positionH>
                    <wp:positionV relativeFrom="page">
                      <wp:posOffset>1757045</wp:posOffset>
                    </wp:positionV>
                    <wp:extent cx="6233160" cy="5207635"/>
                    <wp:effectExtent l="0" t="0" r="0" b="12065"/>
                    <wp:wrapSquare wrapText="bothSides"/>
                    <wp:docPr id="154" name="Text Box 154"/>
                    <wp:cNvGraphicFramePr/>
                    <a:graphic xmlns:a="http://schemas.openxmlformats.org/drawingml/2006/main">
                      <a:graphicData uri="http://schemas.microsoft.com/office/word/2010/wordprocessingShape">
                        <wps:wsp>
                          <wps:cNvSpPr txBox="1"/>
                          <wps:spPr>
                            <a:xfrm>
                              <a:off x="0" y="0"/>
                              <a:ext cx="6233160" cy="5207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9B53" w14:textId="679D1D84" w:rsidR="00217D04" w:rsidRPr="00622B84" w:rsidRDefault="00723BD5" w:rsidP="0023785C">
                                <w:pPr>
                                  <w:spacing w:before="120"/>
                                  <w:ind w:left="-1440" w:right="-110"/>
                                  <w:jc w:val="right"/>
                                  <w:rPr>
                                    <w:rFonts w:eastAsiaTheme="minorEastAsia" w:cs="Arial"/>
                                    <w:b/>
                                    <w:color w:val="24AED4"/>
                                    <w:sz w:val="56"/>
                                    <w:szCs w:val="36"/>
                                    <w:lang w:bidi="en-US"/>
                                  </w:rPr>
                                </w:pPr>
                                <w:proofErr w:type="spellStart"/>
                                <w:r>
                                  <w:rPr>
                                    <w:rFonts w:eastAsiaTheme="minorEastAsia" w:cs="Arial"/>
                                    <w:b/>
                                    <w:color w:val="24AED4"/>
                                    <w:sz w:val="56"/>
                                    <w:szCs w:val="36"/>
                                    <w:lang w:bidi="en-US"/>
                                  </w:rPr>
                                  <w:t>LifeCycle</w:t>
                                </w:r>
                                <w:proofErr w:type="spellEnd"/>
                                <w:r>
                                  <w:rPr>
                                    <w:rFonts w:eastAsiaTheme="minorEastAsia" w:cs="Arial"/>
                                    <w:b/>
                                    <w:color w:val="24AED4"/>
                                    <w:sz w:val="56"/>
                                    <w:szCs w:val="36"/>
                                    <w:lang w:bidi="en-US"/>
                                  </w:rPr>
                                  <w:t xml:space="preserve"> Success Plan</w:t>
                                </w:r>
                              </w:p>
                              <w:p w14:paraId="1BC6E300" w14:textId="42EE93A0" w:rsidR="00217D04" w:rsidRPr="00121F03" w:rsidRDefault="00EB2C76" w:rsidP="000F1C78">
                                <w:pPr>
                                  <w:spacing w:before="120"/>
                                  <w:ind w:right="-110"/>
                                  <w:jc w:val="right"/>
                                  <w:rPr>
                                    <w:rFonts w:eastAsiaTheme="minorEastAsia" w:cs="Arial"/>
                                    <w:b/>
                                    <w:bCs/>
                                    <w:caps/>
                                    <w:color w:val="24AED4"/>
                                    <w:sz w:val="40"/>
                                    <w:szCs w:val="40"/>
                                    <w:lang w:bidi="en-US"/>
                                  </w:rPr>
                                </w:pPr>
                                <w:r w:rsidRPr="00121F03">
                                  <w:rPr>
                                    <w:rFonts w:eastAsiaTheme="minorEastAsia" w:cs="Arial"/>
                                    <w:b/>
                                    <w:bCs/>
                                    <w:caps/>
                                    <w:color w:val="24AED4"/>
                                    <w:sz w:val="40"/>
                                    <w:szCs w:val="40"/>
                                    <w:lang w:bidi="en-US"/>
                                  </w:rPr>
                                  <w:t>CATIC</w:t>
                                </w:r>
                              </w:p>
                              <w:p w14:paraId="37FF3DF5" w14:textId="77777777" w:rsidR="00217D04" w:rsidRPr="00622B84" w:rsidRDefault="00217D04" w:rsidP="000F1C78">
                                <w:pPr>
                                  <w:spacing w:before="120"/>
                                  <w:ind w:right="-110"/>
                                  <w:jc w:val="right"/>
                                  <w:rPr>
                                    <w:rFonts w:eastAsiaTheme="minorEastAsia" w:cs="Arial"/>
                                    <w:b/>
                                    <w:color w:val="24AED4"/>
                                    <w:sz w:val="28"/>
                                    <w:szCs w:val="36"/>
                                    <w:lang w:bidi="en-US"/>
                                  </w:rPr>
                                </w:pPr>
                              </w:p>
                              <w:p w14:paraId="55F8BA5E" w14:textId="78D05425" w:rsidR="00217D04" w:rsidRDefault="00C51E18" w:rsidP="000F1C78">
                                <w:pPr>
                                  <w:spacing w:before="120"/>
                                  <w:ind w:right="-110"/>
                                  <w:jc w:val="right"/>
                                  <w:rPr>
                                    <w:rFonts w:eastAsiaTheme="minorEastAsia" w:cs="Arial"/>
                                    <w:color w:val="7F7F7F" w:themeColor="text1" w:themeTint="80"/>
                                    <w:sz w:val="28"/>
                                    <w:szCs w:val="36"/>
                                    <w:lang w:bidi="en-US"/>
                                  </w:rPr>
                                </w:pPr>
                                <w:r>
                                  <w:rPr>
                                    <w:rFonts w:eastAsiaTheme="minorEastAsia" w:cs="Arial"/>
                                    <w:color w:val="7F7F7F" w:themeColor="text1" w:themeTint="80"/>
                                    <w:sz w:val="28"/>
                                    <w:szCs w:val="36"/>
                                    <w:lang w:bidi="en-US"/>
                                  </w:rPr>
                                  <w:t>June 27, 2022</w:t>
                                </w:r>
                              </w:p>
                              <w:p w14:paraId="3F2D7D55" w14:textId="77777777" w:rsidR="007651B9" w:rsidRDefault="007651B9" w:rsidP="000F1C78">
                                <w:pPr>
                                  <w:spacing w:before="120"/>
                                  <w:ind w:right="-110"/>
                                  <w:jc w:val="right"/>
                                  <w:rPr>
                                    <w:rFonts w:eastAsiaTheme="minorEastAsia" w:cs="Arial"/>
                                    <w:color w:val="7F7F7F" w:themeColor="text1" w:themeTint="80"/>
                                    <w:sz w:val="28"/>
                                    <w:szCs w:val="36"/>
                                    <w:lang w:bidi="en-US"/>
                                  </w:rPr>
                                </w:pPr>
                              </w:p>
                              <w:p w14:paraId="4F2DEF88" w14:textId="77777777" w:rsidR="007651B9" w:rsidRPr="007651B9" w:rsidRDefault="007651B9" w:rsidP="007651B9">
                                <w:pPr>
                                  <w:pStyle w:val="1Normal"/>
                                  <w:jc w:val="right"/>
                                </w:pPr>
                              </w:p>
                              <w:p w14:paraId="4212843C" w14:textId="77777777" w:rsidR="00217D04" w:rsidRPr="007651B9" w:rsidRDefault="00217D04" w:rsidP="007651B9">
                                <w:pPr>
                                  <w:pStyle w:val="1Normal"/>
                                  <w:jc w:val="right"/>
                                </w:pPr>
                              </w:p>
                              <w:p w14:paraId="5B67D4B3" w14:textId="188C8F2D" w:rsidR="00217D04" w:rsidRPr="007651B9" w:rsidRDefault="00217D04" w:rsidP="007651B9">
                                <w:pPr>
                                  <w:pStyle w:val="1Normal"/>
                                  <w:jc w:val="righ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960F3E" id="_x0000_t202" coordsize="21600,21600" o:spt="202" path="m,l,21600r21600,l21600,xe">
                    <v:stroke joinstyle="miter"/>
                    <v:path gradientshapeok="t" o:connecttype="rect"/>
                  </v:shapetype>
                  <v:shape id="Text Box 154" o:spid="_x0000_s1026" type="#_x0000_t202" style="position:absolute;margin-left:58.85pt;margin-top:138.35pt;width:490.8pt;height:4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" filled="f" stroked="f" strokeweight=".5pt">
                    <v:textbox inset="126pt,0,54pt,0">
                      <w:txbxContent>
                        <w:p w14:paraId="58779B53" w14:textId="679D1D84" w:rsidR="00217D04" w:rsidRPr="00622B84" w:rsidRDefault="00723BD5" w:rsidP="0023785C">
                          <w:pPr>
                            <w:spacing w:before="120"/>
                            <w:ind w:left="-1440" w:right="-110"/>
                            <w:jc w:val="right"/>
                            <w:rPr>
                              <w:rFonts w:eastAsiaTheme="minorEastAsia" w:cs="Arial"/>
                              <w:b/>
                              <w:color w:val="24AED4"/>
                              <w:sz w:val="56"/>
                              <w:szCs w:val="36"/>
                              <w:lang w:bidi="en-US"/>
                            </w:rPr>
                          </w:pPr>
                          <w:proofErr w:type="spellStart"/>
                          <w:r>
                            <w:rPr>
                              <w:rFonts w:eastAsiaTheme="minorEastAsia" w:cs="Arial"/>
                              <w:b/>
                              <w:color w:val="24AED4"/>
                              <w:sz w:val="56"/>
                              <w:szCs w:val="36"/>
                              <w:lang w:bidi="en-US"/>
                            </w:rPr>
                            <w:t>LifeCycle</w:t>
                          </w:r>
                          <w:proofErr w:type="spellEnd"/>
                          <w:r>
                            <w:rPr>
                              <w:rFonts w:eastAsiaTheme="minorEastAsia" w:cs="Arial"/>
                              <w:b/>
                              <w:color w:val="24AED4"/>
                              <w:sz w:val="56"/>
                              <w:szCs w:val="36"/>
                              <w:lang w:bidi="en-US"/>
                            </w:rPr>
                            <w:t xml:space="preserve"> Success Plan</w:t>
                          </w:r>
                        </w:p>
                        <w:p w14:paraId="1BC6E300" w14:textId="42EE93A0" w:rsidR="00217D04" w:rsidRPr="00121F03" w:rsidRDefault="00EB2C76" w:rsidP="000F1C78">
                          <w:pPr>
                            <w:spacing w:before="120"/>
                            <w:ind w:right="-110"/>
                            <w:jc w:val="right"/>
                            <w:rPr>
                              <w:rFonts w:eastAsiaTheme="minorEastAsia" w:cs="Arial"/>
                              <w:b/>
                              <w:bCs/>
                              <w:caps/>
                              <w:color w:val="24AED4"/>
                              <w:sz w:val="40"/>
                              <w:szCs w:val="40"/>
                              <w:lang w:bidi="en-US"/>
                            </w:rPr>
                          </w:pPr>
                          <w:proofErr w:type="gramStart"/>
                          <w:r w:rsidRPr="00121F03">
                            <w:rPr>
                              <w:rFonts w:eastAsiaTheme="minorEastAsia" w:cs="Arial"/>
                              <w:b/>
                              <w:bCs/>
                              <w:caps/>
                              <w:color w:val="24AED4"/>
                              <w:sz w:val="40"/>
                              <w:szCs w:val="40"/>
                              <w:lang w:bidi="en-US"/>
                            </w:rPr>
                            <w:t xml:space="preserve">CATIC</w:t>
                          </w:r>
                        </w:p>
                        <w:p w14:paraId="37FF3DF5" w14:textId="77777777" w:rsidR="00217D04" w:rsidRPr="00622B84" w:rsidRDefault="00217D04" w:rsidP="000F1C78">
                          <w:pPr>
                            <w:spacing w:before="120"/>
                            <w:ind w:right="-110"/>
                            <w:jc w:val="right"/>
                            <w:rPr>
                              <w:rFonts w:eastAsiaTheme="minorEastAsia" w:cs="Arial"/>
                              <w:b/>
                              <w:color w:val="24AED4"/>
                              <w:sz w:val="28"/>
                              <w:szCs w:val="36"/>
                              <w:lang w:bidi="en-US"/>
                            </w:rPr>
                          </w:pPr>
                        </w:p>
                        <w:p w14:paraId="55F8BA5E" w14:textId="78D05425" w:rsidR="00217D04" w:rsidRDefault="00C51E18" w:rsidP="000F1C78">
                          <w:pPr>
                            <w:spacing w:before="120"/>
                            <w:ind w:right="-110"/>
                            <w:jc w:val="right"/>
                            <w:rPr>
                              <w:rFonts w:eastAsiaTheme="minorEastAsia" w:cs="Arial"/>
                              <w:color w:val="7F7F7F" w:themeColor="text1" w:themeTint="80"/>
                              <w:sz w:val="28"/>
                              <w:szCs w:val="36"/>
                              <w:lang w:bidi="en-US"/>
                            </w:rPr>
                          </w:pPr>
                          <w:r>
                            <w:rPr>
                              <w:rFonts w:eastAsiaTheme="minorEastAsia" w:cs="Arial"/>
                              <w:color w:val="7F7F7F" w:themeColor="text1" w:themeTint="80"/>
                              <w:sz w:val="28"/>
                              <w:szCs w:val="36"/>
                              <w:lang w:bidi="en-US"/>
                            </w:rPr>
                            <w:t xml:space="preserve">June 27, 2022</w:t>
                          </w:r>
                        </w:p>
                        <w:p w14:paraId="3F2D7D55" w14:textId="77777777" w:rsidR="007651B9" w:rsidRDefault="007651B9" w:rsidP="000F1C78">
                          <w:pPr>
                            <w:spacing w:before="120"/>
                            <w:ind w:right="-110"/>
                            <w:jc w:val="right"/>
                            <w:rPr>
                              <w:rFonts w:eastAsiaTheme="minorEastAsia" w:cs="Arial"/>
                              <w:color w:val="7F7F7F" w:themeColor="text1" w:themeTint="80"/>
                              <w:sz w:val="28"/>
                              <w:szCs w:val="36"/>
                              <w:lang w:bidi="en-US"/>
                            </w:rPr>
                          </w:pPr>
                        </w:p>
                        <w:p w14:paraId="4F2DEF88" w14:textId="77777777" w:rsidR="007651B9" w:rsidRPr="007651B9" w:rsidRDefault="007651B9" w:rsidP="007651B9">
                          <w:pPr>
                            <w:pStyle w:val="1Normal"/>
                            <w:jc w:val="right"/>
                          </w:pPr>
                        </w:p>
                        <w:p w14:paraId="4212843C" w14:textId="77777777" w:rsidR="00217D04" w:rsidRPr="007651B9" w:rsidRDefault="00217D04" w:rsidP="007651B9">
                          <w:pPr>
                            <w:pStyle w:val="1Normal"/>
                            <w:jc w:val="right"/>
                          </w:pPr>
                        </w:p>
                        <w:p w14:paraId="5B67D4B3" w14:textId="188C8F2D" w:rsidR="00217D04" w:rsidRPr="007651B9" w:rsidRDefault="00217D04" w:rsidP="007651B9">
                          <w:pPr>
                            <w:pStyle w:val="1Normal"/>
                            <w:jc w:val="right"/>
                          </w:pPr>
                        </w:p>
                      </w:txbxContent>
                    </v:textbox>
                    <w10:wrap type="square" anchorx="page" anchory="page"/>
                  </v:shape>
                </w:pict>
              </mc:Fallback>
            </mc:AlternateContent>
          </w:r>
          <w:r>
            <w:br w:type="page"/>
          </w:r>
        </w:p>
      </w:sdtContent>
    </w:sdt>
    <w:p w14:paraId="4EA10F60" w14:textId="13D7B2DD" w:rsidR="003F31D4" w:rsidRPr="003F31D4" w:rsidRDefault="003F31D4" w:rsidP="00B01739">
      <w:pPr>
        <w:pStyle w:val="TableTitle"/>
        <w:rPr>
          <w:sz w:val="24"/>
          <w:szCs w:val="24"/>
        </w:rPr>
      </w:pPr>
    </w:p>
    <w:p w14:paraId="247606D6" w14:textId="0A7B63CB" w:rsidR="000D7F43" w:rsidRDefault="005C5D3B" w:rsidP="00B01739">
      <w:pPr>
        <w:pStyle w:val="TableTitle"/>
      </w:pPr>
      <w:r>
        <w:t>Engineering</w:t>
      </w:r>
      <w:r w:rsidR="000D7F43">
        <w:t xml:space="preserve"> TEAM</w:t>
      </w:r>
    </w:p>
    <w:tbl>
      <w:tblPr>
        <w:tblW w:w="95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3"/>
        <w:gridCol w:w="2700"/>
        <w:gridCol w:w="1800"/>
        <w:gridCol w:w="3078"/>
      </w:tblGrid>
      <w:tr w:rsidR="000D7F43" w:rsidRPr="00514C3F" w14:paraId="29A478DB" w14:textId="77777777" w:rsidTr="00A30B8E">
        <w:tc>
          <w:tcPr>
            <w:tcW w:w="2003" w:type="dxa"/>
            <w:shd w:val="clear" w:color="auto" w:fill="5B9BD5" w:themeFill="accent1"/>
          </w:tcPr>
          <w:p w14:paraId="5EF109D8" w14:textId="77777777" w:rsidR="000D7F43" w:rsidRPr="00514C3F" w:rsidRDefault="000D7F43" w:rsidP="00B01739">
            <w:pPr>
              <w:pStyle w:val="TableHeader"/>
              <w:jc w:val="left"/>
              <w:rPr>
                <w:color w:val="FFFFFF" w:themeColor="background1"/>
              </w:rPr>
            </w:pPr>
            <w:bookmarkStart w:id="0" w:name="tblPresTeam"/>
            <w:r w:rsidRPr="00514C3F">
              <w:rPr>
                <w:color w:val="FFFFFF" w:themeColor="background1"/>
              </w:rPr>
              <w:t>Name</w:t>
            </w:r>
          </w:p>
        </w:tc>
        <w:tc>
          <w:tcPr>
            <w:tcW w:w="2700" w:type="dxa"/>
            <w:shd w:val="clear" w:color="auto" w:fill="5B9BD5" w:themeFill="accent1"/>
          </w:tcPr>
          <w:p w14:paraId="601395F5" w14:textId="77777777" w:rsidR="000D7F43" w:rsidRPr="00514C3F" w:rsidRDefault="000D7F43" w:rsidP="00B01739">
            <w:pPr>
              <w:pStyle w:val="TableHeader"/>
              <w:jc w:val="left"/>
              <w:rPr>
                <w:color w:val="FFFFFF" w:themeColor="background1"/>
              </w:rPr>
            </w:pPr>
            <w:r w:rsidRPr="00514C3F">
              <w:rPr>
                <w:color w:val="FFFFFF" w:themeColor="background1"/>
              </w:rPr>
              <w:t>Company/Function</w:t>
            </w:r>
          </w:p>
        </w:tc>
        <w:tc>
          <w:tcPr>
            <w:tcW w:w="1800" w:type="dxa"/>
            <w:shd w:val="clear" w:color="auto" w:fill="5B9BD5" w:themeFill="accent1"/>
          </w:tcPr>
          <w:p w14:paraId="6A6CC6D2" w14:textId="77777777" w:rsidR="000D7F43" w:rsidRPr="00514C3F" w:rsidRDefault="000D7F43" w:rsidP="00B01739">
            <w:pPr>
              <w:pStyle w:val="TableHeader"/>
              <w:jc w:val="left"/>
              <w:rPr>
                <w:color w:val="FFFFFF" w:themeColor="background1"/>
              </w:rPr>
            </w:pPr>
            <w:r w:rsidRPr="00514C3F">
              <w:rPr>
                <w:color w:val="FFFFFF" w:themeColor="background1"/>
              </w:rPr>
              <w:t>Phone</w:t>
            </w:r>
          </w:p>
        </w:tc>
        <w:tc>
          <w:tcPr>
            <w:tcW w:w="3078" w:type="dxa"/>
            <w:shd w:val="clear" w:color="auto" w:fill="5B9BD5" w:themeFill="accent1"/>
          </w:tcPr>
          <w:p w14:paraId="6A1458ED" w14:textId="77777777" w:rsidR="000D7F43" w:rsidRPr="00514C3F" w:rsidRDefault="000D7F43" w:rsidP="00B01739">
            <w:pPr>
              <w:pStyle w:val="TableHeader"/>
              <w:jc w:val="left"/>
              <w:rPr>
                <w:color w:val="FFFFFF" w:themeColor="background1"/>
              </w:rPr>
            </w:pPr>
            <w:r w:rsidRPr="00514C3F">
              <w:rPr>
                <w:color w:val="FFFFFF" w:themeColor="background1"/>
              </w:rPr>
              <w:t>Email</w:t>
            </w:r>
          </w:p>
        </w:tc>
      </w:tr>
      <w:tr w:rsidR="000D7F43" w14:paraId="117E6729" w14:textId="77777777" w:rsidTr="00A30B8E">
        <w:tc>
          <w:tcPr>
            <w:tcW w:w="2003" w:type="dxa"/>
          </w:tcPr>
          <w:p w14:paraId="5D6F94F5" w14:textId="5A519FC7" w:rsidR="000D7F43" w:rsidRPr="009B5795" w:rsidRDefault="000D7F43" w:rsidP="00B01739">
            <w:pPr>
              <w:pStyle w:val="1Normal"/>
              <w:rPr>
                <w:sz w:val="20"/>
              </w:rPr>
            </w:pPr>
            <w:r w:rsidRPr="009B5795">
              <w:rPr>
                <w:sz w:val="20"/>
              </w:rPr>
              <w:t>SA Name</w:t>
            </w:r>
          </w:p>
        </w:tc>
        <w:tc>
          <w:tcPr>
            <w:tcW w:w="2700" w:type="dxa"/>
          </w:tcPr>
          <w:p w14:paraId="1CB273A4" w14:textId="77777777" w:rsidR="000D7F43" w:rsidRPr="009B5795" w:rsidRDefault="000D7F43" w:rsidP="00B01739">
            <w:pPr>
              <w:pStyle w:val="1Normal"/>
              <w:rPr>
                <w:sz w:val="20"/>
              </w:rPr>
            </w:pPr>
            <w:r w:rsidRPr="009B5795">
              <w:rPr>
                <w:sz w:val="20"/>
              </w:rPr>
              <w:t>Presidio Solution Architect</w:t>
            </w:r>
          </w:p>
        </w:tc>
        <w:tc>
          <w:tcPr>
            <w:tcW w:w="1800" w:type="dxa"/>
          </w:tcPr>
          <w:p w14:paraId="050B1EFE" w14:textId="77777777" w:rsidR="000D7F43" w:rsidRPr="009B5795" w:rsidRDefault="000D7F43" w:rsidP="00B01739">
            <w:pPr>
              <w:pStyle w:val="1Normal"/>
              <w:rPr>
                <w:sz w:val="20"/>
              </w:rPr>
            </w:pPr>
          </w:p>
        </w:tc>
        <w:tc>
          <w:tcPr>
            <w:tcW w:w="3078" w:type="dxa"/>
          </w:tcPr>
          <w:p w14:paraId="16B0A388" w14:textId="77777777" w:rsidR="000D7F43" w:rsidRPr="009B5795" w:rsidRDefault="000D7F43" w:rsidP="00B01739">
            <w:pPr>
              <w:pStyle w:val="1Normal"/>
              <w:rPr>
                <w:sz w:val="20"/>
              </w:rPr>
            </w:pPr>
          </w:p>
        </w:tc>
      </w:tr>
      <w:bookmarkEnd w:id="0"/>
    </w:tbl>
    <w:p w14:paraId="655E7243" w14:textId="77777777" w:rsidR="009B5795" w:rsidRPr="009B5795" w:rsidRDefault="009B5795" w:rsidP="009B5795">
      <w:pPr>
        <w:pStyle w:val="1Normal"/>
      </w:pPr>
    </w:p>
    <w:p w14:paraId="3DD27FCE" w14:textId="77777777" w:rsidR="009B5795" w:rsidRPr="00001251" w:rsidRDefault="009B5795" w:rsidP="009B5795">
      <w:pPr>
        <w:pStyle w:val="1Normal"/>
      </w:pPr>
    </w:p>
    <w:p w14:paraId="4F7DD741" w14:textId="77777777" w:rsidR="009B5795" w:rsidRPr="009B5795" w:rsidRDefault="009B5795" w:rsidP="009B5795">
      <w:pPr>
        <w:pStyle w:val="TableTitle"/>
        <w:spacing w:before="360"/>
      </w:pPr>
      <w:r w:rsidRPr="00001251">
        <w:t>CLIENT INFORMATION</w:t>
      </w:r>
    </w:p>
    <w:tbl>
      <w:tblPr>
        <w:tblW w:w="95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2407"/>
        <w:gridCol w:w="1643"/>
        <w:gridCol w:w="3078"/>
      </w:tblGrid>
      <w:tr w:rsidR="009B5795" w:rsidRPr="00001251" w14:paraId="6F37F4AF" w14:textId="77777777" w:rsidTr="00651285">
        <w:tc>
          <w:tcPr>
            <w:tcW w:w="2453" w:type="dxa"/>
            <w:shd w:val="clear" w:color="auto" w:fill="5B9BD5" w:themeFill="accent1"/>
          </w:tcPr>
          <w:p w14:paraId="29B7B527" w14:textId="77777777" w:rsidR="009B5795" w:rsidRPr="00001251" w:rsidRDefault="009B5795" w:rsidP="00355857">
            <w:pPr>
              <w:pStyle w:val="1Normal"/>
              <w:rPr>
                <w:b/>
                <w:color w:val="FFFFFF" w:themeColor="background1"/>
              </w:rPr>
            </w:pPr>
            <w:r w:rsidRPr="00001251">
              <w:rPr>
                <w:b/>
                <w:color w:val="FFFFFF" w:themeColor="background1"/>
              </w:rPr>
              <w:t>Name</w:t>
            </w:r>
          </w:p>
        </w:tc>
        <w:tc>
          <w:tcPr>
            <w:tcW w:w="2407" w:type="dxa"/>
            <w:shd w:val="clear" w:color="auto" w:fill="5B9BD5" w:themeFill="accent1"/>
          </w:tcPr>
          <w:p w14:paraId="07AD5929" w14:textId="6C147B7B" w:rsidR="009B5795" w:rsidRPr="00001251" w:rsidRDefault="00651285" w:rsidP="00355857">
            <w:pPr>
              <w:pStyle w:val="1Normal"/>
              <w:rPr>
                <w:b/>
                <w:color w:val="FFFFFF" w:themeColor="background1"/>
              </w:rPr>
            </w:pPr>
            <w:r>
              <w:rPr>
                <w:b/>
                <w:color w:val="FFFFFF" w:themeColor="background1"/>
              </w:rPr>
              <w:t>Contact</w:t>
            </w:r>
          </w:p>
        </w:tc>
        <w:tc>
          <w:tcPr>
            <w:tcW w:w="1643" w:type="dxa"/>
            <w:shd w:val="clear" w:color="auto" w:fill="5B9BD5" w:themeFill="accent1"/>
          </w:tcPr>
          <w:p w14:paraId="20423205" w14:textId="77777777" w:rsidR="009B5795" w:rsidRPr="00001251" w:rsidRDefault="009B5795" w:rsidP="00355857">
            <w:pPr>
              <w:pStyle w:val="1Normal"/>
              <w:rPr>
                <w:b/>
                <w:color w:val="FFFFFF" w:themeColor="background1"/>
              </w:rPr>
            </w:pPr>
            <w:r w:rsidRPr="00001251">
              <w:rPr>
                <w:b/>
                <w:color w:val="FFFFFF" w:themeColor="background1"/>
              </w:rPr>
              <w:t>Phone</w:t>
            </w:r>
          </w:p>
        </w:tc>
        <w:tc>
          <w:tcPr>
            <w:tcW w:w="3078" w:type="dxa"/>
            <w:shd w:val="clear" w:color="auto" w:fill="5B9BD5" w:themeFill="accent1"/>
          </w:tcPr>
          <w:p w14:paraId="26859F2B" w14:textId="77777777" w:rsidR="009B5795" w:rsidRPr="00001251" w:rsidRDefault="009B5795" w:rsidP="00355857">
            <w:pPr>
              <w:pStyle w:val="1Normal"/>
              <w:rPr>
                <w:b/>
                <w:color w:val="FFFFFF" w:themeColor="background1"/>
              </w:rPr>
            </w:pPr>
            <w:r w:rsidRPr="00001251">
              <w:rPr>
                <w:b/>
                <w:color w:val="FFFFFF" w:themeColor="background1"/>
              </w:rPr>
              <w:t>Email</w:t>
            </w:r>
          </w:p>
        </w:tc>
      </w:tr>
      <w:tr w:rsidR="009B5795" w:rsidRPr="00001251" w14:paraId="7FAA186D" w14:textId="77777777" w:rsidTr="00651285">
        <w:tc>
          <w:tcPr>
            <w:tcW w:w="2453" w:type="dxa"/>
          </w:tcPr>
          <w:p w14:paraId="50B2C307" w14:textId="3F564223" w:rsidR="009B5795" w:rsidRPr="0062122F" w:rsidRDefault="009530C9" w:rsidP="00355857">
            <w:pPr>
              <w:pStyle w:val="1Normal"/>
              <w:rPr>
                <w:sz w:val="20"/>
              </w:rPr>
            </w:pPr>
            <w:r>
              <w:rPr>
                <w:sz w:val="20"/>
              </w:rPr>
              <w:t>CATIC</w:t>
            </w:r>
          </w:p>
        </w:tc>
        <w:tc>
          <w:tcPr>
            <w:tcW w:w="2407" w:type="dxa"/>
          </w:tcPr>
          <w:p w14:paraId="74F0BB22" w14:textId="109770EA" w:rsidR="009B5795" w:rsidRPr="0062122F" w:rsidRDefault="00651285" w:rsidP="00355857">
            <w:pPr>
              <w:pStyle w:val="1Normal"/>
              <w:rPr>
                <w:sz w:val="20"/>
              </w:rPr>
            </w:pPr>
            <w:r>
              <w:rPr>
                <w:sz w:val="20"/>
              </w:rPr>
              <w:t>Contact Name</w:t>
            </w:r>
          </w:p>
        </w:tc>
        <w:tc>
          <w:tcPr>
            <w:tcW w:w="1643" w:type="dxa"/>
          </w:tcPr>
          <w:p w14:paraId="5247EE27" w14:textId="77777777" w:rsidR="009B5795" w:rsidRPr="0062122F" w:rsidRDefault="009B5795" w:rsidP="00355857">
            <w:pPr>
              <w:pStyle w:val="1Normal"/>
              <w:rPr>
                <w:sz w:val="20"/>
              </w:rPr>
            </w:pPr>
          </w:p>
        </w:tc>
        <w:tc>
          <w:tcPr>
            <w:tcW w:w="3078" w:type="dxa"/>
          </w:tcPr>
          <w:p w14:paraId="2C88301A" w14:textId="77777777" w:rsidR="009B5795" w:rsidRPr="0062122F" w:rsidRDefault="009B5795" w:rsidP="00355857">
            <w:pPr>
              <w:pStyle w:val="1Normal"/>
              <w:rPr>
                <w:sz w:val="20"/>
              </w:rPr>
            </w:pPr>
          </w:p>
        </w:tc>
      </w:tr>
    </w:tbl>
    <w:p w14:paraId="3B781CA3" w14:textId="77777777" w:rsidR="009B5795" w:rsidRPr="00001251" w:rsidRDefault="009B5795" w:rsidP="009B5795">
      <w:pPr>
        <w:pStyle w:val="1Normal"/>
      </w:pPr>
    </w:p>
    <w:p w14:paraId="38B61F10" w14:textId="77777777" w:rsidR="009B5795" w:rsidRPr="009B5795" w:rsidRDefault="009B5795" w:rsidP="009B5795">
      <w:pPr>
        <w:pStyle w:val="1Normal"/>
      </w:pPr>
    </w:p>
    <w:p w14:paraId="200104F5" w14:textId="77777777" w:rsidR="000D7F43" w:rsidRDefault="000D7F43" w:rsidP="00993A11">
      <w:pPr>
        <w:pStyle w:val="TableTitle"/>
        <w:spacing w:before="360"/>
      </w:pPr>
      <w:r>
        <w:t xml:space="preserve">REVISION </w:t>
      </w:r>
      <w:r w:rsidRPr="00AB1A03">
        <w:t>HISTORY</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788"/>
        <w:gridCol w:w="2163"/>
        <w:gridCol w:w="4317"/>
      </w:tblGrid>
      <w:tr w:rsidR="000D7F43" w:rsidRPr="00514C3F" w14:paraId="0B5BDC8A" w14:textId="77777777" w:rsidTr="00CB6E23">
        <w:tc>
          <w:tcPr>
            <w:tcW w:w="1362" w:type="dxa"/>
            <w:shd w:val="clear" w:color="auto" w:fill="5B9BD5" w:themeFill="accent1"/>
          </w:tcPr>
          <w:p w14:paraId="6227EBF7" w14:textId="77777777" w:rsidR="000D7F43" w:rsidRPr="00514C3F" w:rsidRDefault="000D7F43" w:rsidP="00B01739">
            <w:pPr>
              <w:pStyle w:val="TableHeader"/>
              <w:jc w:val="left"/>
              <w:rPr>
                <w:color w:val="FFFFFF" w:themeColor="background1"/>
              </w:rPr>
            </w:pPr>
            <w:r w:rsidRPr="00514C3F">
              <w:rPr>
                <w:color w:val="FFFFFF" w:themeColor="background1"/>
              </w:rPr>
              <w:t>Revision</w:t>
            </w:r>
          </w:p>
        </w:tc>
        <w:tc>
          <w:tcPr>
            <w:tcW w:w="1788" w:type="dxa"/>
            <w:shd w:val="clear" w:color="auto" w:fill="5B9BD5" w:themeFill="accent1"/>
          </w:tcPr>
          <w:p w14:paraId="30944F14" w14:textId="77777777" w:rsidR="000D7F43" w:rsidRPr="00514C3F" w:rsidRDefault="000D7F43" w:rsidP="00B01739">
            <w:pPr>
              <w:pStyle w:val="TableHeader"/>
              <w:jc w:val="left"/>
              <w:rPr>
                <w:color w:val="FFFFFF" w:themeColor="background1"/>
              </w:rPr>
            </w:pPr>
            <w:r w:rsidRPr="00514C3F">
              <w:rPr>
                <w:color w:val="FFFFFF" w:themeColor="background1"/>
              </w:rPr>
              <w:t>Revision Date</w:t>
            </w:r>
          </w:p>
        </w:tc>
        <w:tc>
          <w:tcPr>
            <w:tcW w:w="2163" w:type="dxa"/>
            <w:shd w:val="clear" w:color="auto" w:fill="5B9BD5" w:themeFill="accent1"/>
          </w:tcPr>
          <w:p w14:paraId="44AA7EC4" w14:textId="77777777" w:rsidR="000D7F43" w:rsidRPr="00514C3F" w:rsidRDefault="000D7F43" w:rsidP="00B01739">
            <w:pPr>
              <w:pStyle w:val="TableHeader"/>
              <w:jc w:val="left"/>
              <w:rPr>
                <w:color w:val="FFFFFF" w:themeColor="background1"/>
              </w:rPr>
            </w:pPr>
            <w:r w:rsidRPr="00514C3F">
              <w:rPr>
                <w:color w:val="FFFFFF" w:themeColor="background1"/>
              </w:rPr>
              <w:t>Name</w:t>
            </w:r>
          </w:p>
        </w:tc>
        <w:tc>
          <w:tcPr>
            <w:tcW w:w="4317" w:type="dxa"/>
            <w:shd w:val="clear" w:color="auto" w:fill="5B9BD5" w:themeFill="accent1"/>
          </w:tcPr>
          <w:p w14:paraId="5BCE1080" w14:textId="77777777" w:rsidR="000D7F43" w:rsidRPr="00514C3F" w:rsidRDefault="000D7F43" w:rsidP="00B01739">
            <w:pPr>
              <w:pStyle w:val="TableHeader"/>
              <w:jc w:val="left"/>
              <w:rPr>
                <w:color w:val="FFFFFF" w:themeColor="background1"/>
              </w:rPr>
            </w:pPr>
            <w:r w:rsidRPr="00514C3F">
              <w:rPr>
                <w:color w:val="FFFFFF" w:themeColor="background1"/>
              </w:rPr>
              <w:t>Notes</w:t>
            </w:r>
          </w:p>
        </w:tc>
      </w:tr>
      <w:tr w:rsidR="000D7F43" w14:paraId="4CC3C462" w14:textId="77777777" w:rsidTr="00CB6E23">
        <w:tc>
          <w:tcPr>
            <w:tcW w:w="1362" w:type="dxa"/>
          </w:tcPr>
          <w:p w14:paraId="5E284C09" w14:textId="729080E1" w:rsidR="000D7F43" w:rsidRPr="009B5795" w:rsidRDefault="009B5795" w:rsidP="00B01739">
            <w:pPr>
              <w:pStyle w:val="1Normal"/>
              <w:rPr>
                <w:sz w:val="20"/>
              </w:rPr>
            </w:pPr>
            <w:r>
              <w:rPr>
                <w:sz w:val="20"/>
              </w:rPr>
              <w:t>V1.0</w:t>
            </w:r>
          </w:p>
        </w:tc>
        <w:tc>
          <w:tcPr>
            <w:tcW w:w="1788" w:type="dxa"/>
          </w:tcPr>
          <w:p w14:paraId="4AF9CE0F" w14:textId="53FF4B91" w:rsidR="000D7F43" w:rsidRPr="009B5795" w:rsidRDefault="00C51E18" w:rsidP="00B01739">
            <w:pPr>
              <w:pStyle w:val="1Normal"/>
              <w:rPr>
                <w:sz w:val="20"/>
              </w:rPr>
            </w:pPr>
            <w:r>
              <w:rPr>
                <w:sz w:val="20"/>
              </w:rPr>
              <w:t>June 27, 2022</w:t>
            </w:r>
          </w:p>
        </w:tc>
        <w:tc>
          <w:tcPr>
            <w:tcW w:w="2163" w:type="dxa"/>
          </w:tcPr>
          <w:p w14:paraId="6C62F8A7" w14:textId="14C34188" w:rsidR="000D7F43" w:rsidRPr="009B5795" w:rsidRDefault="000D7F43" w:rsidP="00B01739">
            <w:pPr>
              <w:pStyle w:val="1Normal"/>
              <w:rPr>
                <w:sz w:val="20"/>
              </w:rPr>
            </w:pPr>
            <w:r w:rsidRPr="009B5795">
              <w:rPr>
                <w:sz w:val="20"/>
              </w:rPr>
              <w:t>SA Name</w:t>
            </w:r>
          </w:p>
        </w:tc>
        <w:tc>
          <w:tcPr>
            <w:tcW w:w="4317" w:type="dxa"/>
          </w:tcPr>
          <w:p w14:paraId="2BEA0B64" w14:textId="282BCDA6" w:rsidR="000D7F43" w:rsidRPr="009B5795" w:rsidRDefault="009B5795" w:rsidP="00B01739">
            <w:pPr>
              <w:pStyle w:val="1Normal"/>
              <w:rPr>
                <w:sz w:val="20"/>
              </w:rPr>
            </w:pPr>
            <w:r w:rsidRPr="009B5795">
              <w:rPr>
                <w:sz w:val="20"/>
              </w:rPr>
              <w:t>First Client Release</w:t>
            </w:r>
          </w:p>
        </w:tc>
      </w:tr>
    </w:tbl>
    <w:p w14:paraId="5DF7D2C6" w14:textId="77777777" w:rsidR="000D7F43" w:rsidRDefault="000D7F43" w:rsidP="00B01739">
      <w:pPr>
        <w:pStyle w:val="1Normal"/>
      </w:pPr>
    </w:p>
    <w:p w14:paraId="5685FDA3" w14:textId="77777777" w:rsidR="009B5795" w:rsidRDefault="009B5795" w:rsidP="00B01739">
      <w:pPr>
        <w:pStyle w:val="1Normal"/>
      </w:pPr>
    </w:p>
    <w:p w14:paraId="075DE61A" w14:textId="3677FD24" w:rsidR="00A30B8E" w:rsidRDefault="00A30B8E">
      <w:pPr>
        <w:rPr>
          <w:rFonts w:eastAsiaTheme="minorEastAsia" w:cs="Arial"/>
          <w:szCs w:val="20"/>
          <w:lang w:bidi="en-US"/>
        </w:rPr>
      </w:pPr>
      <w:r>
        <w:br w:type="page"/>
      </w:r>
    </w:p>
    <w:p w14:paraId="6A53C97A" w14:textId="77777777" w:rsidR="00B01739" w:rsidRDefault="00B01739" w:rsidP="00B01739">
      <w:pPr>
        <w:pStyle w:val="1Normal"/>
        <w:rPr>
          <w:rStyle w:val="SubtleEmphasis"/>
        </w:rPr>
      </w:pPr>
    </w:p>
    <w:p w14:paraId="377F4EA7" w14:textId="471AC42B" w:rsidR="000D7F43" w:rsidRPr="00A50BF9" w:rsidRDefault="000D7F43" w:rsidP="00B01739">
      <w:pPr>
        <w:pStyle w:val="1Normal"/>
        <w:rPr>
          <w:rStyle w:val="SubtleEmphasis"/>
        </w:rPr>
      </w:pPr>
      <w:r w:rsidRPr="00A50BF9">
        <w:rPr>
          <w:rStyle w:val="SubtleEmphasis"/>
        </w:rPr>
        <w:t xml:space="preserve">© </w:t>
      </w:r>
      <w:r>
        <w:rPr>
          <w:rStyle w:val="SubtleEmphasis"/>
        </w:rPr>
        <w:t>20</w:t>
      </w:r>
      <w:r w:rsidR="00294F38">
        <w:rPr>
          <w:rStyle w:val="SubtleEmphasis"/>
        </w:rPr>
        <w:t>20</w:t>
      </w:r>
      <w:r w:rsidRPr="00A50BF9">
        <w:rPr>
          <w:rStyle w:val="SubtleEmphasis"/>
        </w:rPr>
        <w:t xml:space="preserve"> Presidio. All Rights Reserved. This document and its contents are the confidential and proprietary intellectual property of PRESIDIO and may not be duplicated, redistributed or displayed to any third party without the express written consent of PRESIDIO.</w:t>
      </w:r>
    </w:p>
    <w:p w14:paraId="565CC58A" w14:textId="227CAA0B" w:rsidR="000D7F43" w:rsidRDefault="000D7F43" w:rsidP="00B01739">
      <w:pPr>
        <w:pStyle w:val="1Normal"/>
        <w:rPr>
          <w:rStyle w:val="SubtleEmphasis"/>
        </w:rPr>
      </w:pPr>
      <w:r w:rsidRPr="00A50BF9">
        <w:rPr>
          <w:rStyle w:val="SubtleEmphasis"/>
        </w:rPr>
        <w:t>Other product and company names mentioned herein may be the tradema</w:t>
      </w:r>
      <w:r w:rsidR="00B01739">
        <w:rPr>
          <w:rStyle w:val="SubtleEmphasis"/>
        </w:rPr>
        <w:t>rks of their respective owners.</w:t>
      </w:r>
    </w:p>
    <w:p w14:paraId="2B653A45" w14:textId="77777777" w:rsidR="00B01739" w:rsidRDefault="00B01739" w:rsidP="00B01739">
      <w:pPr>
        <w:pStyle w:val="1Normal"/>
        <w:rPr>
          <w:i/>
          <w:iCs/>
          <w:color w:val="808080" w:themeColor="text1" w:themeTint="7F"/>
        </w:rPr>
      </w:pPr>
    </w:p>
    <w:p w14:paraId="6D60410F" w14:textId="20ACDD67" w:rsidR="009B5795" w:rsidRDefault="009B5795">
      <w:pPr>
        <w:rPr>
          <w:rFonts w:eastAsiaTheme="minorEastAsia" w:cs="Arial"/>
          <w:i/>
          <w:iCs/>
          <w:color w:val="808080" w:themeColor="text1" w:themeTint="7F"/>
          <w:szCs w:val="20"/>
          <w:lang w:bidi="en-US"/>
        </w:rPr>
      </w:pPr>
      <w:r>
        <w:rPr>
          <w:i/>
          <w:iCs/>
          <w:color w:val="808080" w:themeColor="text1" w:themeTint="7F"/>
        </w:rPr>
        <w:br w:type="page"/>
      </w:r>
    </w:p>
    <w:sdt>
      <w:sdtPr>
        <w:rPr>
          <w:rFonts w:asciiTheme="minorHAnsi" w:eastAsiaTheme="minorHAnsi" w:hAnsiTheme="minorHAnsi" w:cstheme="minorBidi"/>
          <w:b w:val="0"/>
          <w:bCs w:val="0"/>
          <w:color w:val="auto"/>
          <w:sz w:val="22"/>
          <w:szCs w:val="22"/>
          <w:lang w:eastAsia="en-US"/>
        </w:rPr>
        <w:id w:val="-980160937"/>
        <w:docPartObj>
          <w:docPartGallery w:val="Table of Contents"/>
          <w:docPartUnique/>
        </w:docPartObj>
      </w:sdtPr>
      <w:sdtEndPr>
        <w:rPr>
          <w:rFonts w:ascii="Arial" w:hAnsi="Arial"/>
          <w:noProof/>
          <w:color w:val="5F6062"/>
        </w:rPr>
      </w:sdtEndPr>
      <w:sdtContent>
        <w:p w14:paraId="40131D78" w14:textId="77777777" w:rsidR="000D7F43" w:rsidRPr="00841630" w:rsidRDefault="000D7F43" w:rsidP="00B01739">
          <w:pPr>
            <w:pStyle w:val="TOCHeading"/>
            <w:spacing w:before="120"/>
          </w:pPr>
          <w:r w:rsidRPr="00D0638B">
            <w:t>Contents</w:t>
          </w:r>
        </w:p>
        <w:p w14:paraId="1918BCBF" w14:textId="1F12D0AD" w:rsidR="004C7876" w:rsidRDefault="000D7F43">
          <w:pPr>
            <w:pStyle w:val="TOC1"/>
            <w:tabs>
              <w:tab w:val="right" w:leader="dot" w:pos="9350"/>
            </w:tabs>
            <w:rPr>
              <w:rFonts w:asciiTheme="minorHAnsi" w:eastAsiaTheme="minorEastAsia" w:hAnsiTheme="minorHAnsi"/>
              <w:caps w:val="0"/>
              <w:noProof/>
              <w:color w:val="auto"/>
              <w:sz w:val="24"/>
              <w:szCs w:val="24"/>
            </w:rPr>
          </w:pPr>
          <w:r w:rsidRPr="00A83D01">
            <w:rPr>
              <w:rFonts w:cs="Arial"/>
              <w:sz w:val="18"/>
              <w:szCs w:val="18"/>
            </w:rPr>
            <w:fldChar w:fldCharType="begin"/>
          </w:r>
          <w:r w:rsidRPr="00A83D01">
            <w:rPr>
              <w:rFonts w:cs="Arial"/>
              <w:sz w:val="18"/>
              <w:szCs w:val="18"/>
            </w:rPr>
            <w:instrText xml:space="preserve"> TOC \o "1-3" \h \z \u </w:instrText>
          </w:r>
          <w:r w:rsidRPr="00A83D01">
            <w:rPr>
              <w:rFonts w:cs="Arial"/>
              <w:sz w:val="18"/>
              <w:szCs w:val="18"/>
            </w:rPr>
            <w:fldChar w:fldCharType="separate"/>
          </w:r>
          <w:hyperlink w:anchor="_Toc80874819" w:history="1">
            <w:r w:rsidR="004C7876" w:rsidRPr="00C2437F">
              <w:rPr>
                <w:rStyle w:val="Hyperlink"/>
                <w:noProof/>
                <w:lang w:bidi="en-US"/>
              </w:rPr>
              <w:t>1. Executive Overview</w:t>
            </w:r>
            <w:r w:rsidR="004C7876">
              <w:rPr>
                <w:noProof/>
                <w:webHidden/>
              </w:rPr>
              <w:tab/>
            </w:r>
            <w:r w:rsidR="004C7876">
              <w:rPr>
                <w:noProof/>
                <w:webHidden/>
              </w:rPr>
              <w:fldChar w:fldCharType="begin"/>
            </w:r>
            <w:r w:rsidR="004C7876">
              <w:rPr>
                <w:noProof/>
                <w:webHidden/>
              </w:rPr>
              <w:instrText xml:space="preserve"> PAGEREF _Toc80874819 \h </w:instrText>
            </w:r>
            <w:r w:rsidR="004C7876">
              <w:rPr>
                <w:noProof/>
                <w:webHidden/>
              </w:rPr>
            </w:r>
            <w:r w:rsidR="004C7876">
              <w:rPr>
                <w:noProof/>
                <w:webHidden/>
              </w:rPr>
              <w:fldChar w:fldCharType="separate"/>
            </w:r>
            <w:r w:rsidR="004C7876">
              <w:rPr>
                <w:noProof/>
                <w:webHidden/>
              </w:rPr>
              <w:t>5</w:t>
            </w:r>
            <w:r w:rsidR="004C7876">
              <w:rPr>
                <w:noProof/>
                <w:webHidden/>
              </w:rPr>
              <w:fldChar w:fldCharType="end"/>
            </w:r>
          </w:hyperlink>
        </w:p>
        <w:p w14:paraId="650DA65A" w14:textId="05731FFB" w:rsidR="004C7876" w:rsidRDefault="00000000">
          <w:pPr>
            <w:pStyle w:val="TOC2"/>
            <w:rPr>
              <w:rFonts w:asciiTheme="minorHAnsi" w:eastAsiaTheme="minorEastAsia" w:hAnsiTheme="minorHAnsi"/>
              <w:color w:val="auto"/>
              <w:sz w:val="24"/>
              <w:szCs w:val="24"/>
            </w:rPr>
          </w:pPr>
          <w:hyperlink w:anchor="_Toc80874820" w:history="1">
            <w:r w:rsidR="004C7876" w:rsidRPr="00C2437F">
              <w:rPr>
                <w:rStyle w:val="Hyperlink"/>
                <w:lang w:bidi="en-US"/>
              </w:rPr>
              <w:t>1.1. Introduction</w:t>
            </w:r>
            <w:r w:rsidR="004C7876">
              <w:rPr>
                <w:webHidden/>
              </w:rPr>
              <w:tab/>
            </w:r>
            <w:r w:rsidR="004C7876">
              <w:rPr>
                <w:webHidden/>
              </w:rPr>
              <w:fldChar w:fldCharType="begin"/>
            </w:r>
            <w:r w:rsidR="004C7876">
              <w:rPr>
                <w:webHidden/>
              </w:rPr>
              <w:instrText xml:space="preserve"> PAGEREF _Toc80874820 \h </w:instrText>
            </w:r>
            <w:r w:rsidR="004C7876">
              <w:rPr>
                <w:webHidden/>
              </w:rPr>
            </w:r>
            <w:r w:rsidR="004C7876">
              <w:rPr>
                <w:webHidden/>
              </w:rPr>
              <w:fldChar w:fldCharType="separate"/>
            </w:r>
            <w:r w:rsidR="004C7876">
              <w:rPr>
                <w:webHidden/>
              </w:rPr>
              <w:t>5</w:t>
            </w:r>
            <w:r w:rsidR="004C7876">
              <w:rPr>
                <w:webHidden/>
              </w:rPr>
              <w:fldChar w:fldCharType="end"/>
            </w:r>
          </w:hyperlink>
        </w:p>
        <w:p w14:paraId="57B3C906" w14:textId="0EF3332C" w:rsidR="004C7876" w:rsidRDefault="00000000">
          <w:pPr>
            <w:pStyle w:val="TOC1"/>
            <w:tabs>
              <w:tab w:val="right" w:leader="dot" w:pos="9350"/>
            </w:tabs>
            <w:rPr>
              <w:rFonts w:asciiTheme="minorHAnsi" w:eastAsiaTheme="minorEastAsia" w:hAnsiTheme="minorHAnsi"/>
              <w:caps w:val="0"/>
              <w:noProof/>
              <w:color w:val="auto"/>
              <w:sz w:val="24"/>
              <w:szCs w:val="24"/>
            </w:rPr>
          </w:pPr>
          <w:hyperlink w:anchor="_Toc80874821" w:history="1">
            <w:r w:rsidR="004C7876" w:rsidRPr="00C2437F">
              <w:rPr>
                <w:rStyle w:val="Hyperlink"/>
                <w:noProof/>
                <w:lang w:bidi="en-US"/>
              </w:rPr>
              <w:t>2. scope</w:t>
            </w:r>
            <w:r w:rsidR="004C7876">
              <w:rPr>
                <w:noProof/>
                <w:webHidden/>
              </w:rPr>
              <w:tab/>
            </w:r>
            <w:r w:rsidR="004C7876">
              <w:rPr>
                <w:noProof/>
                <w:webHidden/>
              </w:rPr>
              <w:fldChar w:fldCharType="begin"/>
            </w:r>
            <w:r w:rsidR="004C7876">
              <w:rPr>
                <w:noProof/>
                <w:webHidden/>
              </w:rPr>
              <w:instrText xml:space="preserve"> PAGEREF _Toc80874821 \h </w:instrText>
            </w:r>
            <w:r w:rsidR="004C7876">
              <w:rPr>
                <w:noProof/>
                <w:webHidden/>
              </w:rPr>
            </w:r>
            <w:r w:rsidR="004C7876">
              <w:rPr>
                <w:noProof/>
                <w:webHidden/>
              </w:rPr>
              <w:fldChar w:fldCharType="separate"/>
            </w:r>
            <w:r w:rsidR="004C7876">
              <w:rPr>
                <w:noProof/>
                <w:webHidden/>
              </w:rPr>
              <w:t>6</w:t>
            </w:r>
            <w:r w:rsidR="004C7876">
              <w:rPr>
                <w:noProof/>
                <w:webHidden/>
              </w:rPr>
              <w:fldChar w:fldCharType="end"/>
            </w:r>
          </w:hyperlink>
        </w:p>
        <w:p w14:paraId="2733CE76" w14:textId="439DDD54" w:rsidR="004C7876" w:rsidRDefault="00000000">
          <w:pPr>
            <w:pStyle w:val="TOC2"/>
            <w:rPr>
              <w:rFonts w:asciiTheme="minorHAnsi" w:eastAsiaTheme="minorEastAsia" w:hAnsiTheme="minorHAnsi"/>
              <w:color w:val="auto"/>
              <w:sz w:val="24"/>
              <w:szCs w:val="24"/>
            </w:rPr>
          </w:pPr>
          <w:hyperlink w:anchor="_Toc80874822" w:history="1">
            <w:r w:rsidR="004C7876" w:rsidRPr="00C2437F">
              <w:rPr>
                <w:rStyle w:val="Hyperlink"/>
                <w:lang w:bidi="en-US"/>
              </w:rPr>
              <w:t>2.1. CATIC Overview</w:t>
            </w:r>
            <w:r w:rsidR="004C7876">
              <w:rPr>
                <w:webHidden/>
              </w:rPr>
              <w:tab/>
            </w:r>
            <w:r w:rsidR="004C7876">
              <w:rPr>
                <w:webHidden/>
              </w:rPr>
              <w:fldChar w:fldCharType="begin"/>
            </w:r>
            <w:r w:rsidR="004C7876">
              <w:rPr>
                <w:webHidden/>
              </w:rPr>
              <w:instrText xml:space="preserve"> PAGEREF _Toc80874822 \h </w:instrText>
            </w:r>
            <w:r w:rsidR="004C7876">
              <w:rPr>
                <w:webHidden/>
              </w:rPr>
            </w:r>
            <w:r w:rsidR="004C7876">
              <w:rPr>
                <w:webHidden/>
              </w:rPr>
              <w:fldChar w:fldCharType="separate"/>
            </w:r>
            <w:r w:rsidR="004C7876">
              <w:rPr>
                <w:webHidden/>
              </w:rPr>
              <w:t>6</w:t>
            </w:r>
            <w:r w:rsidR="004C7876">
              <w:rPr>
                <w:webHidden/>
              </w:rPr>
              <w:fldChar w:fldCharType="end"/>
            </w:r>
          </w:hyperlink>
        </w:p>
        <w:p w14:paraId="09845232" w14:textId="64F98B46" w:rsidR="004C7876" w:rsidRDefault="00000000">
          <w:pPr>
            <w:pStyle w:val="TOC2"/>
            <w:rPr>
              <w:rFonts w:asciiTheme="minorHAnsi" w:eastAsiaTheme="minorEastAsia" w:hAnsiTheme="minorHAnsi"/>
              <w:color w:val="auto"/>
              <w:sz w:val="24"/>
              <w:szCs w:val="24"/>
            </w:rPr>
          </w:pPr>
          <w:hyperlink w:anchor="_Toc80874823" w:history="1">
            <w:r w:rsidR="004C7876" w:rsidRPr="00C2437F">
              <w:rPr>
                <w:rStyle w:val="Hyperlink"/>
                <w:lang w:bidi="en-US"/>
              </w:rPr>
              <w:t>2.2. Business Driver</w:t>
            </w:r>
            <w:r w:rsidR="004C7876">
              <w:rPr>
                <w:webHidden/>
              </w:rPr>
              <w:tab/>
            </w:r>
            <w:r w:rsidR="004C7876">
              <w:rPr>
                <w:webHidden/>
              </w:rPr>
              <w:fldChar w:fldCharType="begin"/>
            </w:r>
            <w:r w:rsidR="004C7876">
              <w:rPr>
                <w:webHidden/>
              </w:rPr>
              <w:instrText xml:space="preserve"> PAGEREF _Toc80874823 \h </w:instrText>
            </w:r>
            <w:r w:rsidR="004C7876">
              <w:rPr>
                <w:webHidden/>
              </w:rPr>
            </w:r>
            <w:r w:rsidR="004C7876">
              <w:rPr>
                <w:webHidden/>
              </w:rPr>
              <w:fldChar w:fldCharType="separate"/>
            </w:r>
            <w:r w:rsidR="004C7876">
              <w:rPr>
                <w:webHidden/>
              </w:rPr>
              <w:t>7</w:t>
            </w:r>
            <w:r w:rsidR="004C7876">
              <w:rPr>
                <w:webHidden/>
              </w:rPr>
              <w:fldChar w:fldCharType="end"/>
            </w:r>
          </w:hyperlink>
        </w:p>
        <w:p w14:paraId="34520D06" w14:textId="412B2A63" w:rsidR="004C7876" w:rsidRDefault="00000000">
          <w:pPr>
            <w:pStyle w:val="TOC2"/>
            <w:rPr>
              <w:rFonts w:asciiTheme="minorHAnsi" w:eastAsiaTheme="minorEastAsia" w:hAnsiTheme="minorHAnsi"/>
              <w:color w:val="auto"/>
              <w:sz w:val="24"/>
              <w:szCs w:val="24"/>
            </w:rPr>
          </w:pPr>
          <w:hyperlink w:anchor="_Toc80874824" w:history="1">
            <w:r w:rsidR="004C7876" w:rsidRPr="00C2437F">
              <w:rPr>
                <w:rStyle w:val="Hyperlink"/>
                <w:lang w:bidi="en-US"/>
              </w:rPr>
              <w:t>2.3. Adoption Plan and Strategy</w:t>
            </w:r>
            <w:r w:rsidR="004C7876">
              <w:rPr>
                <w:webHidden/>
              </w:rPr>
              <w:tab/>
            </w:r>
            <w:r w:rsidR="004C7876">
              <w:rPr>
                <w:webHidden/>
              </w:rPr>
              <w:fldChar w:fldCharType="begin"/>
            </w:r>
            <w:r w:rsidR="004C7876">
              <w:rPr>
                <w:webHidden/>
              </w:rPr>
              <w:instrText xml:space="preserve"> PAGEREF _Toc80874824 \h </w:instrText>
            </w:r>
            <w:r w:rsidR="004C7876">
              <w:rPr>
                <w:webHidden/>
              </w:rPr>
            </w:r>
            <w:r w:rsidR="004C7876">
              <w:rPr>
                <w:webHidden/>
              </w:rPr>
              <w:fldChar w:fldCharType="separate"/>
            </w:r>
            <w:r w:rsidR="004C7876">
              <w:rPr>
                <w:webHidden/>
              </w:rPr>
              <w:t>8</w:t>
            </w:r>
            <w:r w:rsidR="004C7876">
              <w:rPr>
                <w:webHidden/>
              </w:rPr>
              <w:fldChar w:fldCharType="end"/>
            </w:r>
          </w:hyperlink>
        </w:p>
        <w:p w14:paraId="4ACA763F" w14:textId="481E5D8C" w:rsidR="004C7876" w:rsidRDefault="00000000">
          <w:pPr>
            <w:pStyle w:val="TOC2"/>
            <w:rPr>
              <w:rFonts w:asciiTheme="minorHAnsi" w:eastAsiaTheme="minorEastAsia" w:hAnsiTheme="minorHAnsi"/>
              <w:color w:val="auto"/>
              <w:sz w:val="24"/>
              <w:szCs w:val="24"/>
            </w:rPr>
          </w:pPr>
          <w:hyperlink w:anchor="_Toc80874825" w:history="1">
            <w:r w:rsidR="004C7876" w:rsidRPr="00C2437F">
              <w:rPr>
                <w:rStyle w:val="Hyperlink"/>
                <w:lang w:bidi="en-US"/>
              </w:rPr>
              <w:t>2.4. Expected Business Outcome</w:t>
            </w:r>
            <w:r w:rsidR="004C7876">
              <w:rPr>
                <w:webHidden/>
              </w:rPr>
              <w:tab/>
            </w:r>
            <w:r w:rsidR="004C7876">
              <w:rPr>
                <w:webHidden/>
              </w:rPr>
              <w:fldChar w:fldCharType="begin"/>
            </w:r>
            <w:r w:rsidR="004C7876">
              <w:rPr>
                <w:webHidden/>
              </w:rPr>
              <w:instrText xml:space="preserve"> PAGEREF _Toc80874825 \h </w:instrText>
            </w:r>
            <w:r w:rsidR="004C7876">
              <w:rPr>
                <w:webHidden/>
              </w:rPr>
            </w:r>
            <w:r w:rsidR="004C7876">
              <w:rPr>
                <w:webHidden/>
              </w:rPr>
              <w:fldChar w:fldCharType="separate"/>
            </w:r>
            <w:r w:rsidR="004C7876">
              <w:rPr>
                <w:webHidden/>
              </w:rPr>
              <w:t>9</w:t>
            </w:r>
            <w:r w:rsidR="004C7876">
              <w:rPr>
                <w:webHidden/>
              </w:rPr>
              <w:fldChar w:fldCharType="end"/>
            </w:r>
          </w:hyperlink>
        </w:p>
        <w:p w14:paraId="54272B46" w14:textId="17BA4477" w:rsidR="004C7876" w:rsidRDefault="00000000">
          <w:pPr>
            <w:pStyle w:val="TOC2"/>
            <w:rPr>
              <w:rFonts w:asciiTheme="minorHAnsi" w:eastAsiaTheme="minorEastAsia" w:hAnsiTheme="minorHAnsi"/>
              <w:color w:val="auto"/>
              <w:sz w:val="24"/>
              <w:szCs w:val="24"/>
            </w:rPr>
          </w:pPr>
          <w:hyperlink w:anchor="_Toc80874826" w:history="1">
            <w:r w:rsidR="004C7876" w:rsidRPr="00C2437F">
              <w:rPr>
                <w:rStyle w:val="Hyperlink"/>
                <w:lang w:bidi="en-US"/>
              </w:rPr>
              <w:t>2.5. Successful Outcomes and Key Performance Indicators (KPIs)</w:t>
            </w:r>
            <w:r w:rsidR="004C7876">
              <w:rPr>
                <w:webHidden/>
              </w:rPr>
              <w:tab/>
            </w:r>
            <w:r w:rsidR="004C7876">
              <w:rPr>
                <w:webHidden/>
              </w:rPr>
              <w:fldChar w:fldCharType="begin"/>
            </w:r>
            <w:r w:rsidR="004C7876">
              <w:rPr>
                <w:webHidden/>
              </w:rPr>
              <w:instrText xml:space="preserve"> PAGEREF _Toc80874826 \h </w:instrText>
            </w:r>
            <w:r w:rsidR="004C7876">
              <w:rPr>
                <w:webHidden/>
              </w:rPr>
            </w:r>
            <w:r w:rsidR="004C7876">
              <w:rPr>
                <w:webHidden/>
              </w:rPr>
              <w:fldChar w:fldCharType="separate"/>
            </w:r>
            <w:r w:rsidR="004C7876">
              <w:rPr>
                <w:webHidden/>
              </w:rPr>
              <w:t>10</w:t>
            </w:r>
            <w:r w:rsidR="004C7876">
              <w:rPr>
                <w:webHidden/>
              </w:rPr>
              <w:fldChar w:fldCharType="end"/>
            </w:r>
          </w:hyperlink>
        </w:p>
        <w:p w14:paraId="7DB3F4D7" w14:textId="79C6EF07" w:rsidR="004C7876" w:rsidRDefault="00000000">
          <w:pPr>
            <w:pStyle w:val="TOC2"/>
            <w:rPr>
              <w:rFonts w:asciiTheme="minorHAnsi" w:eastAsiaTheme="minorEastAsia" w:hAnsiTheme="minorHAnsi"/>
              <w:color w:val="auto"/>
              <w:sz w:val="24"/>
              <w:szCs w:val="24"/>
            </w:rPr>
          </w:pPr>
          <w:hyperlink w:anchor="_Toc80874827" w:history="1">
            <w:r w:rsidR="004C7876" w:rsidRPr="00C2437F">
              <w:rPr>
                <w:rStyle w:val="Hyperlink"/>
                <w:lang w:bidi="en-US"/>
              </w:rPr>
              <w:t>2.6. Customer Acceptance</w:t>
            </w:r>
            <w:r w:rsidR="004C7876">
              <w:rPr>
                <w:webHidden/>
              </w:rPr>
              <w:tab/>
            </w:r>
            <w:r w:rsidR="004C7876">
              <w:rPr>
                <w:webHidden/>
              </w:rPr>
              <w:fldChar w:fldCharType="begin"/>
            </w:r>
            <w:r w:rsidR="004C7876">
              <w:rPr>
                <w:webHidden/>
              </w:rPr>
              <w:instrText xml:space="preserve"> PAGEREF _Toc80874827 \h </w:instrText>
            </w:r>
            <w:r w:rsidR="004C7876">
              <w:rPr>
                <w:webHidden/>
              </w:rPr>
            </w:r>
            <w:r w:rsidR="004C7876">
              <w:rPr>
                <w:webHidden/>
              </w:rPr>
              <w:fldChar w:fldCharType="separate"/>
            </w:r>
            <w:r w:rsidR="004C7876">
              <w:rPr>
                <w:webHidden/>
              </w:rPr>
              <w:t>11</w:t>
            </w:r>
            <w:r w:rsidR="004C7876">
              <w:rPr>
                <w:webHidden/>
              </w:rPr>
              <w:fldChar w:fldCharType="end"/>
            </w:r>
          </w:hyperlink>
        </w:p>
        <w:p w14:paraId="7BC4E931" w14:textId="0C34ABA1" w:rsidR="004C7876" w:rsidRDefault="00000000">
          <w:pPr>
            <w:pStyle w:val="TOC2"/>
            <w:rPr>
              <w:rFonts w:asciiTheme="minorHAnsi" w:eastAsiaTheme="minorEastAsia" w:hAnsiTheme="minorHAnsi"/>
              <w:color w:val="auto"/>
              <w:sz w:val="24"/>
              <w:szCs w:val="24"/>
            </w:rPr>
          </w:pPr>
          <w:hyperlink w:anchor="_Toc80874828" w:history="1">
            <w:r w:rsidR="004C7876" w:rsidRPr="00C2437F">
              <w:rPr>
                <w:rStyle w:val="Hyperlink"/>
                <w:lang w:bidi="en-US"/>
              </w:rPr>
              <w:t>2.7. Proof of Performance</w:t>
            </w:r>
            <w:r w:rsidR="004C7876">
              <w:rPr>
                <w:webHidden/>
              </w:rPr>
              <w:tab/>
            </w:r>
            <w:r w:rsidR="004C7876">
              <w:rPr>
                <w:webHidden/>
              </w:rPr>
              <w:fldChar w:fldCharType="begin"/>
            </w:r>
            <w:r w:rsidR="004C7876">
              <w:rPr>
                <w:webHidden/>
              </w:rPr>
              <w:instrText xml:space="preserve"> PAGEREF _Toc80874828 \h </w:instrText>
            </w:r>
            <w:r w:rsidR="004C7876">
              <w:rPr>
                <w:webHidden/>
              </w:rPr>
            </w:r>
            <w:r w:rsidR="004C7876">
              <w:rPr>
                <w:webHidden/>
              </w:rPr>
              <w:fldChar w:fldCharType="separate"/>
            </w:r>
            <w:r w:rsidR="004C7876">
              <w:rPr>
                <w:webHidden/>
              </w:rPr>
              <w:t>12</w:t>
            </w:r>
            <w:r w:rsidR="004C7876">
              <w:rPr>
                <w:webHidden/>
              </w:rPr>
              <w:fldChar w:fldCharType="end"/>
            </w:r>
          </w:hyperlink>
        </w:p>
        <w:p w14:paraId="058FA332" w14:textId="4C32FE34" w:rsidR="000D7F43" w:rsidRPr="00930E68" w:rsidRDefault="000D7F43" w:rsidP="00B01739">
          <w:pPr>
            <w:spacing w:before="120"/>
          </w:pPr>
          <w:r w:rsidRPr="00A83D01">
            <w:rPr>
              <w:rFonts w:cs="Arial"/>
              <w:b/>
              <w:bCs/>
              <w:noProof/>
              <w:sz w:val="18"/>
              <w:szCs w:val="18"/>
            </w:rPr>
            <w:fldChar w:fldCharType="end"/>
          </w:r>
        </w:p>
      </w:sdtContent>
    </w:sdt>
    <w:p w14:paraId="0ADC9493" w14:textId="29BAEEA7" w:rsidR="00A00571" w:rsidRPr="00A83D01" w:rsidRDefault="00A00571" w:rsidP="00B01739">
      <w:pPr>
        <w:spacing w:before="120" w:after="0"/>
        <w:ind w:left="360" w:hanging="360"/>
        <w:rPr>
          <w:rFonts w:eastAsiaTheme="majorEastAsia" w:cs="Arial"/>
          <w:b/>
          <w:bCs/>
          <w:caps/>
          <w:color w:val="009AC7"/>
          <w:sz w:val="18"/>
          <w:szCs w:val="18"/>
          <w:lang w:bidi="en-US"/>
        </w:rPr>
      </w:pPr>
      <w:r w:rsidRPr="00A83D01">
        <w:rPr>
          <w:rFonts w:cs="Arial"/>
          <w:sz w:val="18"/>
          <w:szCs w:val="18"/>
        </w:rPr>
        <w:br w:type="page"/>
      </w:r>
    </w:p>
    <w:p w14:paraId="7274645E" w14:textId="4231C843" w:rsidR="000D7F43" w:rsidRDefault="000D7F43" w:rsidP="00B01739">
      <w:pPr>
        <w:pStyle w:val="1Header"/>
        <w:spacing w:before="120"/>
      </w:pPr>
      <w:bookmarkStart w:id="1" w:name="_Toc80874819"/>
      <w:r>
        <w:lastRenderedPageBreak/>
        <w:t>Executive Overview</w:t>
      </w:r>
      <w:bookmarkEnd w:id="1"/>
    </w:p>
    <w:p w14:paraId="12067942" w14:textId="78BD656E" w:rsidR="00271865" w:rsidRDefault="000D7F43" w:rsidP="00E84841">
      <w:pPr>
        <w:pStyle w:val="2Header"/>
      </w:pPr>
      <w:bookmarkStart w:id="2" w:name="_Toc80874820"/>
      <w:r w:rsidRPr="00271865">
        <w:t>Introduction</w:t>
      </w:r>
      <w:bookmarkEnd w:id="2"/>
    </w:p>
    <w:p w14:paraId="14E93316" w14:textId="77777777" w:rsidR="00121F03" w:rsidRPr="00121F03" w:rsidRDefault="00121F03" w:rsidP="00121F03">
      <w:pPr>
        <w:ind w:left="360"/>
        <w:rPr>
          <w:lang w:bidi="en-US"/>
        </w:rPr>
      </w:pPr>
    </w:p>
    <w:p w14:paraId="4D076638" w14:textId="4BDDCC4D" w:rsidR="00723BD5" w:rsidRDefault="00723BD5" w:rsidP="001A06F7">
      <w:pPr>
        <w:ind w:left="360"/>
      </w:pPr>
      <w:r>
        <w:t xml:space="preserve">Customers are increasingly moving to software as a service (SaaS) and recurring offers to enable their digital transformation. </w:t>
      </w:r>
      <w:r w:rsidR="00CD087B">
        <w:t xml:space="preserve">  </w:t>
      </w:r>
      <w:r w:rsidR="001A06F7">
        <w:t xml:space="preserve">Many SaaS and software solutions are all encompassing with an overabundance of features and functionality.  Mapping the software technology to the business needs has become challenging for many customers.   </w:t>
      </w:r>
      <w:r w:rsidR="00CD087B" w:rsidRPr="00CA7115">
        <w:t xml:space="preserve">To enable </w:t>
      </w:r>
      <w:r w:rsidR="00CD087B">
        <w:t>CATIC</w:t>
      </w:r>
      <w:r w:rsidR="00CD087B" w:rsidRPr="00CA7115">
        <w:t xml:space="preserve"> to get the most out of their Cisco </w:t>
      </w:r>
      <w:r w:rsidR="00CD087B">
        <w:t>software</w:t>
      </w:r>
      <w:r w:rsidR="00CD087B" w:rsidRPr="00CA7115">
        <w:t xml:space="preserve"> purchase</w:t>
      </w:r>
      <w:r w:rsidR="001A06F7">
        <w:t>.</w:t>
      </w:r>
    </w:p>
    <w:p w14:paraId="556BB0C0" w14:textId="36C44BE9" w:rsidR="00B34A01" w:rsidRDefault="00CD087B" w:rsidP="00723BD5">
      <w:pPr>
        <w:pStyle w:val="2Normal"/>
      </w:pPr>
      <w:r>
        <w:t>Presidio will help CATIC b</w:t>
      </w:r>
      <w:r w:rsidR="00723BD5">
        <w:t xml:space="preserve">y guiding </w:t>
      </w:r>
      <w:r>
        <w:t>them</w:t>
      </w:r>
      <w:r w:rsidR="00723BD5">
        <w:t xml:space="preserve"> throughout the full lifecycle</w:t>
      </w:r>
      <w:r w:rsidR="001A06F7">
        <w:t xml:space="preserve"> </w:t>
      </w:r>
      <w:r w:rsidR="00CB4216">
        <w:t xml:space="preserve">process </w:t>
      </w:r>
      <w:r w:rsidR="001A06F7">
        <w:t>to:</w:t>
      </w:r>
    </w:p>
    <w:p w14:paraId="77989D24" w14:textId="34D15EFF" w:rsidR="00CA3CB0" w:rsidRDefault="00CA3CB0" w:rsidP="00723BD5">
      <w:pPr>
        <w:pStyle w:val="2Normal"/>
      </w:pPr>
    </w:p>
    <w:p w14:paraId="44F43A60" w14:textId="4E5F2D4D" w:rsidR="00CA3CB0" w:rsidRDefault="00CA3CB0" w:rsidP="00CA3CB0">
      <w:pPr>
        <w:pStyle w:val="2Normal"/>
        <w:numPr>
          <w:ilvl w:val="0"/>
          <w:numId w:val="50"/>
        </w:numPr>
      </w:pPr>
      <w:r>
        <w:t>Accelerate innovation</w:t>
      </w:r>
      <w:r w:rsidR="00E5196F">
        <w:t xml:space="preserve"> and adoption</w:t>
      </w:r>
    </w:p>
    <w:p w14:paraId="687055E8" w14:textId="77777777" w:rsidR="00CA3CB0" w:rsidRDefault="00CA3CB0" w:rsidP="00CA3CB0">
      <w:pPr>
        <w:pStyle w:val="2Normal"/>
        <w:numPr>
          <w:ilvl w:val="1"/>
          <w:numId w:val="50"/>
        </w:numPr>
      </w:pPr>
      <w:r>
        <w:t>Speed through common obstacles</w:t>
      </w:r>
    </w:p>
    <w:p w14:paraId="68102B0F" w14:textId="77777777" w:rsidR="00CA3CB0" w:rsidRDefault="00CA3CB0" w:rsidP="00CA3CB0">
      <w:pPr>
        <w:pStyle w:val="2Normal"/>
        <w:numPr>
          <w:ilvl w:val="0"/>
          <w:numId w:val="50"/>
        </w:numPr>
      </w:pPr>
      <w:r>
        <w:t>Reduce risk</w:t>
      </w:r>
    </w:p>
    <w:p w14:paraId="4F50D0A4" w14:textId="091AA14C" w:rsidR="00CA3CB0" w:rsidRDefault="00CA3CB0" w:rsidP="00CA3CB0">
      <w:pPr>
        <w:pStyle w:val="2Normal"/>
        <w:numPr>
          <w:ilvl w:val="1"/>
          <w:numId w:val="50"/>
        </w:numPr>
      </w:pPr>
      <w:r>
        <w:t>Leverage our experience</w:t>
      </w:r>
    </w:p>
    <w:p w14:paraId="24DE4F71" w14:textId="77777777" w:rsidR="00CA3CB0" w:rsidRDefault="00CA3CB0" w:rsidP="00CA3CB0">
      <w:pPr>
        <w:pStyle w:val="2Normal"/>
        <w:numPr>
          <w:ilvl w:val="0"/>
          <w:numId w:val="50"/>
        </w:numPr>
      </w:pPr>
      <w:r>
        <w:t>Achieve business outcomes</w:t>
      </w:r>
    </w:p>
    <w:p w14:paraId="5F362C49" w14:textId="7F9A76F1" w:rsidR="00CA3CB0" w:rsidRDefault="00CA3CB0" w:rsidP="00CA3CB0">
      <w:pPr>
        <w:pStyle w:val="2Normal"/>
        <w:numPr>
          <w:ilvl w:val="1"/>
          <w:numId w:val="50"/>
        </w:numPr>
      </w:pPr>
      <w:r>
        <w:t>Receive better return on investment</w:t>
      </w:r>
    </w:p>
    <w:p w14:paraId="0D3ED8A8" w14:textId="77777777" w:rsidR="00B34A01" w:rsidRDefault="00B34A01" w:rsidP="00723BD5">
      <w:pPr>
        <w:pStyle w:val="2Normal"/>
      </w:pPr>
    </w:p>
    <w:p w14:paraId="16BB7CD2" w14:textId="6810F0A4" w:rsidR="00121F03" w:rsidRDefault="00CB4216" w:rsidP="00121F03">
      <w:pPr>
        <w:pStyle w:val="2Normal"/>
      </w:pPr>
      <w:r>
        <w:t xml:space="preserve">By leveraging Cisco’s solution with Presidio’s experience, CATIC can </w:t>
      </w:r>
      <w:r w:rsidRPr="00CA7115">
        <w:t>reduc</w:t>
      </w:r>
      <w:r>
        <w:t>e</w:t>
      </w:r>
      <w:r w:rsidRPr="00CA7115">
        <w:t xml:space="preserve"> risk</w:t>
      </w:r>
      <w:r>
        <w:t xml:space="preserve"> while increasing their</w:t>
      </w:r>
      <w:r w:rsidRPr="00CA7115">
        <w:t xml:space="preserve"> time to value</w:t>
      </w:r>
      <w:r>
        <w:t xml:space="preserve"> and ultimately</w:t>
      </w:r>
      <w:r w:rsidRPr="00CA7115">
        <w:t xml:space="preserve"> meet </w:t>
      </w:r>
      <w:r>
        <w:t xml:space="preserve">and exceed </w:t>
      </w:r>
      <w:r w:rsidRPr="00CA7115">
        <w:t xml:space="preserve">their </w:t>
      </w:r>
      <w:r>
        <w:t xml:space="preserve">expected </w:t>
      </w:r>
      <w:r w:rsidRPr="00CA7115">
        <w:t>business outcomes</w:t>
      </w:r>
      <w:r>
        <w:t>.</w:t>
      </w:r>
    </w:p>
    <w:p w14:paraId="3462EE35" w14:textId="1BF39EE0" w:rsidR="00A43178" w:rsidRDefault="00A43178">
      <w:pPr>
        <w:rPr>
          <w:rFonts w:eastAsiaTheme="minorEastAsia" w:cs="Arial"/>
          <w:szCs w:val="20"/>
          <w:lang w:bidi="en-US"/>
        </w:rPr>
      </w:pPr>
      <w:r>
        <w:br w:type="page"/>
      </w:r>
    </w:p>
    <w:p w14:paraId="5024303D" w14:textId="2676FFDD" w:rsidR="00052B1B" w:rsidRDefault="00052B1B" w:rsidP="00052B1B">
      <w:pPr>
        <w:pStyle w:val="1Header"/>
      </w:pPr>
      <w:bookmarkStart w:id="3" w:name="_Toc80874821"/>
      <w:r>
        <w:lastRenderedPageBreak/>
        <w:t>scope</w:t>
      </w:r>
      <w:bookmarkEnd w:id="3"/>
    </w:p>
    <w:p w14:paraId="5970CA17" w14:textId="73D49254" w:rsidR="00052B1B" w:rsidRDefault="000F4086" w:rsidP="00861164">
      <w:pPr>
        <w:pStyle w:val="2Header"/>
      </w:pPr>
      <w:bookmarkStart w:id="4" w:name="_Toc80874822"/>
      <w:r>
        <w:t xml:space="preserve">CATIC </w:t>
      </w:r>
      <w:r w:rsidR="00052B1B">
        <w:t>Overview</w:t>
      </w:r>
      <w:bookmarkEnd w:id="4"/>
    </w:p>
    <w:p w14:paraId="10EB5C7D" w14:textId="7178AD43" w:rsidR="000F4086" w:rsidRDefault="00CD087B" w:rsidP="007F27E2">
      <w:pPr>
        <w:ind w:left="360"/>
      </w:pPr>
      <w:r>
        <w:t xml:space="preserve">Presidio will help CATIC adopt and strategize a path forward to enable key software features and entitlements.  Through training and enablement of Cisco </w:t>
      </w:r>
      <w:r w:rsidR="00BF05D5">
        <w:t>Enterprise Networking (EN)</w:t>
      </w:r>
      <w:r w:rsidR="00290C66">
        <w:t xml:space="preserve"> </w:t>
      </w:r>
      <w:r>
        <w:t>software,  CATIC can plan and manage the adoption of their new Cisco software products</w:t>
      </w:r>
      <w:r w:rsidRPr="00CD087B">
        <w:t xml:space="preserve"> </w:t>
      </w:r>
      <w:r>
        <w:t xml:space="preserve">in order to </w:t>
      </w:r>
      <w:r w:rsidR="00E5196F">
        <w:t>appreciate</w:t>
      </w:r>
      <w:r>
        <w:t xml:space="preserve"> a better user experience.  </w:t>
      </w:r>
    </w:p>
    <w:p w14:paraId="3047D977" w14:textId="77777777" w:rsidR="000F4086" w:rsidRDefault="000F4086" w:rsidP="000F4086">
      <w:pPr>
        <w:ind w:left="360"/>
      </w:pPr>
      <w:r>
        <w:tab/>
      </w:r>
    </w:p>
    <w:tbl>
      <w:tblPr>
        <w:tblStyle w:val="GridTable4-Accent1"/>
        <w:tblW w:w="0" w:type="auto"/>
        <w:tblInd w:w="355" w:type="dxa"/>
        <w:tblLook w:val="04A0" w:firstRow="1" w:lastRow="0" w:firstColumn="1" w:lastColumn="0" w:noHBand="0" w:noVBand="1"/>
      </w:tblPr>
      <w:tblGrid>
        <w:gridCol w:w="4140"/>
        <w:gridCol w:w="4770"/>
      </w:tblGrid>
      <w:tr w:rsidR="000F4086" w14:paraId="08BF9777" w14:textId="77777777" w:rsidTr="000F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4FF8F488" w14:textId="2759B3C8" w:rsidR="000F4086" w:rsidRPr="003E3BAC" w:rsidRDefault="000F4086" w:rsidP="002D5D45">
            <w:pPr>
              <w:pStyle w:val="2Normal"/>
              <w:ind w:left="0"/>
              <w:rPr>
                <w:rFonts w:asciiTheme="minorHAnsi" w:hAnsiTheme="minorHAnsi" w:cstheme="minorHAnsi"/>
                <w:szCs w:val="22"/>
              </w:rPr>
            </w:pPr>
            <w:r w:rsidRPr="003E3BAC">
              <w:rPr>
                <w:rFonts w:asciiTheme="minorHAnsi" w:hAnsiTheme="minorHAnsi" w:cstheme="minorHAnsi"/>
                <w:szCs w:val="22"/>
              </w:rPr>
              <w:t>Products Sold</w:t>
            </w:r>
            <w:r w:rsidR="00162B83" w:rsidRPr="003E3BAC">
              <w:rPr>
                <w:rFonts w:asciiTheme="minorHAnsi" w:hAnsiTheme="minorHAnsi" w:cstheme="minorHAnsi"/>
                <w:szCs w:val="22"/>
              </w:rPr>
              <w:t xml:space="preserve"> </w:t>
            </w:r>
          </w:p>
        </w:tc>
        <w:tc>
          <w:tcPr>
            <w:tcW w:w="4770" w:type="dxa"/>
          </w:tcPr>
          <w:p w14:paraId="1CC9E76A" w14:textId="0AA84152" w:rsidR="000F4086" w:rsidRPr="00C9556C" w:rsidRDefault="000F4086" w:rsidP="002D5D45">
            <w:pPr>
              <w:pStyle w:val="2Normal"/>
              <w:ind w:left="0"/>
              <w:cnfStyle w:val="100000000000" w:firstRow="1" w:lastRow="0" w:firstColumn="0" w:lastColumn="0" w:oddVBand="0" w:evenVBand="0" w:oddHBand="0" w:evenHBand="0" w:firstRowFirstColumn="0" w:firstRowLastColumn="0" w:lastRowFirstColumn="0" w:lastRowLastColumn="0"/>
              <w:rPr>
                <w:b w:val="0"/>
                <w:bCs w:val="0"/>
                <w:sz w:val="28"/>
                <w:szCs w:val="28"/>
              </w:rPr>
            </w:pPr>
          </w:p>
        </w:tc>
      </w:tr>
      <w:tr w:rsidR="00245533" w14:paraId="6132F68B" w14:textId="77777777" w:rsidTr="000F4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356AE72A" w14:textId="16DD7640" w:rsidR="00245533" w:rsidRPr="00245533" w:rsidRDefault="006C3535" w:rsidP="00D61BCD">
            <w:pPr>
              <w:pStyle w:val="2Normal"/>
              <w:ind w:left="0"/>
              <w:rPr>
                <w:szCs w:val="22"/>
              </w:rPr>
            </w:pPr>
            <w:r w:rsidRPr="006C3535">
              <w:rPr>
                <w:szCs w:val="22"/>
              </w:rPr>
              <w:t>{{facts.ansible_facts.ansible_net_version}}</w:t>
            </w:r>
          </w:p>
        </w:tc>
      </w:tr>
      <w:tr w:rsidR="00245533" w14:paraId="595E9FC3" w14:textId="77777777" w:rsidTr="000F4086">
        <w:tc>
          <w:tcPr>
            <w:cnfStyle w:val="001000000000" w:firstRow="0" w:lastRow="0" w:firstColumn="1" w:lastColumn="0" w:oddVBand="0" w:evenVBand="0" w:oddHBand="0" w:evenHBand="0" w:firstRowFirstColumn="0" w:firstRowLastColumn="0" w:lastRowFirstColumn="0" w:lastRowLastColumn="0"/>
            <w:tcW w:w="8910" w:type="dxa"/>
            <w:gridSpan w:val="2"/>
          </w:tcPr>
          <w:p w14:paraId="59277274" w14:textId="7883D647" w:rsidR="00245533" w:rsidRPr="00245533" w:rsidRDefault="00245533" w:rsidP="00D61BCD">
            <w:pPr>
              <w:pStyle w:val="2Normal"/>
              <w:ind w:left="0"/>
              <w:rPr>
                <w:szCs w:val="22"/>
              </w:rPr>
            </w:pPr>
          </w:p>
        </w:tc>
      </w:tr>
      <w:tr w:rsidR="00245533" w14:paraId="5FD7A53C" w14:textId="77777777" w:rsidTr="000F4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1E23D60E" w14:textId="74C061B1" w:rsidR="00245533" w:rsidRPr="00245533" w:rsidRDefault="00245533" w:rsidP="00D61BCD">
            <w:pPr>
              <w:pStyle w:val="2Normal"/>
              <w:ind w:left="0"/>
              <w:rPr>
                <w:szCs w:val="22"/>
              </w:rPr>
            </w:pPr>
          </w:p>
        </w:tc>
      </w:tr>
      <w:tr w:rsidR="00245533" w14:paraId="42B7E903" w14:textId="77777777" w:rsidTr="000F4086">
        <w:tc>
          <w:tcPr>
            <w:cnfStyle w:val="001000000000" w:firstRow="0" w:lastRow="0" w:firstColumn="1" w:lastColumn="0" w:oddVBand="0" w:evenVBand="0" w:oddHBand="0" w:evenHBand="0" w:firstRowFirstColumn="0" w:firstRowLastColumn="0" w:lastRowFirstColumn="0" w:lastRowLastColumn="0"/>
            <w:tcW w:w="8910" w:type="dxa"/>
            <w:gridSpan w:val="2"/>
          </w:tcPr>
          <w:p w14:paraId="6EEAD9F1" w14:textId="1370C5E7" w:rsidR="00245533" w:rsidRPr="00245533" w:rsidRDefault="00245533" w:rsidP="00D61BCD">
            <w:pPr>
              <w:pStyle w:val="2Normal"/>
              <w:ind w:left="0"/>
              <w:rPr>
                <w:szCs w:val="22"/>
              </w:rPr>
            </w:pPr>
          </w:p>
        </w:tc>
      </w:tr>
      <w:tr w:rsidR="00245533" w14:paraId="69BABD7E" w14:textId="77777777" w:rsidTr="000F4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2472F8AD" w14:textId="6864F978" w:rsidR="00245533" w:rsidRPr="00245533" w:rsidRDefault="00245533" w:rsidP="00D61BCD">
            <w:pPr>
              <w:pStyle w:val="2Normal"/>
              <w:ind w:left="0"/>
              <w:rPr>
                <w:szCs w:val="22"/>
              </w:rPr>
            </w:pPr>
          </w:p>
        </w:tc>
      </w:tr>
      <w:tr w:rsidR="00245533" w14:paraId="116C1780" w14:textId="77777777" w:rsidTr="000F4086">
        <w:tc>
          <w:tcPr>
            <w:cnfStyle w:val="001000000000" w:firstRow="0" w:lastRow="0" w:firstColumn="1" w:lastColumn="0" w:oddVBand="0" w:evenVBand="0" w:oddHBand="0" w:evenHBand="0" w:firstRowFirstColumn="0" w:firstRowLastColumn="0" w:lastRowFirstColumn="0" w:lastRowLastColumn="0"/>
            <w:tcW w:w="8910" w:type="dxa"/>
            <w:gridSpan w:val="2"/>
          </w:tcPr>
          <w:p w14:paraId="3C0470E7" w14:textId="04C36689" w:rsidR="00245533" w:rsidRPr="00245533" w:rsidRDefault="00245533" w:rsidP="00D61BCD">
            <w:pPr>
              <w:pStyle w:val="2Normal"/>
              <w:ind w:left="0"/>
              <w:rPr>
                <w:szCs w:val="22"/>
              </w:rPr>
            </w:pPr>
          </w:p>
        </w:tc>
      </w:tr>
      <w:tr w:rsidR="00245533" w14:paraId="57283BEB" w14:textId="77777777" w:rsidTr="000F4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7ACE4B35" w14:textId="5741457F" w:rsidR="00245533" w:rsidRPr="00245533" w:rsidRDefault="00245533" w:rsidP="00D61BCD">
            <w:pPr>
              <w:pStyle w:val="2Normal"/>
              <w:ind w:left="0"/>
              <w:rPr>
                <w:szCs w:val="22"/>
              </w:rPr>
            </w:pPr>
          </w:p>
        </w:tc>
      </w:tr>
      <w:tr w:rsidR="00245533" w14:paraId="48894302" w14:textId="77777777" w:rsidTr="000F4086">
        <w:tc>
          <w:tcPr>
            <w:cnfStyle w:val="001000000000" w:firstRow="0" w:lastRow="0" w:firstColumn="1" w:lastColumn="0" w:oddVBand="0" w:evenVBand="0" w:oddHBand="0" w:evenHBand="0" w:firstRowFirstColumn="0" w:firstRowLastColumn="0" w:lastRowFirstColumn="0" w:lastRowLastColumn="0"/>
            <w:tcW w:w="8910" w:type="dxa"/>
            <w:gridSpan w:val="2"/>
          </w:tcPr>
          <w:p w14:paraId="3D8F9664" w14:textId="7E140E05" w:rsidR="00245533" w:rsidRPr="00245533" w:rsidRDefault="00245533" w:rsidP="00D61BCD">
            <w:pPr>
              <w:pStyle w:val="2Normal"/>
              <w:ind w:left="0"/>
              <w:rPr>
                <w:szCs w:val="22"/>
              </w:rPr>
            </w:pPr>
          </w:p>
        </w:tc>
      </w:tr>
      <w:tr w:rsidR="00245533" w14:paraId="2AE3A8AD" w14:textId="77777777" w:rsidTr="000F4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54DC84E8" w14:textId="626AE3CE" w:rsidR="00245533" w:rsidRPr="00245533" w:rsidRDefault="00245533" w:rsidP="00D61BCD">
            <w:pPr>
              <w:pStyle w:val="2Normal"/>
              <w:ind w:left="0"/>
              <w:rPr>
                <w:szCs w:val="22"/>
              </w:rPr>
            </w:pPr>
          </w:p>
        </w:tc>
      </w:tr>
      <w:tr w:rsidR="00245533" w14:paraId="4E4EAB4E" w14:textId="77777777" w:rsidTr="000F4086">
        <w:tc>
          <w:tcPr>
            <w:cnfStyle w:val="001000000000" w:firstRow="0" w:lastRow="0" w:firstColumn="1" w:lastColumn="0" w:oddVBand="0" w:evenVBand="0" w:oddHBand="0" w:evenHBand="0" w:firstRowFirstColumn="0" w:firstRowLastColumn="0" w:lastRowFirstColumn="0" w:lastRowLastColumn="0"/>
            <w:tcW w:w="8910" w:type="dxa"/>
            <w:gridSpan w:val="2"/>
          </w:tcPr>
          <w:p w14:paraId="7ACABA01" w14:textId="39B237C5" w:rsidR="00245533" w:rsidRPr="00245533" w:rsidRDefault="00245533" w:rsidP="00D61BCD">
            <w:pPr>
              <w:pStyle w:val="2Normal"/>
              <w:ind w:left="0"/>
              <w:rPr>
                <w:szCs w:val="22"/>
              </w:rPr>
            </w:pPr>
          </w:p>
        </w:tc>
      </w:tr>
      <w:tr w:rsidR="00245533" w14:paraId="3A6C0CD1" w14:textId="77777777" w:rsidTr="000F4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gridSpan w:val="2"/>
          </w:tcPr>
          <w:p w14:paraId="3B0E9B64" w14:textId="0512438E" w:rsidR="00245533" w:rsidRPr="00245533" w:rsidRDefault="00245533" w:rsidP="00D61BCD">
            <w:pPr>
              <w:pStyle w:val="2Normal"/>
              <w:ind w:left="0"/>
              <w:rPr>
                <w:szCs w:val="22"/>
              </w:rPr>
            </w:pPr>
          </w:p>
        </w:tc>
      </w:tr>
      <w:tr w:rsidR="00245533" w14:paraId="1EDF0C2C" w14:textId="77777777" w:rsidTr="000F4086">
        <w:tc>
          <w:tcPr>
            <w:cnfStyle w:val="001000000000" w:firstRow="0" w:lastRow="0" w:firstColumn="1" w:lastColumn="0" w:oddVBand="0" w:evenVBand="0" w:oddHBand="0" w:evenHBand="0" w:firstRowFirstColumn="0" w:firstRowLastColumn="0" w:lastRowFirstColumn="0" w:lastRowLastColumn="0"/>
            <w:tcW w:w="8910" w:type="dxa"/>
            <w:gridSpan w:val="2"/>
          </w:tcPr>
          <w:p w14:paraId="5E347E53" w14:textId="28B660E6" w:rsidR="00245533" w:rsidRPr="00245533" w:rsidRDefault="00245533" w:rsidP="00D61BCD">
            <w:pPr>
              <w:pStyle w:val="2Normal"/>
              <w:ind w:left="0"/>
              <w:rPr>
                <w:szCs w:val="22"/>
              </w:rPr>
            </w:pPr>
          </w:p>
        </w:tc>
      </w:tr>
    </w:tbl>
    <w:p w14:paraId="7C283B33" w14:textId="5426EAF4" w:rsidR="00245533" w:rsidRDefault="00245533" w:rsidP="000F4086">
      <w:pPr>
        <w:ind w:left="360"/>
      </w:pPr>
    </w:p>
    <w:p w14:paraId="7410861A" w14:textId="5ED57939" w:rsidR="007F27E2" w:rsidRPr="003F2623" w:rsidRDefault="007F27E2" w:rsidP="000F4086">
      <w:pPr>
        <w:ind w:left="360"/>
        <w:rPr>
          <w:b/>
          <w:bCs/>
          <w:color w:val="FF0000"/>
        </w:rPr>
      </w:pPr>
      <w:r w:rsidRPr="003F2623">
        <w:rPr>
          <w:b/>
          <w:bCs/>
          <w:color w:val="FF0000"/>
        </w:rPr>
        <w:t>PLEASE DO NOT SHARE THE PRICING SECTION BELOW WITH CATIC</w:t>
      </w:r>
    </w:p>
    <w:p w14:paraId="472B093F" w14:textId="77777777" w:rsidR="00277ED7" w:rsidRDefault="00277ED7" w:rsidP="00277ED7">
      <w:pPr>
        <w:ind w:left="360"/>
      </w:pPr>
    </w:p>
    <w:tbl>
      <w:tblPr>
        <w:tblStyle w:val="GridTable5Dark-Accent1"/>
        <w:tblW w:w="0" w:type="auto"/>
        <w:tblInd w:w="355" w:type="dxa"/>
        <w:tblLook w:val="04A0" w:firstRow="1" w:lastRow="0" w:firstColumn="1" w:lastColumn="0" w:noHBand="0" w:noVBand="1"/>
      </w:tblPr>
      <w:tblGrid>
        <w:gridCol w:w="3960"/>
        <w:gridCol w:w="4950"/>
      </w:tblGrid>
      <w:tr w:rsidR="00F372CA" w14:paraId="217BB484" w14:textId="77777777" w:rsidTr="00D95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2C3591B" w14:textId="14036952" w:rsidR="00F372CA" w:rsidRPr="003E3BAC" w:rsidRDefault="00F372CA" w:rsidP="005113E2">
            <w:pPr>
              <w:pStyle w:val="2Normal"/>
              <w:ind w:left="0"/>
              <w:rPr>
                <w:rFonts w:asciiTheme="minorHAnsi" w:hAnsiTheme="minorHAnsi" w:cstheme="minorHAnsi"/>
                <w:szCs w:val="22"/>
              </w:rPr>
            </w:pPr>
            <w:r w:rsidRPr="003E3BAC">
              <w:rPr>
                <w:rFonts w:asciiTheme="minorHAnsi" w:hAnsiTheme="minorHAnsi" w:cstheme="minorHAnsi"/>
                <w:szCs w:val="22"/>
              </w:rPr>
              <w:t>Total Cost</w:t>
            </w:r>
            <w:r w:rsidR="00E3349E" w:rsidRPr="003E3BAC">
              <w:rPr>
                <w:rFonts w:asciiTheme="minorHAnsi" w:hAnsiTheme="minorHAnsi" w:cstheme="minorHAnsi"/>
                <w:szCs w:val="22"/>
              </w:rPr>
              <w:t xml:space="preserve"> for </w:t>
            </w:r>
            <w:proofErr w:type="spellStart"/>
            <w:r w:rsidR="00E3349E" w:rsidRPr="003E3BAC">
              <w:rPr>
                <w:rFonts w:asciiTheme="minorHAnsi" w:hAnsiTheme="minorHAnsi" w:cstheme="minorHAnsi"/>
                <w:szCs w:val="22"/>
              </w:rPr>
              <w:t>LifeCycle</w:t>
            </w:r>
            <w:proofErr w:type="spellEnd"/>
            <w:r w:rsidR="00E3349E" w:rsidRPr="003E3BAC">
              <w:rPr>
                <w:rFonts w:asciiTheme="minorHAnsi" w:hAnsiTheme="minorHAnsi" w:cstheme="minorHAnsi"/>
                <w:szCs w:val="22"/>
              </w:rPr>
              <w:t xml:space="preserve"> Products</w:t>
            </w:r>
          </w:p>
        </w:tc>
        <w:tc>
          <w:tcPr>
            <w:tcW w:w="4950" w:type="dxa"/>
          </w:tcPr>
          <w:p w14:paraId="7B3E5625" w14:textId="77777777" w:rsidR="00F372CA" w:rsidRDefault="00F372CA" w:rsidP="005113E2">
            <w:pPr>
              <w:pStyle w:val="2Normal"/>
              <w:ind w:left="0"/>
              <w:cnfStyle w:val="100000000000" w:firstRow="1" w:lastRow="0" w:firstColumn="0" w:lastColumn="0" w:oddVBand="0" w:evenVBand="0" w:oddHBand="0" w:evenHBand="0" w:firstRowFirstColumn="0" w:firstRowLastColumn="0" w:lastRowFirstColumn="0" w:lastRowLastColumn="0"/>
            </w:pPr>
          </w:p>
        </w:tc>
      </w:tr>
      <w:tr w:rsidR="00F372CA" w14:paraId="6E562488" w14:textId="77777777" w:rsidTr="00D95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1C8F529" w14:textId="20A3E972" w:rsidR="00F372CA" w:rsidRPr="003E3BAC" w:rsidRDefault="00F372CA" w:rsidP="005113E2">
            <w:pPr>
              <w:pStyle w:val="2Normal"/>
              <w:jc w:val="both"/>
              <w:rPr>
                <w:rFonts w:asciiTheme="minorHAnsi" w:hAnsiTheme="minorHAnsi" w:cstheme="minorHAnsi"/>
              </w:rPr>
            </w:pPr>
            <w:r w:rsidRPr="003E3BAC">
              <w:rPr>
                <w:rFonts w:asciiTheme="minorHAnsi" w:hAnsiTheme="minorHAnsi" w:cstheme="minorHAnsi"/>
              </w:rPr>
              <w:t>Collaboration</w:t>
            </w:r>
          </w:p>
        </w:tc>
        <w:tc>
          <w:tcPr>
            <w:tcW w:w="4950" w:type="dxa"/>
          </w:tcPr>
          <w:p w14:paraId="3571EB21" w14:textId="7C3D8504" w:rsidR="00F372CA" w:rsidRDefault="00277ED7" w:rsidP="004A172F">
            <w:pPr>
              <w:pStyle w:val="2Normal"/>
              <w:jc w:val="right"/>
              <w:cnfStyle w:val="000000100000" w:firstRow="0" w:lastRow="0" w:firstColumn="0" w:lastColumn="0" w:oddVBand="0" w:evenVBand="0" w:oddHBand="1" w:evenHBand="0" w:firstRowFirstColumn="0" w:firstRowLastColumn="0" w:lastRowFirstColumn="0" w:lastRowLastColumn="0"/>
            </w:pPr>
            <w:r>
              <w:t xml:space="preserve">$ </w:t>
            </w:r>
            <w:r w:rsidRPr="00277ED7">
              <w:t>0.00</w:t>
            </w:r>
          </w:p>
        </w:tc>
      </w:tr>
      <w:tr w:rsidR="00F372CA" w14:paraId="77092086" w14:textId="77777777" w:rsidTr="00D95FC0">
        <w:tc>
          <w:tcPr>
            <w:cnfStyle w:val="001000000000" w:firstRow="0" w:lastRow="0" w:firstColumn="1" w:lastColumn="0" w:oddVBand="0" w:evenVBand="0" w:oddHBand="0" w:evenHBand="0" w:firstRowFirstColumn="0" w:firstRowLastColumn="0" w:lastRowFirstColumn="0" w:lastRowLastColumn="0"/>
            <w:tcW w:w="3960" w:type="dxa"/>
          </w:tcPr>
          <w:p w14:paraId="79C4638C" w14:textId="2ECB37E4" w:rsidR="00F372CA" w:rsidRPr="003E3BAC" w:rsidRDefault="00F372CA" w:rsidP="005113E2">
            <w:pPr>
              <w:pStyle w:val="2Normal"/>
              <w:jc w:val="both"/>
              <w:rPr>
                <w:rFonts w:asciiTheme="minorHAnsi" w:hAnsiTheme="minorHAnsi" w:cstheme="minorHAnsi"/>
              </w:rPr>
            </w:pPr>
            <w:r w:rsidRPr="003E3BAC">
              <w:rPr>
                <w:rFonts w:asciiTheme="minorHAnsi" w:hAnsiTheme="minorHAnsi" w:cstheme="minorHAnsi"/>
              </w:rPr>
              <w:t>Data Center</w:t>
            </w:r>
          </w:p>
        </w:tc>
        <w:tc>
          <w:tcPr>
            <w:tcW w:w="4950" w:type="dxa"/>
          </w:tcPr>
          <w:p w14:paraId="7E2BF2A8" w14:textId="23BEA08E" w:rsidR="00F372CA" w:rsidRDefault="00277ED7" w:rsidP="004A172F">
            <w:pPr>
              <w:pStyle w:val="2Normal"/>
              <w:jc w:val="right"/>
              <w:cnfStyle w:val="000000000000" w:firstRow="0" w:lastRow="0" w:firstColumn="0" w:lastColumn="0" w:oddVBand="0" w:evenVBand="0" w:oddHBand="0" w:evenHBand="0" w:firstRowFirstColumn="0" w:firstRowLastColumn="0" w:lastRowFirstColumn="0" w:lastRowLastColumn="0"/>
            </w:pPr>
            <w:r>
              <w:t xml:space="preserve">$ </w:t>
            </w:r>
            <w:r w:rsidRPr="00277ED7">
              <w:t>0.00</w:t>
            </w:r>
          </w:p>
        </w:tc>
      </w:tr>
      <w:tr w:rsidR="00F372CA" w14:paraId="4135B2AD" w14:textId="77777777" w:rsidTr="00D95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4319A82" w14:textId="6530EDA4" w:rsidR="00F372CA" w:rsidRPr="003E3BAC" w:rsidRDefault="00F372CA" w:rsidP="005113E2">
            <w:pPr>
              <w:pStyle w:val="2Normal"/>
              <w:jc w:val="both"/>
              <w:rPr>
                <w:rFonts w:asciiTheme="minorHAnsi" w:hAnsiTheme="minorHAnsi" w:cstheme="minorHAnsi"/>
              </w:rPr>
            </w:pPr>
            <w:r w:rsidRPr="003E3BAC">
              <w:rPr>
                <w:rFonts w:asciiTheme="minorHAnsi" w:hAnsiTheme="minorHAnsi" w:cstheme="minorHAnsi"/>
              </w:rPr>
              <w:t>Enterprise Networking</w:t>
            </w:r>
          </w:p>
        </w:tc>
        <w:tc>
          <w:tcPr>
            <w:tcW w:w="4950" w:type="dxa"/>
          </w:tcPr>
          <w:p w14:paraId="6E01415E" w14:textId="1548EDDA" w:rsidR="00F372CA" w:rsidRDefault="00277ED7" w:rsidP="004A172F">
            <w:pPr>
              <w:pStyle w:val="2Normal"/>
              <w:jc w:val="right"/>
              <w:cnfStyle w:val="000000100000" w:firstRow="0" w:lastRow="0" w:firstColumn="0" w:lastColumn="0" w:oddVBand="0" w:evenVBand="0" w:oddHBand="1" w:evenHBand="0" w:firstRowFirstColumn="0" w:firstRowLastColumn="0" w:lastRowFirstColumn="0" w:lastRowLastColumn="0"/>
            </w:pPr>
            <w:r>
              <w:t xml:space="preserve">$ </w:t>
            </w:r>
            <w:r w:rsidRPr="00277ED7">
              <w:t>97,999.80</w:t>
            </w:r>
          </w:p>
        </w:tc>
      </w:tr>
      <w:tr w:rsidR="00F372CA" w14:paraId="5A640E50" w14:textId="77777777" w:rsidTr="00D95FC0">
        <w:tc>
          <w:tcPr>
            <w:cnfStyle w:val="001000000000" w:firstRow="0" w:lastRow="0" w:firstColumn="1" w:lastColumn="0" w:oddVBand="0" w:evenVBand="0" w:oddHBand="0" w:evenHBand="0" w:firstRowFirstColumn="0" w:firstRowLastColumn="0" w:lastRowFirstColumn="0" w:lastRowLastColumn="0"/>
            <w:tcW w:w="3960" w:type="dxa"/>
          </w:tcPr>
          <w:p w14:paraId="441476AE" w14:textId="3B6E9F0D" w:rsidR="00F372CA" w:rsidRPr="003E3BAC" w:rsidRDefault="00F372CA" w:rsidP="005113E2">
            <w:pPr>
              <w:pStyle w:val="2Normal"/>
              <w:jc w:val="both"/>
              <w:rPr>
                <w:rFonts w:asciiTheme="minorHAnsi" w:hAnsiTheme="minorHAnsi" w:cstheme="minorHAnsi"/>
              </w:rPr>
            </w:pPr>
            <w:r w:rsidRPr="003E3BAC">
              <w:rPr>
                <w:rFonts w:asciiTheme="minorHAnsi" w:hAnsiTheme="minorHAnsi" w:cstheme="minorHAnsi"/>
              </w:rPr>
              <w:t>Security</w:t>
            </w:r>
          </w:p>
        </w:tc>
        <w:tc>
          <w:tcPr>
            <w:tcW w:w="4950" w:type="dxa"/>
          </w:tcPr>
          <w:p w14:paraId="6019D743" w14:textId="1B3C4711" w:rsidR="00F372CA" w:rsidRDefault="00277ED7" w:rsidP="004A172F">
            <w:pPr>
              <w:pStyle w:val="2Normal"/>
              <w:jc w:val="right"/>
              <w:cnfStyle w:val="000000000000" w:firstRow="0" w:lastRow="0" w:firstColumn="0" w:lastColumn="0" w:oddVBand="0" w:evenVBand="0" w:oddHBand="0" w:evenHBand="0" w:firstRowFirstColumn="0" w:firstRowLastColumn="0" w:lastRowFirstColumn="0" w:lastRowLastColumn="0"/>
            </w:pPr>
            <w:r>
              <w:t xml:space="preserve">$ </w:t>
            </w:r>
            <w:r w:rsidRPr="00277ED7">
              <w:t>0.00</w:t>
            </w:r>
          </w:p>
        </w:tc>
      </w:tr>
    </w:tbl>
    <w:p w14:paraId="4DA0E193" w14:textId="69EABD97" w:rsidR="009F6DDB" w:rsidRDefault="009F6DDB" w:rsidP="000F4086">
      <w:pPr>
        <w:ind w:left="360"/>
      </w:pPr>
    </w:p>
    <w:p w14:paraId="2BB27C91" w14:textId="7D5CD6FE" w:rsidR="00052B1B" w:rsidRDefault="00052B1B">
      <w:pPr>
        <w:rPr>
          <w:rFonts w:ascii="Arial Bold" w:eastAsiaTheme="majorEastAsia" w:hAnsi="Arial Bold" w:cs="Arial"/>
          <w:b/>
          <w:bCs/>
          <w:color w:val="8B6900"/>
          <w:sz w:val="24"/>
          <w:szCs w:val="24"/>
          <w:lang w:bidi="en-US"/>
        </w:rPr>
      </w:pPr>
      <w:r>
        <w:br w:type="page"/>
      </w:r>
    </w:p>
    <w:p w14:paraId="07346655" w14:textId="5F749B39" w:rsidR="00052B1B" w:rsidRDefault="00052B1B" w:rsidP="00861164">
      <w:pPr>
        <w:pStyle w:val="2Header"/>
      </w:pPr>
      <w:bookmarkStart w:id="5" w:name="_Toc80874823"/>
      <w:r w:rsidRPr="00052B1B">
        <w:lastRenderedPageBreak/>
        <w:t xml:space="preserve">Business </w:t>
      </w:r>
      <w:r w:rsidR="00390699">
        <w:t>Driver</w:t>
      </w:r>
      <w:bookmarkEnd w:id="5"/>
    </w:p>
    <w:p w14:paraId="7A2C36F6" w14:textId="7CA3319B" w:rsidR="00777307" w:rsidRDefault="00777307" w:rsidP="00CA7115">
      <w:pPr>
        <w:ind w:left="360"/>
      </w:pPr>
      <w:r w:rsidRPr="00777307">
        <w:t>A business driver is a condition that enables an enterprise to become and remain successful.</w:t>
      </w:r>
      <w:r>
        <w:t xml:space="preserve"> I</w:t>
      </w:r>
      <w:r w:rsidRPr="00390699">
        <w:t>dentifying</w:t>
      </w:r>
      <w:r w:rsidR="004F1379" w:rsidRPr="00390699">
        <w:t xml:space="preserve"> and monitoring the key drivers of your business is critical to boosting profitability. </w:t>
      </w:r>
      <w:r w:rsidR="004F1379">
        <w:t xml:space="preserve">  </w:t>
      </w:r>
      <w:r w:rsidR="00390699" w:rsidRPr="00390699">
        <w:t>A company must identify its business drivers under their control.</w:t>
      </w:r>
      <w:r w:rsidR="00390699">
        <w:t xml:space="preserve">  </w:t>
      </w:r>
    </w:p>
    <w:p w14:paraId="6769C358" w14:textId="190F473A" w:rsidR="00390699" w:rsidRDefault="00390699" w:rsidP="00CA7115">
      <w:pPr>
        <w:ind w:left="360"/>
      </w:pPr>
      <w:r>
        <w:t>CATIC</w:t>
      </w:r>
      <w:r w:rsidR="00CA7115">
        <w:t xml:space="preserve"> </w:t>
      </w:r>
      <w:r>
        <w:t xml:space="preserve">is looking to improve business performance by adopting Cisco Enterprise Networking (EN) software.   </w:t>
      </w:r>
    </w:p>
    <w:p w14:paraId="734A429D" w14:textId="0E0760EF" w:rsidR="00CA7115" w:rsidRDefault="00390699" w:rsidP="00CA7115">
      <w:pPr>
        <w:ind w:left="360"/>
      </w:pPr>
      <w:r>
        <w:t xml:space="preserve">By leveraging Cisco Enterprise Networking (EN) software CATIC will be able to </w:t>
      </w:r>
      <w:r w:rsidR="00777307">
        <w:t>focus on</w:t>
      </w:r>
      <w:r>
        <w:t xml:space="preserve"> the following business drivers:</w:t>
      </w:r>
    </w:p>
    <w:p w14:paraId="098A5EB0" w14:textId="2A0E61FD" w:rsidR="00B21C1D" w:rsidRDefault="00B21C1D" w:rsidP="00CA7115">
      <w:pPr>
        <w:ind w:left="360"/>
      </w:pPr>
    </w:p>
    <w:p w14:paraId="6AFF003B" w14:textId="732CC6CF" w:rsidR="00B21C1D" w:rsidRDefault="00B21C1D" w:rsidP="006B703C">
      <w:pPr>
        <w:pStyle w:val="ListParagraph"/>
        <w:numPr>
          <w:ilvl w:val="0"/>
          <w:numId w:val="53"/>
        </w:numPr>
      </w:pPr>
      <w:r>
        <w:t>Operational Efficiency</w:t>
      </w:r>
    </w:p>
    <w:p w14:paraId="6DE2BB8A" w14:textId="77777777" w:rsidR="00B21C1D" w:rsidRDefault="00B21C1D" w:rsidP="006B703C">
      <w:pPr>
        <w:pStyle w:val="ListParagraph"/>
        <w:numPr>
          <w:ilvl w:val="0"/>
          <w:numId w:val="53"/>
        </w:numPr>
      </w:pPr>
      <w:r>
        <w:t>Stability</w:t>
      </w:r>
    </w:p>
    <w:p w14:paraId="2E4188E2" w14:textId="77777777" w:rsidR="00B21C1D" w:rsidRDefault="00B21C1D" w:rsidP="006B703C">
      <w:pPr>
        <w:pStyle w:val="ListParagraph"/>
        <w:numPr>
          <w:ilvl w:val="0"/>
          <w:numId w:val="53"/>
        </w:numPr>
      </w:pPr>
      <w:r>
        <w:t>Employee Satisfaction</w:t>
      </w:r>
    </w:p>
    <w:p w14:paraId="232D015F" w14:textId="77777777" w:rsidR="00B21C1D" w:rsidRDefault="00B21C1D" w:rsidP="006B703C">
      <w:pPr>
        <w:pStyle w:val="ListParagraph"/>
        <w:numPr>
          <w:ilvl w:val="0"/>
          <w:numId w:val="53"/>
        </w:numPr>
      </w:pPr>
      <w:r>
        <w:t>Productivity Improvement</w:t>
      </w:r>
    </w:p>
    <w:p w14:paraId="109A66FE" w14:textId="77777777" w:rsidR="00B21C1D" w:rsidRDefault="00B21C1D" w:rsidP="006B703C">
      <w:pPr>
        <w:pStyle w:val="ListParagraph"/>
        <w:numPr>
          <w:ilvl w:val="0"/>
          <w:numId w:val="53"/>
        </w:numPr>
      </w:pPr>
      <w:r>
        <w:t xml:space="preserve">Cost savings </w:t>
      </w:r>
    </w:p>
    <w:p w14:paraId="0E6DCAB6" w14:textId="77777777" w:rsidR="00B21C1D" w:rsidRDefault="00B21C1D" w:rsidP="006B703C">
      <w:pPr>
        <w:pStyle w:val="ListParagraph"/>
        <w:numPr>
          <w:ilvl w:val="0"/>
          <w:numId w:val="53"/>
        </w:numPr>
      </w:pPr>
      <w:r>
        <w:t>Efficiency</w:t>
      </w:r>
    </w:p>
    <w:p w14:paraId="25065095" w14:textId="77777777" w:rsidR="00B21C1D" w:rsidRDefault="00B21C1D" w:rsidP="006B703C">
      <w:pPr>
        <w:pStyle w:val="ListParagraph"/>
        <w:numPr>
          <w:ilvl w:val="0"/>
          <w:numId w:val="53"/>
        </w:numPr>
      </w:pPr>
      <w:r>
        <w:t>Product Improvement</w:t>
      </w:r>
    </w:p>
    <w:p w14:paraId="7E4E1AE6" w14:textId="77777777" w:rsidR="00B21C1D" w:rsidRDefault="00B21C1D" w:rsidP="006B703C">
      <w:pPr>
        <w:pStyle w:val="ListParagraph"/>
        <w:numPr>
          <w:ilvl w:val="0"/>
          <w:numId w:val="53"/>
        </w:numPr>
      </w:pPr>
      <w:r>
        <w:t xml:space="preserve">Operational Efficiency </w:t>
      </w:r>
    </w:p>
    <w:p w14:paraId="156AE14B" w14:textId="77777777" w:rsidR="00B21C1D" w:rsidRDefault="00B21C1D" w:rsidP="006B703C">
      <w:pPr>
        <w:pStyle w:val="ListParagraph"/>
        <w:numPr>
          <w:ilvl w:val="0"/>
          <w:numId w:val="53"/>
        </w:numPr>
      </w:pPr>
      <w:r>
        <w:t>Affordable  Scalable</w:t>
      </w:r>
    </w:p>
    <w:p w14:paraId="4051B7EA" w14:textId="77777777" w:rsidR="00B21C1D" w:rsidRDefault="00B21C1D" w:rsidP="006B703C">
      <w:pPr>
        <w:pStyle w:val="ListParagraph"/>
        <w:numPr>
          <w:ilvl w:val="0"/>
          <w:numId w:val="53"/>
        </w:numPr>
      </w:pPr>
      <w:r>
        <w:t>Business Intelligence</w:t>
      </w:r>
    </w:p>
    <w:p w14:paraId="1A09524B" w14:textId="77777777" w:rsidR="00B21C1D" w:rsidRDefault="00B21C1D" w:rsidP="006B703C">
      <w:pPr>
        <w:pStyle w:val="ListParagraph"/>
        <w:numPr>
          <w:ilvl w:val="0"/>
          <w:numId w:val="53"/>
        </w:numPr>
      </w:pPr>
      <w:r>
        <w:t>Asset Management</w:t>
      </w:r>
    </w:p>
    <w:p w14:paraId="72A6C941" w14:textId="77777777" w:rsidR="00B21C1D" w:rsidRDefault="00B21C1D" w:rsidP="006B703C">
      <w:pPr>
        <w:pStyle w:val="ListParagraph"/>
        <w:numPr>
          <w:ilvl w:val="0"/>
          <w:numId w:val="53"/>
        </w:numPr>
      </w:pPr>
      <w:r>
        <w:t>Assuring network performance and uptime</w:t>
      </w:r>
    </w:p>
    <w:p w14:paraId="26777F94" w14:textId="77777777" w:rsidR="00B21C1D" w:rsidRDefault="00B21C1D" w:rsidP="00B21C1D">
      <w:pPr>
        <w:ind w:left="2880"/>
      </w:pPr>
    </w:p>
    <w:p w14:paraId="02EA8044" w14:textId="77777777" w:rsidR="00CA7115" w:rsidRDefault="00CA7115" w:rsidP="00CA7115">
      <w:pPr>
        <w:ind w:left="360"/>
      </w:pPr>
    </w:p>
    <w:p w14:paraId="2FF349AA" w14:textId="4BD2CF3E" w:rsidR="00052B1B" w:rsidRDefault="00052B1B" w:rsidP="00CA7115">
      <w:pPr>
        <w:ind w:left="360"/>
        <w:rPr>
          <w:rFonts w:ascii="Arial Bold" w:eastAsiaTheme="majorEastAsia" w:hAnsi="Arial Bold" w:cs="Arial"/>
          <w:b/>
          <w:bCs/>
          <w:color w:val="8B6900"/>
          <w:sz w:val="24"/>
          <w:szCs w:val="24"/>
          <w:lang w:bidi="en-US"/>
        </w:rPr>
      </w:pPr>
      <w:r>
        <w:br w:type="page"/>
      </w:r>
    </w:p>
    <w:p w14:paraId="3A4E5B6F" w14:textId="3F97B442" w:rsidR="00052B1B" w:rsidRDefault="00052B1B" w:rsidP="00861164">
      <w:pPr>
        <w:pStyle w:val="2Header"/>
      </w:pPr>
      <w:bookmarkStart w:id="6" w:name="_Toc80874824"/>
      <w:r w:rsidRPr="00052B1B">
        <w:lastRenderedPageBreak/>
        <w:t>Adoption Plan and Strategy</w:t>
      </w:r>
      <w:bookmarkEnd w:id="6"/>
    </w:p>
    <w:p w14:paraId="6F9B0386" w14:textId="385F59D5" w:rsidR="00A858E3" w:rsidRDefault="00A858E3" w:rsidP="00D8328E">
      <w:pPr>
        <w:ind w:left="360"/>
        <w:rPr>
          <w:lang w:bidi="en-US"/>
        </w:rPr>
      </w:pPr>
      <w:r w:rsidRPr="00A858E3">
        <w:rPr>
          <w:lang w:bidi="en-US"/>
        </w:rPr>
        <w:t xml:space="preserve">Digital Adoption is a state where all of an enterprise’s digital assets, especially applications, are being used optimally to deliver business value, enhance employee experience, and increase user productivity. Full adoption happens when </w:t>
      </w:r>
      <w:r>
        <w:rPr>
          <w:lang w:bidi="en-US"/>
        </w:rPr>
        <w:t>CATIC</w:t>
      </w:r>
      <w:r w:rsidRPr="00A858E3">
        <w:rPr>
          <w:lang w:bidi="en-US"/>
        </w:rPr>
        <w:t xml:space="preserve"> employees are tapping into the complete range of features and making use of the software as an automatic response, not as an afterthought.</w:t>
      </w:r>
    </w:p>
    <w:p w14:paraId="2B4B178E" w14:textId="2A180268" w:rsidR="00A858E3" w:rsidRDefault="00A858E3" w:rsidP="00D8328E">
      <w:pPr>
        <w:ind w:left="360"/>
        <w:rPr>
          <w:lang w:bidi="en-US"/>
        </w:rPr>
      </w:pPr>
      <w:r>
        <w:rPr>
          <w:lang w:bidi="en-US"/>
        </w:rPr>
        <w:t xml:space="preserve">To take advantage of the previous business drivers, </w:t>
      </w:r>
      <w:r w:rsidR="00D8328E" w:rsidRPr="00D8328E">
        <w:rPr>
          <w:lang w:bidi="en-US"/>
        </w:rPr>
        <w:t xml:space="preserve">Presidio will work with </w:t>
      </w:r>
      <w:r w:rsidR="00A27D1A">
        <w:rPr>
          <w:lang w:bidi="en-US"/>
        </w:rPr>
        <w:t xml:space="preserve">the </w:t>
      </w:r>
      <w:r w:rsidR="00D8328E">
        <w:rPr>
          <w:lang w:bidi="en-US"/>
        </w:rPr>
        <w:t>CATIC</w:t>
      </w:r>
      <w:r w:rsidR="00D8328E" w:rsidRPr="00D8328E">
        <w:rPr>
          <w:lang w:bidi="en-US"/>
        </w:rPr>
        <w:t xml:space="preserve"> teams to create a plan for </w:t>
      </w:r>
      <w:r w:rsidR="00A27D1A">
        <w:rPr>
          <w:lang w:bidi="en-US"/>
        </w:rPr>
        <w:t xml:space="preserve">the </w:t>
      </w:r>
      <w:r w:rsidR="00D8328E" w:rsidRPr="00D8328E">
        <w:rPr>
          <w:lang w:bidi="en-US"/>
        </w:rPr>
        <w:t>roll out and adoption</w:t>
      </w:r>
      <w:r w:rsidR="00AF35BE">
        <w:rPr>
          <w:lang w:bidi="en-US"/>
        </w:rPr>
        <w:t xml:space="preserve"> of </w:t>
      </w:r>
      <w:r w:rsidR="00AF35BE">
        <w:t>Cisco Enterprise Networking (EN) softwar</w:t>
      </w:r>
      <w:r>
        <w:t>e</w:t>
      </w:r>
      <w:r>
        <w:rPr>
          <w:lang w:bidi="en-US"/>
        </w:rPr>
        <w:t xml:space="preserve"> to provide the following:</w:t>
      </w:r>
    </w:p>
    <w:p w14:paraId="27171E2C" w14:textId="110539AE" w:rsidR="00513978" w:rsidRDefault="00513978" w:rsidP="0069270B">
      <w:pPr>
        <w:ind w:left="360"/>
      </w:pPr>
    </w:p>
    <w:p w14:paraId="7D6EECB2" w14:textId="77777777" w:rsidR="0069270B" w:rsidRDefault="00513978" w:rsidP="0069270B">
      <w:pPr>
        <w:ind w:left="360"/>
      </w:pPr>
      <w:r w:rsidRPr="0069270B">
        <w:rPr>
          <w:b/>
          <w:bCs/>
          <w:color w:val="0070C0"/>
          <w:sz w:val="24"/>
          <w:szCs w:val="24"/>
        </w:rPr>
        <w:t>Enterprise Networking (EN)</w:t>
      </w:r>
    </w:p>
    <w:p w14:paraId="516878E4" w14:textId="042FB48D" w:rsidR="00C9471B" w:rsidRDefault="004E1F3C" w:rsidP="0069270B">
      <w:pPr>
        <w:pStyle w:val="ListParagraph"/>
        <w:numPr>
          <w:ilvl w:val="0"/>
          <w:numId w:val="53"/>
        </w:numPr>
      </w:pPr>
      <w:r>
        <w:t>Discovery of customer environment. Customer enablement to use the Cisco smart accounts. Consumption of licenses from the traditional and smart licensing portal as well as the EA Workspace.</w:t>
      </w:r>
    </w:p>
    <w:p w14:paraId="0383C3CB" w14:textId="77777777" w:rsidR="00C9471B" w:rsidRDefault="004E1F3C" w:rsidP="0069270B">
      <w:pPr>
        <w:pStyle w:val="ListParagraph"/>
        <w:numPr>
          <w:ilvl w:val="0"/>
          <w:numId w:val="53"/>
        </w:numPr>
      </w:pPr>
      <w:r>
        <w:t>Create a redundant SDWAN fabric</w:t>
      </w:r>
    </w:p>
    <w:p w14:paraId="70FAFBEA" w14:textId="77777777" w:rsidR="00C9471B" w:rsidRDefault="004E1F3C" w:rsidP="0069270B">
      <w:pPr>
        <w:pStyle w:val="ListParagraph"/>
        <w:numPr>
          <w:ilvl w:val="0"/>
          <w:numId w:val="53"/>
        </w:numPr>
      </w:pPr>
      <w:r>
        <w:t>Increase bandwidth to each office location leveraging new WAN circuits</w:t>
      </w:r>
    </w:p>
    <w:p w14:paraId="679F308C" w14:textId="77777777" w:rsidR="00C9471B" w:rsidRDefault="004E1F3C" w:rsidP="0069270B">
      <w:pPr>
        <w:pStyle w:val="ListParagraph"/>
        <w:numPr>
          <w:ilvl w:val="0"/>
          <w:numId w:val="53"/>
        </w:numPr>
      </w:pPr>
      <w:r>
        <w:t>Provide visibility into WAN network traffic with the Cisco SDWAN vManage dashboard</w:t>
      </w:r>
    </w:p>
    <w:p w14:paraId="61166477" w14:textId="77777777" w:rsidR="00C9471B" w:rsidRDefault="004E1F3C" w:rsidP="0069270B">
      <w:pPr>
        <w:pStyle w:val="ListParagraph"/>
        <w:numPr>
          <w:ilvl w:val="0"/>
          <w:numId w:val="53"/>
        </w:numPr>
      </w:pPr>
      <w:r>
        <w:t>By providing Wifi employees can continue to work whoever they are, whenever</w:t>
      </w:r>
    </w:p>
    <w:p w14:paraId="331921DE" w14:textId="77777777" w:rsidR="00C9471B" w:rsidRDefault="004E1F3C" w:rsidP="0069270B">
      <w:pPr>
        <w:pStyle w:val="ListParagraph"/>
        <w:numPr>
          <w:ilvl w:val="0"/>
          <w:numId w:val="53"/>
        </w:numPr>
      </w:pPr>
      <w:r>
        <w:t>None</w:t>
      </w:r>
    </w:p>
    <w:p w14:paraId="6635060E" w14:textId="77777777" w:rsidR="00C9471B" w:rsidRDefault="004E1F3C" w:rsidP="0069270B">
      <w:pPr>
        <w:pStyle w:val="ListParagraph"/>
        <w:numPr>
          <w:ilvl w:val="0"/>
          <w:numId w:val="53"/>
        </w:numPr>
      </w:pPr>
      <w:r>
        <w:t xml:space="preserve">Wasting time sitting at your desk waiting for something to load? By providing strong and reliable Wifi speeds you are allowing the employee to be more productive </w:t>
      </w:r>
    </w:p>
    <w:p w14:paraId="1B364112" w14:textId="77777777" w:rsidR="00C9471B" w:rsidRDefault="004E1F3C" w:rsidP="0069270B">
      <w:pPr>
        <w:pStyle w:val="ListParagraph"/>
        <w:numPr>
          <w:ilvl w:val="0"/>
          <w:numId w:val="53"/>
        </w:numPr>
      </w:pPr>
      <w:r>
        <w:t>First time connecting should be easy and your device should always save the login credentials so logging in is a one time thing.</w:t>
      </w:r>
    </w:p>
    <w:p w14:paraId="0B6B1E4B" w14:textId="77777777" w:rsidR="00C9471B" w:rsidRDefault="004E1F3C" w:rsidP="0069270B">
      <w:pPr>
        <w:pStyle w:val="ListParagraph"/>
        <w:numPr>
          <w:ilvl w:val="0"/>
          <w:numId w:val="53"/>
        </w:numPr>
      </w:pPr>
      <w:r>
        <w:t xml:space="preserve">Providing a universal guest wifi network and universal wifi password saves time and productivity </w:t>
      </w:r>
    </w:p>
    <w:p w14:paraId="2775D30D" w14:textId="77777777" w:rsidR="00C9471B" w:rsidRDefault="004E1F3C" w:rsidP="0069270B">
      <w:pPr>
        <w:pStyle w:val="ListParagraph"/>
        <w:numPr>
          <w:ilvl w:val="0"/>
          <w:numId w:val="53"/>
        </w:numPr>
      </w:pPr>
      <w:r>
        <w:t xml:space="preserve">Allowing for BYOB in a workplace is smart. People can continue to work wherever, whenever. </w:t>
      </w:r>
    </w:p>
    <w:p w14:paraId="6E2E6F37" w14:textId="77777777" w:rsidR="00C9471B" w:rsidRDefault="004E1F3C" w:rsidP="0069270B">
      <w:pPr>
        <w:pStyle w:val="ListParagraph"/>
        <w:numPr>
          <w:ilvl w:val="0"/>
          <w:numId w:val="53"/>
        </w:numPr>
      </w:pPr>
      <w:r>
        <w:t>Providing employees with wireless sharing via wifi saves time and allows users to be more productive</w:t>
      </w:r>
    </w:p>
    <w:p w14:paraId="066D747D" w14:textId="77777777" w:rsidR="00C9471B" w:rsidRDefault="004E1F3C" w:rsidP="0069270B">
      <w:pPr>
        <w:pStyle w:val="ListParagraph"/>
        <w:numPr>
          <w:ilvl w:val="0"/>
          <w:numId w:val="53"/>
        </w:numPr>
      </w:pPr>
      <w:r>
        <w:t>Providing employees with internet ready TV's allows users to be more productive</w:t>
      </w:r>
    </w:p>
    <w:p w14:paraId="301A9B47" w14:textId="77777777" w:rsidR="00C9471B" w:rsidRDefault="004E1F3C" w:rsidP="0069270B">
      <w:pPr>
        <w:pStyle w:val="ListParagraph"/>
        <w:numPr>
          <w:ilvl w:val="0"/>
          <w:numId w:val="53"/>
        </w:numPr>
      </w:pPr>
      <w:r>
        <w:t>DNA Center (Network Health, Open Issues Dashboards) WLC Interface (Monitoring &gt; Clients or APs)</w:t>
      </w:r>
    </w:p>
    <w:p w14:paraId="07C3D1A8" w14:textId="77777777" w:rsidR="00C9471B" w:rsidRDefault="004E1F3C" w:rsidP="0069270B">
      <w:pPr>
        <w:pStyle w:val="ListParagraph"/>
        <w:numPr>
          <w:ilvl w:val="0"/>
          <w:numId w:val="53"/>
        </w:numPr>
      </w:pPr>
      <w:r>
        <w:t xml:space="preserve">DNA Center (Overall Health, Client Health Dashboards)                                                               WLC Interface (Monitoring &gt; Network Summary) </w:t>
      </w:r>
    </w:p>
    <w:p w14:paraId="7E4ECBDB" w14:textId="77777777" w:rsidR="00C9471B" w:rsidRDefault="004E1F3C" w:rsidP="0069270B">
      <w:pPr>
        <w:pStyle w:val="ListParagraph"/>
        <w:numPr>
          <w:ilvl w:val="0"/>
          <w:numId w:val="53"/>
        </w:numPr>
      </w:pPr>
      <w:r>
        <w:t>EA Workspace DNA Center (and Satellite Server)</w:t>
      </w:r>
    </w:p>
    <w:p w14:paraId="2FEF88BF" w14:textId="77777777" w:rsidR="00C9471B" w:rsidRDefault="004E1F3C" w:rsidP="0069270B">
      <w:pPr>
        <w:pStyle w:val="ListParagraph"/>
        <w:numPr>
          <w:ilvl w:val="0"/>
          <w:numId w:val="53"/>
        </w:numPr>
      </w:pPr>
      <w:r>
        <w:t>DNA Center (Network Health) WLC Interface (Monitoring &gt; Interferers)</w:t>
      </w:r>
    </w:p>
    <w:p w14:paraId="135DC85A" w14:textId="77777777" w:rsidR="00C9471B" w:rsidRDefault="004E1F3C" w:rsidP="0069270B">
      <w:pPr>
        <w:pStyle w:val="ListParagraph"/>
        <w:numPr>
          <w:ilvl w:val="0"/>
          <w:numId w:val="53"/>
        </w:numPr>
      </w:pPr>
      <w:r>
        <w:t>DNA Center (Overall Health, Issues Dashboards)</w:t>
      </w:r>
    </w:p>
    <w:p w14:paraId="0FDBEAAE" w14:textId="77777777" w:rsidR="00C9471B" w:rsidRDefault="004E1F3C" w:rsidP="0069270B">
      <w:pPr>
        <w:pStyle w:val="ListParagraph"/>
        <w:numPr>
          <w:ilvl w:val="0"/>
          <w:numId w:val="53"/>
        </w:numPr>
      </w:pPr>
      <w:r>
        <w:t>DNA Center (Design tab then individual plant/locations, Tools then Data and Reports)</w:t>
      </w:r>
    </w:p>
    <w:p w14:paraId="02C6E1B7" w14:textId="77777777" w:rsidR="00C9471B" w:rsidRDefault="004E1F3C" w:rsidP="0069270B">
      <w:pPr>
        <w:pStyle w:val="ListParagraph"/>
        <w:numPr>
          <w:ilvl w:val="0"/>
          <w:numId w:val="53"/>
        </w:numPr>
      </w:pPr>
      <w:r>
        <w:t>DNA Center (Provision tab then select device type)</w:t>
      </w:r>
    </w:p>
    <w:p w14:paraId="22CDEE6B" w14:textId="77777777" w:rsidR="00C9471B" w:rsidRDefault="004E1F3C" w:rsidP="0069270B">
      <w:pPr>
        <w:pStyle w:val="ListParagraph"/>
        <w:numPr>
          <w:ilvl w:val="0"/>
          <w:numId w:val="53"/>
        </w:numPr>
      </w:pPr>
      <w:r>
        <w:t>DNA Center (Design tab then Network Profiles)</w:t>
      </w:r>
    </w:p>
    <w:p w14:paraId="5140368B" w14:textId="77777777" w:rsidR="00C9471B" w:rsidRDefault="004E1F3C" w:rsidP="0069270B">
      <w:pPr>
        <w:pStyle w:val="ListParagraph"/>
        <w:numPr>
          <w:ilvl w:val="0"/>
          <w:numId w:val="53"/>
        </w:numPr>
      </w:pPr>
      <w:r>
        <w:t>DNA Center (Tools then Data and Reports) WLC Interface (Monitoring &gt; Clients or Client Performance)</w:t>
      </w:r>
    </w:p>
    <w:p w14:paraId="277961C4" w14:textId="77777777" w:rsidR="00C9471B" w:rsidRDefault="004E1F3C" w:rsidP="0069270B">
      <w:pPr>
        <w:pStyle w:val="ListParagraph"/>
        <w:numPr>
          <w:ilvl w:val="0"/>
          <w:numId w:val="53"/>
        </w:numPr>
      </w:pPr>
      <w:r>
        <w:t>DNA Center Overall Health Dashboard</w:t>
      </w:r>
    </w:p>
    <w:p w14:paraId="7C38BE3C" w14:textId="77777777" w:rsidR="004E1F3C" w:rsidRPr="004E1F3C" w:rsidRDefault="004E1F3C" w:rsidP="004E1F3C">
      <w:pPr>
        <w:rPr>
          <w:lang w:bidi="en-US"/>
        </w:rPr>
      </w:pPr>
    </w:p>
    <w:p w14:paraId="5E5764C6" w14:textId="77777777" w:rsidR="00052B1B" w:rsidRDefault="00052B1B">
      <w:pPr>
        <w:rPr>
          <w:rFonts w:ascii="Arial Bold" w:eastAsiaTheme="majorEastAsia" w:hAnsi="Arial Bold" w:cs="Arial"/>
          <w:b/>
          <w:bCs/>
          <w:color w:val="8B6900"/>
          <w:sz w:val="24"/>
          <w:szCs w:val="24"/>
          <w:lang w:bidi="en-US"/>
        </w:rPr>
      </w:pPr>
      <w:r>
        <w:br w:type="page"/>
      </w:r>
    </w:p>
    <w:p w14:paraId="0D2C6678" w14:textId="235DBE39" w:rsidR="00052B1B" w:rsidRDefault="00052B1B" w:rsidP="00861164">
      <w:pPr>
        <w:pStyle w:val="2Header"/>
      </w:pPr>
      <w:bookmarkStart w:id="7" w:name="_Toc80874825"/>
      <w:r w:rsidRPr="00052B1B">
        <w:lastRenderedPageBreak/>
        <w:t>Expected Business Outcome</w:t>
      </w:r>
      <w:bookmarkEnd w:id="7"/>
    </w:p>
    <w:p w14:paraId="51099A98" w14:textId="5D9ED108" w:rsidR="00D47749" w:rsidRDefault="00A27D1A" w:rsidP="00D47749">
      <w:pPr>
        <w:ind w:left="360"/>
        <w:jc w:val="both"/>
        <w:rPr>
          <w:rFonts w:eastAsia="Arial Unicode MS" w:cs="Arial"/>
          <w:sz w:val="20"/>
          <w:szCs w:val="20"/>
        </w:rPr>
      </w:pPr>
      <w:r w:rsidRPr="00A27D1A">
        <w:rPr>
          <w:rFonts w:eastAsia="Arial Unicode MS" w:cs="Arial"/>
          <w:sz w:val="20"/>
          <w:szCs w:val="20"/>
        </w:rPr>
        <w:t>A business outcome is a concise, defined, and observable result or change in business performance, supported by a specific measure.</w:t>
      </w:r>
      <w:r>
        <w:rPr>
          <w:rFonts w:eastAsia="Arial Unicode MS" w:cs="Arial"/>
          <w:sz w:val="20"/>
          <w:szCs w:val="20"/>
        </w:rPr>
        <w:t xml:space="preserve">  </w:t>
      </w:r>
      <w:r w:rsidR="00D47749">
        <w:rPr>
          <w:rFonts w:eastAsia="Arial Unicode MS" w:cs="Arial"/>
          <w:sz w:val="20"/>
          <w:szCs w:val="20"/>
        </w:rPr>
        <w:t xml:space="preserve">The </w:t>
      </w:r>
      <w:r>
        <w:rPr>
          <w:rFonts w:eastAsia="Arial Unicode MS" w:cs="Arial"/>
          <w:sz w:val="20"/>
          <w:szCs w:val="20"/>
        </w:rPr>
        <w:t>expected</w:t>
      </w:r>
      <w:r w:rsidR="00D47749">
        <w:rPr>
          <w:rFonts w:eastAsia="Arial Unicode MS" w:cs="Arial"/>
          <w:sz w:val="20"/>
          <w:szCs w:val="20"/>
        </w:rPr>
        <w:t xml:space="preserve"> business outcome </w:t>
      </w:r>
      <w:r w:rsidR="00D47749" w:rsidRPr="00D47749">
        <w:rPr>
          <w:rFonts w:eastAsia="Arial Unicode MS" w:cs="Arial"/>
          <w:sz w:val="20"/>
          <w:szCs w:val="20"/>
        </w:rPr>
        <w:t xml:space="preserve">for CATIC is to </w:t>
      </w:r>
      <w:r w:rsidR="00D47749">
        <w:rPr>
          <w:rFonts w:eastAsia="Arial Unicode MS" w:cs="Arial"/>
          <w:sz w:val="20"/>
          <w:szCs w:val="20"/>
        </w:rPr>
        <w:t xml:space="preserve">provide the following: </w:t>
      </w:r>
    </w:p>
    <w:p w14:paraId="641B424C" w14:textId="7DF348DF" w:rsidR="009D365B" w:rsidRDefault="009D365B" w:rsidP="009D365B">
      <w:pPr>
        <w:ind w:left="360"/>
      </w:pPr>
    </w:p>
    <w:p w14:paraId="04CB3BF3" w14:textId="0234F3AB" w:rsidR="009D365B" w:rsidRDefault="009D365B" w:rsidP="009D365B">
      <w:pPr>
        <w:ind w:left="360"/>
      </w:pPr>
      <w:r w:rsidRPr="0069270B">
        <w:rPr>
          <w:b/>
          <w:bCs/>
          <w:color w:val="0070C0"/>
          <w:sz w:val="24"/>
          <w:szCs w:val="24"/>
        </w:rPr>
        <w:t>Enterprise Networking (EN)</w:t>
      </w:r>
    </w:p>
    <w:p w14:paraId="03C780B2" w14:textId="5B623388" w:rsidR="009D365B" w:rsidRDefault="009D365B" w:rsidP="009D365B">
      <w:pPr>
        <w:pStyle w:val="ListParagraph"/>
        <w:numPr>
          <w:ilvl w:val="0"/>
          <w:numId w:val="53"/>
        </w:numPr>
      </w:pPr>
      <w:r>
        <w:t>Decrease time management</w:t>
      </w:r>
    </w:p>
    <w:p w14:paraId="76A86BEC" w14:textId="77777777" w:rsidR="009D365B" w:rsidRDefault="009D365B" w:rsidP="009D365B">
      <w:pPr>
        <w:pStyle w:val="ListParagraph"/>
        <w:numPr>
          <w:ilvl w:val="0"/>
          <w:numId w:val="53"/>
        </w:numPr>
      </w:pPr>
      <w:r>
        <w:t>Greater Redundancy</w:t>
      </w:r>
    </w:p>
    <w:p w14:paraId="36414721" w14:textId="77777777" w:rsidR="009D365B" w:rsidRDefault="009D365B" w:rsidP="009D365B">
      <w:pPr>
        <w:pStyle w:val="ListParagraph"/>
        <w:numPr>
          <w:ilvl w:val="0"/>
          <w:numId w:val="53"/>
        </w:numPr>
      </w:pPr>
      <w:r>
        <w:t>Increased bandwidth</w:t>
      </w:r>
    </w:p>
    <w:p w14:paraId="0152835A" w14:textId="77777777" w:rsidR="009D365B" w:rsidRDefault="009D365B" w:rsidP="009D365B">
      <w:pPr>
        <w:pStyle w:val="ListParagraph"/>
        <w:numPr>
          <w:ilvl w:val="0"/>
          <w:numId w:val="53"/>
        </w:numPr>
      </w:pPr>
      <w:r>
        <w:t>Operational visibility to gain network traffic information</w:t>
      </w:r>
    </w:p>
    <w:p w14:paraId="5585B650" w14:textId="77777777" w:rsidR="009D365B" w:rsidRDefault="009D365B" w:rsidP="009D365B">
      <w:pPr>
        <w:pStyle w:val="ListParagraph"/>
        <w:numPr>
          <w:ilvl w:val="0"/>
          <w:numId w:val="53"/>
        </w:numPr>
      </w:pPr>
      <w:r>
        <w:t>Mobilizing workers with wifi</w:t>
      </w:r>
    </w:p>
    <w:p w14:paraId="05AFF1C2" w14:textId="77777777" w:rsidR="009D365B" w:rsidRDefault="009D365B" w:rsidP="009D365B">
      <w:pPr>
        <w:pStyle w:val="ListParagraph"/>
        <w:numPr>
          <w:ilvl w:val="0"/>
          <w:numId w:val="53"/>
        </w:numPr>
      </w:pPr>
      <w:r>
        <w:t>Data delivery to end users</w:t>
      </w:r>
    </w:p>
    <w:p w14:paraId="49DA647C" w14:textId="77777777" w:rsidR="009D365B" w:rsidRDefault="009D365B" w:rsidP="009D365B">
      <w:pPr>
        <w:pStyle w:val="ListParagraph"/>
        <w:numPr>
          <w:ilvl w:val="0"/>
          <w:numId w:val="53"/>
        </w:numPr>
      </w:pPr>
      <w:r>
        <w:t>Wifi speed  a good connection</w:t>
      </w:r>
    </w:p>
    <w:p w14:paraId="5A4DCE0D" w14:textId="77777777" w:rsidR="009D365B" w:rsidRDefault="009D365B" w:rsidP="009D365B">
      <w:pPr>
        <w:pStyle w:val="ListParagraph"/>
        <w:numPr>
          <w:ilvl w:val="0"/>
          <w:numId w:val="53"/>
        </w:numPr>
      </w:pPr>
      <w:r>
        <w:t>Connecting to network as employee</w:t>
      </w:r>
    </w:p>
    <w:p w14:paraId="75E69CDD" w14:textId="77777777" w:rsidR="009D365B" w:rsidRDefault="009D365B" w:rsidP="009D365B">
      <w:pPr>
        <w:pStyle w:val="ListParagraph"/>
        <w:numPr>
          <w:ilvl w:val="0"/>
          <w:numId w:val="53"/>
        </w:numPr>
      </w:pPr>
      <w:r>
        <w:t>Connecting to network as guest</w:t>
      </w:r>
    </w:p>
    <w:p w14:paraId="2B1CC9D1" w14:textId="77777777" w:rsidR="009D365B" w:rsidRDefault="009D365B" w:rsidP="009D365B">
      <w:pPr>
        <w:pStyle w:val="ListParagraph"/>
        <w:numPr>
          <w:ilvl w:val="0"/>
          <w:numId w:val="53"/>
        </w:numPr>
      </w:pPr>
      <w:r>
        <w:t>Bring Your Own Device</w:t>
      </w:r>
    </w:p>
    <w:p w14:paraId="0A771066" w14:textId="77777777" w:rsidR="009D365B" w:rsidRDefault="009D365B" w:rsidP="009D365B">
      <w:pPr>
        <w:pStyle w:val="ListParagraph"/>
        <w:numPr>
          <w:ilvl w:val="0"/>
          <w:numId w:val="53"/>
        </w:numPr>
      </w:pPr>
      <w:r>
        <w:t>Wireless sharing</w:t>
      </w:r>
    </w:p>
    <w:p w14:paraId="14BCD8BF" w14:textId="77777777" w:rsidR="009D365B" w:rsidRDefault="009D365B" w:rsidP="009D365B">
      <w:pPr>
        <w:pStyle w:val="ListParagraph"/>
        <w:numPr>
          <w:ilvl w:val="0"/>
          <w:numId w:val="53"/>
        </w:numPr>
      </w:pPr>
      <w:r>
        <w:t>Internet ready TV's</w:t>
      </w:r>
    </w:p>
    <w:p w14:paraId="2BD3DA00" w14:textId="77777777" w:rsidR="009D365B" w:rsidRDefault="009D365B" w:rsidP="009D365B">
      <w:pPr>
        <w:pStyle w:val="ListParagraph"/>
        <w:numPr>
          <w:ilvl w:val="0"/>
          <w:numId w:val="53"/>
        </w:numPr>
      </w:pPr>
      <w:r>
        <w:t>Printers and scanners Wireless connectivity</w:t>
      </w:r>
    </w:p>
    <w:p w14:paraId="795EF7D4" w14:textId="77777777" w:rsidR="009D365B" w:rsidRDefault="009D365B" w:rsidP="009D365B">
      <w:pPr>
        <w:pStyle w:val="ListParagraph"/>
        <w:numPr>
          <w:ilvl w:val="0"/>
          <w:numId w:val="53"/>
        </w:numPr>
      </w:pPr>
      <w:r>
        <w:t>Building to building connectivity</w:t>
      </w:r>
    </w:p>
    <w:p w14:paraId="4B568B4F" w14:textId="77777777" w:rsidR="009D365B" w:rsidRDefault="009D365B" w:rsidP="009D365B">
      <w:pPr>
        <w:pStyle w:val="ListParagraph"/>
        <w:numPr>
          <w:ilvl w:val="0"/>
          <w:numId w:val="53"/>
        </w:numPr>
      </w:pPr>
      <w:r>
        <w:t>Mobile call over Wifi to Cellular</w:t>
      </w:r>
    </w:p>
    <w:p w14:paraId="522B22F3" w14:textId="77777777" w:rsidR="009D365B" w:rsidRDefault="009D365B" w:rsidP="009D365B">
      <w:pPr>
        <w:pStyle w:val="ListParagraph"/>
        <w:numPr>
          <w:ilvl w:val="0"/>
          <w:numId w:val="53"/>
        </w:numPr>
      </w:pPr>
      <w:r>
        <w:t>Wifi signal coverage area</w:t>
      </w:r>
    </w:p>
    <w:p w14:paraId="5BE8A888" w14:textId="77777777" w:rsidR="009D365B" w:rsidRDefault="009D365B" w:rsidP="009D365B">
      <w:pPr>
        <w:pStyle w:val="ListParagraph"/>
        <w:numPr>
          <w:ilvl w:val="0"/>
          <w:numId w:val="53"/>
        </w:numPr>
      </w:pPr>
      <w:r>
        <w:t>Make sure its on or they cant access Wifi network</w:t>
      </w:r>
    </w:p>
    <w:p w14:paraId="07964499" w14:textId="77777777" w:rsidR="009D365B" w:rsidRDefault="009D365B" w:rsidP="009D365B">
      <w:pPr>
        <w:pStyle w:val="ListParagraph"/>
        <w:numPr>
          <w:ilvl w:val="0"/>
          <w:numId w:val="53"/>
        </w:numPr>
      </w:pPr>
      <w:r>
        <w:t>Wireless networks reduce wiring costs</w:t>
      </w:r>
    </w:p>
    <w:p w14:paraId="2AD2573B" w14:textId="77777777" w:rsidR="009D365B" w:rsidRDefault="009D365B" w:rsidP="009D365B">
      <w:pPr>
        <w:pStyle w:val="ListParagraph"/>
        <w:numPr>
          <w:ilvl w:val="0"/>
          <w:numId w:val="53"/>
        </w:numPr>
      </w:pPr>
      <w:r>
        <w:t>Having Wi-Fi enabled devices, equipment, and technology throughout your office provides flexibility for employees, gives your business a competitive edge, and helps you better serve your customers.</w:t>
      </w:r>
    </w:p>
    <w:p w14:paraId="62694E5E" w14:textId="77777777" w:rsidR="009D365B" w:rsidRDefault="009D365B" w:rsidP="009D365B">
      <w:pPr>
        <w:pStyle w:val="ListParagraph"/>
        <w:numPr>
          <w:ilvl w:val="0"/>
          <w:numId w:val="53"/>
        </w:numPr>
      </w:pPr>
      <w:r>
        <w:t>Providing Wifi to employees</w:t>
      </w:r>
    </w:p>
    <w:p w14:paraId="7CF0677A" w14:textId="77777777" w:rsidR="009D365B" w:rsidRDefault="009D365B" w:rsidP="009D365B">
      <w:pPr>
        <w:pStyle w:val="ListParagraph"/>
        <w:numPr>
          <w:ilvl w:val="0"/>
          <w:numId w:val="53"/>
        </w:numPr>
      </w:pPr>
      <w:r>
        <w:t xml:space="preserve">Gain increased efficiency into observing wireless connectivity and capacity </w:t>
      </w:r>
    </w:p>
    <w:p w14:paraId="2DBEB2C6" w14:textId="77777777" w:rsidR="009D365B" w:rsidRDefault="009D365B" w:rsidP="009D365B">
      <w:pPr>
        <w:pStyle w:val="ListParagraph"/>
        <w:numPr>
          <w:ilvl w:val="0"/>
          <w:numId w:val="53"/>
        </w:numPr>
      </w:pPr>
      <w:r>
        <w:t>Increased visibility into AP and client data</w:t>
      </w:r>
    </w:p>
    <w:p w14:paraId="07DD2EB9" w14:textId="77777777" w:rsidR="009D365B" w:rsidRDefault="009D365B" w:rsidP="009D365B">
      <w:pPr>
        <w:pStyle w:val="ListParagraph"/>
        <w:numPr>
          <w:ilvl w:val="0"/>
          <w:numId w:val="53"/>
        </w:numPr>
      </w:pPr>
      <w:r>
        <w:t>Increased accuracy in tracking consumption of Cisco licenses</w:t>
      </w:r>
    </w:p>
    <w:p w14:paraId="4B562C0C" w14:textId="77777777" w:rsidR="009D365B" w:rsidRDefault="009D365B" w:rsidP="009D365B">
      <w:pPr>
        <w:pStyle w:val="ListParagraph"/>
        <w:numPr>
          <w:ilvl w:val="0"/>
          <w:numId w:val="53"/>
        </w:numPr>
      </w:pPr>
      <w:r>
        <w:t>Better insight into wireless interference and its impact through DNA assurance analytics</w:t>
      </w:r>
    </w:p>
    <w:p w14:paraId="43E4B515" w14:textId="77777777" w:rsidR="009D365B" w:rsidRDefault="009D365B" w:rsidP="009D365B">
      <w:pPr>
        <w:pStyle w:val="ListParagraph"/>
        <w:numPr>
          <w:ilvl w:val="0"/>
          <w:numId w:val="53"/>
        </w:numPr>
      </w:pPr>
      <w:r>
        <w:t>Better insight into wireless issues proactively through DNA assurance analytics</w:t>
      </w:r>
    </w:p>
    <w:p w14:paraId="3803AF9C" w14:textId="77777777" w:rsidR="009D365B" w:rsidRDefault="009D365B" w:rsidP="009D365B">
      <w:pPr>
        <w:pStyle w:val="ListParagraph"/>
        <w:numPr>
          <w:ilvl w:val="0"/>
          <w:numId w:val="53"/>
        </w:numPr>
      </w:pPr>
      <w:r>
        <w:t>Map APs at plants/campus locations</w:t>
      </w:r>
    </w:p>
    <w:p w14:paraId="0074CA5E" w14:textId="77777777" w:rsidR="009D365B" w:rsidRDefault="009D365B" w:rsidP="009D365B">
      <w:pPr>
        <w:pStyle w:val="ListParagraph"/>
        <w:numPr>
          <w:ilvl w:val="0"/>
          <w:numId w:val="53"/>
        </w:numPr>
      </w:pPr>
      <w:r>
        <w:t>Identify wireless assets for ease of inventory</w:t>
      </w:r>
    </w:p>
    <w:p w14:paraId="1B8431B2" w14:textId="77777777" w:rsidR="009D365B" w:rsidRDefault="009D365B" w:rsidP="009D365B">
      <w:pPr>
        <w:pStyle w:val="ListParagraph"/>
        <w:numPr>
          <w:ilvl w:val="0"/>
          <w:numId w:val="53"/>
        </w:numPr>
      </w:pPr>
      <w:r>
        <w:t>Process that will assist in future wireless rollouts</w:t>
      </w:r>
    </w:p>
    <w:p w14:paraId="39734053" w14:textId="77777777" w:rsidR="009D365B" w:rsidRDefault="009D365B" w:rsidP="009D365B">
      <w:pPr>
        <w:pStyle w:val="ListParagraph"/>
        <w:numPr>
          <w:ilvl w:val="0"/>
          <w:numId w:val="53"/>
        </w:numPr>
      </w:pPr>
      <w:r>
        <w:t>More efficient end user problem resolution</w:t>
      </w:r>
    </w:p>
    <w:p w14:paraId="15777A26" w14:textId="77777777" w:rsidR="009D365B" w:rsidRDefault="009D365B" w:rsidP="009D365B">
      <w:pPr>
        <w:pStyle w:val="ListParagraph"/>
        <w:numPr>
          <w:ilvl w:val="0"/>
          <w:numId w:val="53"/>
        </w:numPr>
      </w:pPr>
      <w:r>
        <w:t>Proactively monitor network resources to work on issues before end users are impacted by them</w:t>
      </w:r>
    </w:p>
    <w:p w14:paraId="2395B243" w14:textId="77777777" w:rsidR="009D365B" w:rsidRDefault="009D365B" w:rsidP="009D365B">
      <w:pPr>
        <w:pStyle w:val="ListParagraph"/>
        <w:numPr>
          <w:ilvl w:val="0"/>
          <w:numId w:val="53"/>
        </w:numPr>
      </w:pPr>
      <w:r>
        <w:t>Reduce service ticket time to resolution by off loading some tasks to the help desk</w:t>
      </w:r>
    </w:p>
    <w:p w14:paraId="40E47F7E" w14:textId="77777777" w:rsidR="009D365B" w:rsidRDefault="009D365B" w:rsidP="009D365B">
      <w:pPr>
        <w:pStyle w:val="ListParagraph"/>
        <w:numPr>
          <w:ilvl w:val="0"/>
          <w:numId w:val="53"/>
        </w:numPr>
      </w:pPr>
      <w:r>
        <w:t>Manage a growing network</w:t>
      </w:r>
    </w:p>
    <w:p w14:paraId="18FBE5BC" w14:textId="77777777" w:rsidR="009D365B" w:rsidRDefault="009D365B" w:rsidP="009D365B">
      <w:pPr>
        <w:pStyle w:val="ListParagraph"/>
        <w:numPr>
          <w:ilvl w:val="0"/>
          <w:numId w:val="53"/>
        </w:numPr>
      </w:pPr>
      <w:r>
        <w:t>Maintain consistent network performance</w:t>
      </w:r>
    </w:p>
    <w:p w14:paraId="12A9126D" w14:textId="77777777" w:rsidR="009D365B" w:rsidRDefault="009D365B" w:rsidP="009D365B">
      <w:pPr>
        <w:pStyle w:val="ListParagraph"/>
        <w:numPr>
          <w:ilvl w:val="0"/>
          <w:numId w:val="53"/>
        </w:numPr>
      </w:pPr>
      <w:r>
        <w:t>Help ensure a robust and consistent user experience</w:t>
      </w:r>
    </w:p>
    <w:p w14:paraId="3B8D1665" w14:textId="53F59F8E" w:rsidR="00052B1B" w:rsidRDefault="00052B1B" w:rsidP="004F7DC5">
      <w:pPr>
        <w:pStyle w:val="2Header"/>
        <w:numPr>
          <w:ilvl w:val="0"/>
          <w:numId w:val="0"/>
        </w:numPr>
        <w:ind w:left="360"/>
      </w:pPr>
    </w:p>
    <w:p w14:paraId="0166B738" w14:textId="77777777" w:rsidR="00052B1B" w:rsidRDefault="00052B1B">
      <w:pPr>
        <w:rPr>
          <w:rFonts w:ascii="Arial Bold" w:eastAsiaTheme="majorEastAsia" w:hAnsi="Arial Bold" w:cs="Arial"/>
          <w:b/>
          <w:bCs/>
          <w:color w:val="8B6900"/>
          <w:sz w:val="24"/>
          <w:szCs w:val="24"/>
          <w:lang w:bidi="en-US"/>
        </w:rPr>
      </w:pPr>
      <w:r>
        <w:br w:type="page"/>
      </w:r>
    </w:p>
    <w:p w14:paraId="132C7E10" w14:textId="5CED6B06" w:rsidR="00052B1B" w:rsidRDefault="00052B1B" w:rsidP="00861164">
      <w:pPr>
        <w:pStyle w:val="2Header"/>
      </w:pPr>
      <w:bookmarkStart w:id="8" w:name="_Toc80874826"/>
      <w:r w:rsidRPr="00052B1B">
        <w:lastRenderedPageBreak/>
        <w:t>Success</w:t>
      </w:r>
      <w:r>
        <w:t>f</w:t>
      </w:r>
      <w:r w:rsidRPr="00052B1B">
        <w:t>ul Outcomes and K</w:t>
      </w:r>
      <w:r w:rsidR="000A0F89">
        <w:t xml:space="preserve">ey </w:t>
      </w:r>
      <w:r w:rsidR="000A0F89" w:rsidRPr="00052B1B">
        <w:t>P</w:t>
      </w:r>
      <w:r w:rsidR="000A0F89">
        <w:t xml:space="preserve">erformance </w:t>
      </w:r>
      <w:r w:rsidR="000A0F89" w:rsidRPr="00052B1B">
        <w:t>I</w:t>
      </w:r>
      <w:r w:rsidR="000A0F89">
        <w:t>ndicators (KPIs)</w:t>
      </w:r>
      <w:bookmarkEnd w:id="8"/>
    </w:p>
    <w:p w14:paraId="164535E7" w14:textId="129855FE" w:rsidR="00472A6F" w:rsidRDefault="00472A6F" w:rsidP="009D365B">
      <w:pPr>
        <w:ind w:left="360"/>
        <w:rPr>
          <w:lang w:bidi="en-US"/>
        </w:rPr>
      </w:pPr>
      <w:r w:rsidRPr="00472A6F">
        <w:rPr>
          <w:lang w:bidi="en-US"/>
        </w:rPr>
        <w:t xml:space="preserve">The only way to understand progress is to track it in totality. Usage analytics </w:t>
      </w:r>
      <w:r>
        <w:rPr>
          <w:lang w:bidi="en-US"/>
        </w:rPr>
        <w:t xml:space="preserve">and KPIs </w:t>
      </w:r>
      <w:r w:rsidRPr="00472A6F">
        <w:rPr>
          <w:lang w:bidi="en-US"/>
        </w:rPr>
        <w:t>will provide insights on what features are crystal clear and well consumed by your employees, and which features are underutilized or being avoided by them.</w:t>
      </w:r>
    </w:p>
    <w:p w14:paraId="170262C3" w14:textId="00D9CC13" w:rsidR="00052B1B" w:rsidRDefault="00D47749" w:rsidP="009D365B">
      <w:pPr>
        <w:ind w:left="360"/>
        <w:rPr>
          <w:lang w:bidi="en-US"/>
        </w:rPr>
      </w:pPr>
      <w:r w:rsidRPr="00D47749">
        <w:rPr>
          <w:lang w:bidi="en-US"/>
        </w:rPr>
        <w:t xml:space="preserve">Success criteria would be to implement </w:t>
      </w:r>
      <w:r>
        <w:rPr>
          <w:lang w:bidi="en-US"/>
        </w:rPr>
        <w:t xml:space="preserve">Cisco </w:t>
      </w:r>
      <w:r>
        <w:t>Enterprise Networking (EN) software</w:t>
      </w:r>
      <w:r w:rsidRPr="00D47749">
        <w:rPr>
          <w:lang w:bidi="en-US"/>
        </w:rPr>
        <w:t xml:space="preserve"> </w:t>
      </w:r>
      <w:r>
        <w:rPr>
          <w:lang w:bidi="en-US"/>
        </w:rPr>
        <w:t>and achiev</w:t>
      </w:r>
      <w:r w:rsidR="00472A6F">
        <w:rPr>
          <w:lang w:bidi="en-US"/>
        </w:rPr>
        <w:t>e</w:t>
      </w:r>
      <w:r>
        <w:rPr>
          <w:lang w:bidi="en-US"/>
        </w:rPr>
        <w:t xml:space="preserve"> the following:</w:t>
      </w:r>
      <w:r w:rsidRPr="00D47749">
        <w:rPr>
          <w:lang w:bidi="en-US"/>
        </w:rPr>
        <w:t xml:space="preserve">  </w:t>
      </w:r>
    </w:p>
    <w:p w14:paraId="42773B99" w14:textId="53DDF69E" w:rsidR="009D365B" w:rsidRDefault="009D365B" w:rsidP="009D365B">
      <w:pPr>
        <w:ind w:left="360"/>
      </w:pPr>
    </w:p>
    <w:p w14:paraId="73363EE3" w14:textId="7707D0D9" w:rsidR="009D365B" w:rsidRDefault="009D365B" w:rsidP="009D365B">
      <w:pPr>
        <w:ind w:left="360"/>
      </w:pPr>
      <w:r w:rsidRPr="0069270B">
        <w:rPr>
          <w:b/>
          <w:bCs/>
          <w:color w:val="0070C0"/>
          <w:sz w:val="24"/>
          <w:szCs w:val="24"/>
        </w:rPr>
        <w:t>Enterprise Networking (EN)</w:t>
      </w:r>
    </w:p>
    <w:p w14:paraId="0317704C" w14:textId="7C2A3914" w:rsidR="009D365B" w:rsidRDefault="009D365B" w:rsidP="009D365B">
      <w:pPr>
        <w:pStyle w:val="ListParagraph"/>
        <w:numPr>
          <w:ilvl w:val="0"/>
          <w:numId w:val="53"/>
        </w:numPr>
      </w:pPr>
      <w:r>
        <w:t>Reduce administrative overhead</w:t>
      </w:r>
    </w:p>
    <w:p w14:paraId="7B348AC1" w14:textId="77777777" w:rsidR="009D365B" w:rsidRDefault="009D365B" w:rsidP="009D365B">
      <w:pPr>
        <w:pStyle w:val="ListParagraph"/>
        <w:numPr>
          <w:ilvl w:val="0"/>
          <w:numId w:val="53"/>
        </w:numPr>
      </w:pPr>
      <w:r>
        <w:t>Increase in active/active redundancy by 100%</w:t>
      </w:r>
    </w:p>
    <w:p w14:paraId="29BBFFEE" w14:textId="77777777" w:rsidR="009D365B" w:rsidRDefault="009D365B" w:rsidP="009D365B">
      <w:pPr>
        <w:pStyle w:val="ListParagraph"/>
        <w:numPr>
          <w:ilvl w:val="0"/>
          <w:numId w:val="53"/>
        </w:numPr>
      </w:pPr>
      <w:r>
        <w:t>Bandwidth increase to each office by over 20%</w:t>
      </w:r>
    </w:p>
    <w:p w14:paraId="2C562401" w14:textId="77777777" w:rsidR="009D365B" w:rsidRDefault="009D365B" w:rsidP="009D365B">
      <w:pPr>
        <w:pStyle w:val="ListParagraph"/>
        <w:numPr>
          <w:ilvl w:val="0"/>
          <w:numId w:val="53"/>
        </w:numPr>
      </w:pPr>
      <w:r>
        <w:t>Increased visibility of WAN traffic by 100%</w:t>
      </w:r>
    </w:p>
    <w:p w14:paraId="7FB00C55" w14:textId="77777777" w:rsidR="009D365B" w:rsidRDefault="009D365B" w:rsidP="009D365B">
      <w:pPr>
        <w:pStyle w:val="ListParagraph"/>
        <w:numPr>
          <w:ilvl w:val="0"/>
          <w:numId w:val="53"/>
        </w:numPr>
      </w:pPr>
      <w:r>
        <w:t>Employee satisfaction improves by 15% within 6 months.</w:t>
      </w:r>
    </w:p>
    <w:p w14:paraId="1FD60E25" w14:textId="77777777" w:rsidR="009D365B" w:rsidRDefault="009D365B" w:rsidP="009D365B">
      <w:pPr>
        <w:pStyle w:val="ListParagraph"/>
        <w:numPr>
          <w:ilvl w:val="0"/>
          <w:numId w:val="53"/>
        </w:numPr>
      </w:pPr>
      <w:r>
        <w:t>10% return on investment</w:t>
      </w:r>
    </w:p>
    <w:p w14:paraId="5F14F7E7" w14:textId="77777777" w:rsidR="009D365B" w:rsidRPr="00052B1B" w:rsidRDefault="009D365B" w:rsidP="009D365B">
      <w:pPr>
        <w:ind w:left="360"/>
        <w:rPr>
          <w:lang w:bidi="en-US"/>
        </w:rPr>
      </w:pPr>
    </w:p>
    <w:p w14:paraId="0AAFD796" w14:textId="77777777" w:rsidR="00052B1B" w:rsidRDefault="00052B1B">
      <w:pPr>
        <w:rPr>
          <w:rFonts w:ascii="Arial Bold" w:eastAsiaTheme="majorEastAsia" w:hAnsi="Arial Bold" w:cs="Arial"/>
          <w:b/>
          <w:bCs/>
          <w:color w:val="8B6900"/>
          <w:sz w:val="24"/>
          <w:szCs w:val="24"/>
          <w:lang w:bidi="en-US"/>
        </w:rPr>
      </w:pPr>
      <w:r>
        <w:br w:type="page"/>
      </w:r>
    </w:p>
    <w:p w14:paraId="1CD69760" w14:textId="36CF0C41" w:rsidR="004C7876" w:rsidRDefault="004C7876" w:rsidP="00861164">
      <w:pPr>
        <w:pStyle w:val="2Header"/>
      </w:pPr>
      <w:bookmarkStart w:id="9" w:name="_Toc80874827"/>
      <w:r>
        <w:lastRenderedPageBreak/>
        <w:t>Customer Acceptance</w:t>
      </w:r>
      <w:bookmarkEnd w:id="9"/>
    </w:p>
    <w:p w14:paraId="4BF5CB5C" w14:textId="2F877315" w:rsidR="004C7876" w:rsidRDefault="004C7876"/>
    <w:p w14:paraId="7A56C8F0" w14:textId="77777777" w:rsidR="004C7876" w:rsidRDefault="004C7876"/>
    <w:p w14:paraId="26882B09" w14:textId="1B77549D" w:rsidR="004C7876" w:rsidRDefault="004C7876">
      <w:pPr>
        <w:rPr>
          <w:rFonts w:ascii="Arial Bold" w:eastAsiaTheme="majorEastAsia" w:hAnsi="Arial Bold" w:cs="Arial"/>
          <w:b/>
          <w:bCs/>
          <w:color w:val="8B6900"/>
          <w:sz w:val="24"/>
          <w:szCs w:val="24"/>
          <w:lang w:bidi="en-US"/>
        </w:rPr>
      </w:pPr>
      <w:r>
        <w:br w:type="page"/>
      </w:r>
    </w:p>
    <w:p w14:paraId="0CD5B747" w14:textId="77777777" w:rsidR="00E7221D" w:rsidRDefault="00052B1B" w:rsidP="00861164">
      <w:pPr>
        <w:pStyle w:val="2Header"/>
      </w:pPr>
      <w:bookmarkStart w:id="10" w:name="_Toc80874828"/>
      <w:r>
        <w:lastRenderedPageBreak/>
        <w:t>Proof of Performance</w:t>
      </w:r>
      <w:bookmarkEnd w:id="10"/>
    </w:p>
    <w:p w14:paraId="13FD06DC" w14:textId="3DEA502C" w:rsidR="00564EB4" w:rsidRPr="00564EB4" w:rsidRDefault="00564EB4" w:rsidP="00564EB4">
      <w:pPr>
        <w:rPr>
          <w:lang w:bidi="en-US"/>
        </w:rPr>
      </w:pPr>
    </w:p>
    <w:p w14:paraId="42D180B4" w14:textId="735370CB" w:rsidR="0043422B" w:rsidRDefault="0043422B" w:rsidP="0043422B"/>
    <w:p w14:paraId="1CC95BD0" w14:textId="1C02C8D9" w:rsidR="00564EB4" w:rsidRDefault="00564EB4" w:rsidP="0043422B"/>
    <w:sectPr w:rsidR="00564EB4" w:rsidSect="00C60B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C414" w14:textId="77777777" w:rsidR="00D87F8B" w:rsidRDefault="00D87F8B">
      <w:pPr>
        <w:spacing w:after="0"/>
      </w:pPr>
      <w:r>
        <w:separator/>
      </w:r>
    </w:p>
  </w:endnote>
  <w:endnote w:type="continuationSeparator" w:id="0">
    <w:p w14:paraId="2DFC968A" w14:textId="77777777" w:rsidR="00D87F8B" w:rsidRDefault="00D87F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1002AFF" w:usb1="C0000002" w:usb2="00000008" w:usb3="00000000" w:csb0="0001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6371" w14:textId="77777777" w:rsidR="00294F38" w:rsidRDefault="00294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75CA" w14:textId="2B407593" w:rsidR="00217D04" w:rsidRPr="00FF0A06" w:rsidRDefault="00217D04" w:rsidP="003F31D4">
    <w:pPr>
      <w:pStyle w:val="Footer"/>
      <w:pBdr>
        <w:top w:val="single" w:sz="4" w:space="1" w:color="auto"/>
      </w:pBdr>
      <w:rPr>
        <w:sz w:val="18"/>
      </w:rPr>
    </w:pPr>
    <w:r w:rsidRPr="00FF0A06">
      <w:rPr>
        <w:sz w:val="18"/>
      </w:rPr>
      <w:t>Confidential and Proprietary</w:t>
    </w:r>
    <w:r w:rsidRPr="00FF0A06">
      <w:rPr>
        <w:sz w:val="18"/>
      </w:rPr>
      <w:tab/>
    </w:r>
    <w:r w:rsidRPr="00FF0A06">
      <w:rPr>
        <w:sz w:val="18"/>
      </w:rPr>
      <w:tab/>
    </w:r>
    <w:sdt>
      <w:sdtPr>
        <w:rPr>
          <w:sz w:val="18"/>
        </w:rPr>
        <w:id w:val="-352032450"/>
        <w:docPartObj>
          <w:docPartGallery w:val="Page Numbers (Top of Page)"/>
          <w:docPartUnique/>
        </w:docPartObj>
      </w:sdtPr>
      <w:sdtContent>
        <w:r w:rsidRPr="00FF0A06">
          <w:rPr>
            <w:sz w:val="18"/>
          </w:rPr>
          <w:t xml:space="preserve">Page </w:t>
        </w:r>
        <w:r w:rsidRPr="00FF0A06">
          <w:rPr>
            <w:sz w:val="18"/>
          </w:rPr>
          <w:fldChar w:fldCharType="begin"/>
        </w:r>
        <w:r w:rsidRPr="00FF0A06">
          <w:rPr>
            <w:sz w:val="18"/>
          </w:rPr>
          <w:instrText xml:space="preserve"> PAGE </w:instrText>
        </w:r>
        <w:r w:rsidRPr="00FF0A06">
          <w:rPr>
            <w:sz w:val="18"/>
          </w:rPr>
          <w:fldChar w:fldCharType="separate"/>
        </w:r>
        <w:r w:rsidR="00A07866">
          <w:rPr>
            <w:noProof/>
            <w:sz w:val="18"/>
          </w:rPr>
          <w:t>3</w:t>
        </w:r>
        <w:r w:rsidRPr="00FF0A06">
          <w:rPr>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7025" w14:textId="77777777" w:rsidR="00217D04" w:rsidRDefault="00217D04">
    <w:pPr>
      <w:pStyle w:val="Footer"/>
    </w:pPr>
    <w:r>
      <w:rPr>
        <w:noProof/>
      </w:rPr>
      <w:drawing>
        <wp:anchor distT="0" distB="0" distL="114300" distR="114300" simplePos="0" relativeHeight="251659264" behindDoc="1" locked="0" layoutInCell="1" allowOverlap="1" wp14:anchorId="061FD09E" wp14:editId="0D92EC15">
          <wp:simplePos x="0" y="0"/>
          <wp:positionH relativeFrom="column">
            <wp:posOffset>-895350</wp:posOffset>
          </wp:positionH>
          <wp:positionV relativeFrom="paragraph">
            <wp:posOffset>-4371340</wp:posOffset>
          </wp:positionV>
          <wp:extent cx="5943600" cy="4991100"/>
          <wp:effectExtent l="0" t="0" r="0" b="0"/>
          <wp:wrapNone/>
          <wp:docPr id="21" name="Picture 21" descr="powerpoint content_presidio blue_sm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point content_presidio blue_smal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CB50" w14:textId="77777777" w:rsidR="00D87F8B" w:rsidRDefault="00D87F8B">
      <w:pPr>
        <w:spacing w:after="0"/>
      </w:pPr>
      <w:r>
        <w:separator/>
      </w:r>
    </w:p>
  </w:footnote>
  <w:footnote w:type="continuationSeparator" w:id="0">
    <w:p w14:paraId="6CF24960" w14:textId="77777777" w:rsidR="00D87F8B" w:rsidRDefault="00D87F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ED3D" w14:textId="5DCDB95B" w:rsidR="00217D04" w:rsidRDefault="00D87F8B">
    <w:pPr>
      <w:pStyle w:val="Header"/>
    </w:pPr>
    <w:r>
      <w:rPr>
        <w:noProof/>
      </w:rPr>
      <w:pict w14:anchorId="384CB7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4848135" o:spid="_x0000_s1028" type="#_x0000_t136" alt="" style="position:absolute;margin-left:0;margin-top:0;width:468pt;height:156pt;z-index:-251633664;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r>
      <w:rPr>
        <w:noProof/>
      </w:rPr>
      <w:pict w14:anchorId="3977BDBD">
        <v:shape id="_x0000_s1027" type="#_x0000_t136" alt="" style="position:absolute;margin-left:0;margin-top:0;width:468pt;height:156pt;z-index:-251648000;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5B4A" w14:textId="4A020824" w:rsidR="00217D04" w:rsidRPr="007651B9" w:rsidRDefault="00D87F8B" w:rsidP="003F31D4">
    <w:pPr>
      <w:pStyle w:val="Header"/>
      <w:rPr>
        <w:rFonts w:ascii="Arial Narrow" w:hAnsi="Arial Narrow"/>
        <w:sz w:val="18"/>
      </w:rPr>
    </w:pPr>
    <w:r>
      <w:rPr>
        <w:noProof/>
      </w:rPr>
      <w:pict w14:anchorId="4AFF1E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4848136" o:spid="_x0000_s1026" type="#_x0000_t136" alt="" style="position:absolute;margin-left:0;margin-top:0;width:468pt;height:156pt;z-index:-2516295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r w:rsidR="008310F2">
      <w:rPr>
        <w:noProof/>
        <w:sz w:val="18"/>
      </w:rPr>
      <w:drawing>
        <wp:anchor distT="0" distB="0" distL="114300" distR="114300" simplePos="0" relativeHeight="251674624" behindDoc="1" locked="0" layoutInCell="1" allowOverlap="1" wp14:anchorId="1F9ABAB7" wp14:editId="426E8DBC">
          <wp:simplePos x="0" y="0"/>
          <wp:positionH relativeFrom="column">
            <wp:posOffset>4566285</wp:posOffset>
          </wp:positionH>
          <wp:positionV relativeFrom="paragraph">
            <wp:posOffset>-38100</wp:posOffset>
          </wp:positionV>
          <wp:extent cx="1377315" cy="266700"/>
          <wp:effectExtent l="0" t="0" r="0" b="0"/>
          <wp:wrapTight wrapText="bothSides">
            <wp:wrapPolygon edited="0">
              <wp:start x="0" y="0"/>
              <wp:lineTo x="0" y="20057"/>
              <wp:lineTo x="20017" y="20057"/>
              <wp:lineTo x="21212" y="4629"/>
              <wp:lineTo x="21212" y="0"/>
              <wp:lineTo x="0" y="0"/>
            </wp:wrapPolygon>
          </wp:wrapTight>
          <wp:docPr id="20" name="Picture 20"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 vector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7315" cy="266700"/>
                  </a:xfrm>
                  <a:prstGeom prst="rect">
                    <a:avLst/>
                  </a:prstGeom>
                </pic:spPr>
              </pic:pic>
            </a:graphicData>
          </a:graphic>
        </wp:anchor>
      </w:drawing>
    </w:r>
    <w:r w:rsidR="007651B9">
      <w:rPr>
        <w:rFonts w:ascii="Arial Narrow" w:hAnsi="Arial Narrow"/>
        <w:sz w:val="18"/>
      </w:rPr>
      <w:t xml:space="preserve">Client: </w:t>
    </w:r>
    <w:r w:rsidR="00AC5867">
      <w:rPr>
        <w:rFonts w:ascii="Arial Narrow" w:hAnsi="Arial Narrow"/>
        <w:sz w:val="18"/>
      </w:rPr>
      <w:t>CATIC</w:t>
    </w:r>
  </w:p>
  <w:p w14:paraId="1FCB47B1" w14:textId="4C8421E5" w:rsidR="00217D04" w:rsidRPr="007651B9" w:rsidRDefault="007651B9" w:rsidP="008310F2">
    <w:pPr>
      <w:pStyle w:val="Header"/>
      <w:tabs>
        <w:tab w:val="clear" w:pos="4680"/>
      </w:tabs>
      <w:rPr>
        <w:rFonts w:ascii="Arial Narrow" w:hAnsi="Arial Narrow"/>
        <w:sz w:val="18"/>
      </w:rPr>
    </w:pPr>
    <w:r>
      <w:rPr>
        <w:rFonts w:ascii="Arial Narrow" w:hAnsi="Arial Narrow"/>
        <w:sz w:val="18"/>
      </w:rPr>
      <w:t xml:space="preserve">Date: </w:t>
    </w:r>
    <w:r w:rsidR="00036B4C">
      <w:rPr>
        <w:rFonts w:ascii="Arial Narrow" w:hAnsi="Arial Narrow"/>
        <w:sz w:val="18"/>
      </w:rPr>
      <w:t>June 27, 2022</w:t>
    </w:r>
    <w:r w:rsidR="008310F2">
      <w:rPr>
        <w:rFonts w:ascii="Arial Narrow" w:hAnsi="Arial Narrow"/>
        <w:sz w:val="18"/>
      </w:rPr>
      <w:tab/>
    </w:r>
  </w:p>
  <w:p w14:paraId="548A0500" w14:textId="5033BE69" w:rsidR="00217D04" w:rsidRPr="007651B9" w:rsidRDefault="007651B9" w:rsidP="003F31D4">
    <w:pPr>
      <w:pStyle w:val="Header"/>
      <w:pBdr>
        <w:bottom w:val="single" w:sz="4" w:space="1" w:color="auto"/>
      </w:pBdr>
      <w:spacing w:after="120"/>
      <w:rPr>
        <w:rFonts w:ascii="Arial Narrow" w:hAnsi="Arial Narrow"/>
        <w:sz w:val="18"/>
      </w:rPr>
    </w:pPr>
    <w:r>
      <w:rPr>
        <w:rFonts w:ascii="Arial Narrow" w:hAnsi="Arial Narrow"/>
        <w:sz w:val="18"/>
      </w:rPr>
      <w:t xml:space="preserve">Title: </w:t>
    </w:r>
    <w:proofErr w:type="spellStart"/>
    <w:r w:rsidR="00723BD5">
      <w:rPr>
        <w:rFonts w:ascii="Arial Narrow" w:hAnsi="Arial Narrow"/>
        <w:sz w:val="18"/>
      </w:rPr>
      <w:t>LifeCycle</w:t>
    </w:r>
    <w:proofErr w:type="spellEnd"/>
    <w:r w:rsidR="00723BD5">
      <w:rPr>
        <w:rFonts w:ascii="Arial Narrow" w:hAnsi="Arial Narrow"/>
        <w:sz w:val="18"/>
      </w:rPr>
      <w:t xml:space="preserve"> Success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D6C3" w14:textId="0F82B915" w:rsidR="00294F38" w:rsidRDefault="00D87F8B">
    <w:pPr>
      <w:pStyle w:val="Header"/>
    </w:pPr>
    <w:r>
      <w:rPr>
        <w:noProof/>
      </w:rPr>
      <w:pict w14:anchorId="25031C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4848134" o:spid="_x0000_s1025" type="#_x0000_t136" alt="" style="position:absolute;margin-left:0;margin-top:0;width:468pt;height:156pt;z-index:-251637760;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662D222"/>
    <w:lvl w:ilvl="0">
      <w:start w:val="1"/>
      <w:numFmt w:val="decimal"/>
      <w:pStyle w:val="ListNumber"/>
      <w:lvlText w:val="%1."/>
      <w:lvlJc w:val="left"/>
      <w:pPr>
        <w:tabs>
          <w:tab w:val="num" w:pos="360"/>
        </w:tabs>
        <w:ind w:left="360" w:hanging="360"/>
      </w:pPr>
    </w:lvl>
  </w:abstractNum>
  <w:abstractNum w:abstractNumId="1" w15:restartNumberingAfterBreak="0">
    <w:nsid w:val="04B0054A"/>
    <w:multiLevelType w:val="hybridMultilevel"/>
    <w:tmpl w:val="25383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72722"/>
    <w:multiLevelType w:val="hybridMultilevel"/>
    <w:tmpl w:val="4FB0890A"/>
    <w:lvl w:ilvl="0" w:tplc="4D228798">
      <w:start w:val="1"/>
      <w:numFmt w:val="bullet"/>
      <w:lvlText w:val="£"/>
      <w:lvlJc w:val="left"/>
      <w:pPr>
        <w:ind w:left="1440" w:hanging="360"/>
      </w:pPr>
      <w:rPr>
        <w:rFonts w:ascii="Wingdings 2" w:hAnsi="Wingdings 2" w:hint="default"/>
      </w:rPr>
    </w:lvl>
    <w:lvl w:ilvl="1" w:tplc="EEC6B9C0">
      <w:start w:val="1"/>
      <w:numFmt w:val="bullet"/>
      <w:pStyle w:val="3-Box"/>
      <w:lvlText w:val="£"/>
      <w:lvlJc w:val="left"/>
      <w:pPr>
        <w:ind w:left="1440" w:hanging="360"/>
      </w:pPr>
      <w:rPr>
        <w:rFonts w:ascii="Wingdings 2" w:hAnsi="Wingdings 2"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82637"/>
    <w:multiLevelType w:val="hybridMultilevel"/>
    <w:tmpl w:val="55448260"/>
    <w:lvl w:ilvl="0" w:tplc="71729ED2">
      <w:start w:val="1"/>
      <w:numFmt w:val="decimal"/>
      <w:pStyle w:val="1-Number"/>
      <w:lvlText w:val="%1."/>
      <w:lvlJc w:val="left"/>
      <w:pPr>
        <w:tabs>
          <w:tab w:val="num" w:pos="720"/>
        </w:tabs>
        <w:ind w:left="72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440"/>
        </w:tabs>
        <w:ind w:left="1440" w:hanging="360"/>
      </w:pPr>
      <w:rPr>
        <w:rFonts w:hint="default"/>
      </w:rPr>
    </w:lvl>
    <w:lvl w:ilvl="3" w:tplc="0409000F">
      <w:start w:val="1"/>
      <w:numFmt w:val="decimal"/>
      <w:lvlText w:val="%4."/>
      <w:lvlJc w:val="left"/>
      <w:pPr>
        <w:tabs>
          <w:tab w:val="num" w:pos="1800"/>
        </w:tabs>
        <w:ind w:left="1800" w:hanging="360"/>
      </w:pPr>
      <w:rPr>
        <w:rFonts w:hint="default"/>
      </w:rPr>
    </w:lvl>
    <w:lvl w:ilvl="4" w:tplc="04090019">
      <w:start w:val="1"/>
      <w:numFmt w:val="lowerLetter"/>
      <w:lvlText w:val="%5."/>
      <w:lvlJc w:val="left"/>
      <w:pPr>
        <w:tabs>
          <w:tab w:val="num" w:pos="2520"/>
        </w:tabs>
        <w:ind w:left="2520" w:hanging="360"/>
      </w:pPr>
      <w:rPr>
        <w:rFont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36F2E"/>
    <w:multiLevelType w:val="multilevel"/>
    <w:tmpl w:val="0409001D"/>
    <w:styleLink w:val="Styl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AD4120"/>
    <w:multiLevelType w:val="hybridMultilevel"/>
    <w:tmpl w:val="B3B016DE"/>
    <w:lvl w:ilvl="0" w:tplc="F48684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E786E"/>
    <w:multiLevelType w:val="multilevel"/>
    <w:tmpl w:val="C60087BE"/>
    <w:lvl w:ilvl="0">
      <w:start w:val="1"/>
      <w:numFmt w:val="decimal"/>
      <w:pStyle w:val="2-Number"/>
      <w:lvlText w:val="%1)"/>
      <w:lvlJc w:val="left"/>
      <w:pPr>
        <w:ind w:left="108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tabs>
          <w:tab w:val="num" w:pos="1440"/>
        </w:tabs>
        <w:ind w:left="1800" w:hanging="360"/>
      </w:pPr>
      <w:rPr>
        <w:rFonts w:hint="default"/>
      </w:rPr>
    </w:lvl>
    <w:lvl w:ilvl="3">
      <w:start w:val="1"/>
      <w:numFmt w:val="decimal"/>
      <w:lvlText w:val="(%4)"/>
      <w:lvlJc w:val="left"/>
      <w:pPr>
        <w:tabs>
          <w:tab w:val="num" w:pos="1800"/>
        </w:tabs>
        <w:ind w:left="2160" w:hanging="360"/>
      </w:pPr>
      <w:rPr>
        <w:rFonts w:hint="default"/>
      </w:rPr>
    </w:lvl>
    <w:lvl w:ilvl="4">
      <w:start w:val="1"/>
      <w:numFmt w:val="lowerLetter"/>
      <w:lvlText w:val="(%5)"/>
      <w:lvlJc w:val="left"/>
      <w:pPr>
        <w:tabs>
          <w:tab w:val="num" w:pos="2160"/>
        </w:tabs>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760B35"/>
    <w:multiLevelType w:val="multilevel"/>
    <w:tmpl w:val="73842C42"/>
    <w:lvl w:ilvl="0">
      <w:start w:val="1"/>
      <w:numFmt w:val="bullet"/>
      <w:pStyle w:val="BulletedList"/>
      <w:lvlText w:val=""/>
      <w:lvlJc w:val="left"/>
      <w:pPr>
        <w:ind w:left="36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70671D"/>
    <w:multiLevelType w:val="hybridMultilevel"/>
    <w:tmpl w:val="96D28A2C"/>
    <w:lvl w:ilvl="0" w:tplc="606A1E10">
      <w:start w:val="1"/>
      <w:numFmt w:val="bullet"/>
      <w:pStyle w:val="requirementbullet3"/>
      <w:lvlText w:val=""/>
      <w:lvlJc w:val="left"/>
      <w:pPr>
        <w:ind w:left="129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6055"/>
    <w:multiLevelType w:val="hybridMultilevel"/>
    <w:tmpl w:val="C374E166"/>
    <w:lvl w:ilvl="0" w:tplc="74A675F8">
      <w:start w:val="1"/>
      <w:numFmt w:val="bullet"/>
      <w:pStyle w:val="4-Checkbox"/>
      <w:lvlText w:val="R"/>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F30C90"/>
    <w:multiLevelType w:val="singleLevel"/>
    <w:tmpl w:val="6F965664"/>
    <w:lvl w:ilvl="0">
      <w:start w:val="1"/>
      <w:numFmt w:val="lowerLetter"/>
      <w:pStyle w:val="bulletedItema"/>
      <w:lvlText w:val="%1)"/>
      <w:lvlJc w:val="left"/>
      <w:pPr>
        <w:tabs>
          <w:tab w:val="num" w:pos="1584"/>
        </w:tabs>
        <w:ind w:left="1584" w:hanging="432"/>
      </w:pPr>
      <w:rPr>
        <w:rFonts w:ascii="Times New Roman" w:hAnsi="Times New Roman" w:hint="default"/>
        <w:b w:val="0"/>
        <w:i w:val="0"/>
        <w:sz w:val="20"/>
      </w:rPr>
    </w:lvl>
  </w:abstractNum>
  <w:abstractNum w:abstractNumId="11" w15:restartNumberingAfterBreak="0">
    <w:nsid w:val="23094ACA"/>
    <w:multiLevelType w:val="hybridMultilevel"/>
    <w:tmpl w:val="D1D8F5A0"/>
    <w:lvl w:ilvl="0" w:tplc="F48684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F2A9C"/>
    <w:multiLevelType w:val="multilevel"/>
    <w:tmpl w:val="550AF934"/>
    <w:lvl w:ilvl="0">
      <w:start w:val="1"/>
      <w:numFmt w:val="decimal"/>
      <w:pStyle w:val="3Number"/>
      <w:suff w:val="space"/>
      <w:lvlText w:val="%1.0"/>
      <w:lvlJc w:val="left"/>
      <w:pPr>
        <w:ind w:left="432" w:hanging="432"/>
      </w:pPr>
      <w:rPr>
        <w:rFonts w:ascii="Times New Roman" w:hAnsi="Times New Roman" w:hint="default"/>
        <w:b/>
        <w:i w:val="0"/>
        <w:sz w:val="28"/>
      </w:rPr>
    </w:lvl>
    <w:lvl w:ilvl="1">
      <w:start w:val="1"/>
      <w:numFmt w:val="decimal"/>
      <w:suff w:val="space"/>
      <w:lvlText w:val="%1.%2"/>
      <w:lvlJc w:val="left"/>
      <w:pPr>
        <w:ind w:left="576" w:hanging="216"/>
      </w:pPr>
      <w:rPr>
        <w:rFonts w:ascii="Times New Roman" w:hAnsi="Times New Roman" w:hint="default"/>
        <w:b w:val="0"/>
        <w:i w:val="0"/>
        <w:sz w:val="24"/>
      </w:rPr>
    </w:lvl>
    <w:lvl w:ilvl="2">
      <w:start w:val="1"/>
      <w:numFmt w:val="decimal"/>
      <w:suff w:val="space"/>
      <w:lvlText w:val="%1.%2.%3"/>
      <w:lvlJc w:val="left"/>
      <w:pPr>
        <w:ind w:left="904" w:hanging="504"/>
      </w:pPr>
      <w:rPr>
        <w:rFonts w:ascii="Times New Roman" w:hAnsi="Times New Roman" w:hint="default"/>
      </w:rPr>
    </w:lvl>
    <w:lvl w:ilvl="3">
      <w:start w:val="1"/>
      <w:numFmt w:val="decimal"/>
      <w:suff w:val="space"/>
      <w:lvlText w:val="%1.%2.%3.%4"/>
      <w:lvlJc w:val="left"/>
      <w:pPr>
        <w:ind w:left="864" w:firstLine="216"/>
      </w:pPr>
      <w:rPr>
        <w:rFonts w:ascii="Times New Roman" w:hAnsi="Times New Roman"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5027903"/>
    <w:multiLevelType w:val="hybridMultilevel"/>
    <w:tmpl w:val="02DCF71A"/>
    <w:lvl w:ilvl="0" w:tplc="2DE03B2A">
      <w:start w:val="1"/>
      <w:numFmt w:val="bullet"/>
      <w:pStyle w:val="CiscoResponsetblcellbulletfirst"/>
      <w:lvlText w:val=""/>
      <w:lvlJc w:val="left"/>
      <w:pPr>
        <w:ind w:left="542" w:hanging="360"/>
      </w:pPr>
      <w:rPr>
        <w:rFonts w:ascii="Wingdings" w:hAnsi="Wingdings" w:hint="default"/>
        <w:b w:val="0"/>
        <w:i w:val="0"/>
        <w:caps w:val="0"/>
        <w:strike w:val="0"/>
        <w:dstrike w:val="0"/>
        <w:vanish w:val="0"/>
        <w:color w:val="049FD9"/>
        <w:sz w:val="18"/>
        <w:szCs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C50A4"/>
    <w:multiLevelType w:val="multilevel"/>
    <w:tmpl w:val="0FD6E7D4"/>
    <w:lvl w:ilvl="0">
      <w:start w:val="1"/>
      <w:numFmt w:val="lowerLetter"/>
      <w:pStyle w:val="2-letter-list"/>
      <w:lvlText w:val="%1)"/>
      <w:lvlJc w:val="left"/>
      <w:pPr>
        <w:tabs>
          <w:tab w:val="num" w:pos="720"/>
        </w:tabs>
        <w:ind w:left="1080" w:hanging="360"/>
      </w:pPr>
      <w:rPr>
        <w:rFonts w:hint="default"/>
      </w:rPr>
    </w:lvl>
    <w:lvl w:ilvl="1">
      <w:start w:val="1"/>
      <w:numFmt w:val="lowerRoman"/>
      <w:lvlText w:val="%2)"/>
      <w:lvlJc w:val="left"/>
      <w:pPr>
        <w:tabs>
          <w:tab w:val="num" w:pos="1440"/>
        </w:tabs>
        <w:ind w:left="1440" w:hanging="360"/>
      </w:pPr>
      <w:rPr>
        <w:rFonts w:hint="default"/>
      </w:rPr>
    </w:lvl>
    <w:lvl w:ilvl="2">
      <w:start w:val="1"/>
      <w:numFmt w:val="decimal"/>
      <w:lvlText w:val="%3)"/>
      <w:lvlJc w:val="left"/>
      <w:pPr>
        <w:tabs>
          <w:tab w:val="num" w:pos="1440"/>
        </w:tabs>
        <w:ind w:left="1800" w:hanging="360"/>
      </w:pPr>
      <w:rPr>
        <w:rFonts w:hint="default"/>
      </w:rPr>
    </w:lvl>
    <w:lvl w:ilvl="3">
      <w:start w:val="1"/>
      <w:numFmt w:val="lowerLetter"/>
      <w:lvlText w:val="(%4)"/>
      <w:lvlJc w:val="left"/>
      <w:pPr>
        <w:tabs>
          <w:tab w:val="num" w:pos="1800"/>
        </w:tabs>
        <w:ind w:left="2160" w:hanging="360"/>
      </w:pPr>
      <w:rPr>
        <w:rFonts w:hint="default"/>
      </w:rPr>
    </w:lvl>
    <w:lvl w:ilvl="4">
      <w:start w:val="1"/>
      <w:numFmt w:val="lowerRoman"/>
      <w:lvlText w:val="(%5)"/>
      <w:lvlJc w:val="left"/>
      <w:pPr>
        <w:tabs>
          <w:tab w:val="num" w:pos="2160"/>
        </w:tabs>
        <w:ind w:left="2520" w:hanging="360"/>
      </w:pPr>
      <w:rPr>
        <w:rFonts w:hint="default"/>
      </w:rPr>
    </w:lvl>
    <w:lvl w:ilvl="5">
      <w:start w:val="1"/>
      <w:numFmt w:val="decimal"/>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Roman"/>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5" w15:restartNumberingAfterBreak="0">
    <w:nsid w:val="2ACC0E0C"/>
    <w:multiLevelType w:val="hybridMultilevel"/>
    <w:tmpl w:val="9112DCC6"/>
    <w:lvl w:ilvl="0" w:tplc="8C563CF2">
      <w:start w:val="1"/>
      <w:numFmt w:val="bullet"/>
      <w:pStyle w:val="tblcellbulletfirst"/>
      <w:lvlText w:val=""/>
      <w:lvlJc w:val="left"/>
      <w:pPr>
        <w:ind w:left="504" w:hanging="360"/>
      </w:pPr>
      <w:rPr>
        <w:rFonts w:ascii="Wingdings" w:hAnsi="Wingdings" w:hint="default"/>
        <w:b w:val="0"/>
        <w:i w:val="0"/>
        <w:caps w:val="0"/>
        <w:strike w:val="0"/>
        <w:dstrike w:val="0"/>
        <w:vanish w:val="0"/>
        <w:color w:val="049FD9"/>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2D012C4A"/>
    <w:multiLevelType w:val="hybridMultilevel"/>
    <w:tmpl w:val="E432102E"/>
    <w:lvl w:ilvl="0" w:tplc="3976CFEC">
      <w:start w:val="1"/>
      <w:numFmt w:val="bullet"/>
      <w:pStyle w:val="BulletList4"/>
      <w:lvlText w:val=""/>
      <w:lvlJc w:val="left"/>
      <w:pPr>
        <w:ind w:left="2160" w:hanging="360"/>
      </w:pPr>
      <w:rPr>
        <w:rFonts w:ascii="Symbol" w:hAnsi="Symbol" w:hint="default"/>
        <w:color w:val="049FD9"/>
        <w:u w:color="015F85"/>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07C3E12"/>
    <w:multiLevelType w:val="hybridMultilevel"/>
    <w:tmpl w:val="F71C83DE"/>
    <w:lvl w:ilvl="0" w:tplc="661CE072">
      <w:start w:val="1"/>
      <w:numFmt w:val="bullet"/>
      <w:pStyle w:val="requirementbullet2"/>
      <w:lvlText w:val="o"/>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A50FC"/>
    <w:multiLevelType w:val="hybridMultilevel"/>
    <w:tmpl w:val="FF5618B8"/>
    <w:lvl w:ilvl="0" w:tplc="BEE87AD6">
      <w:start w:val="1"/>
      <w:numFmt w:val="bullet"/>
      <w:pStyle w:val="CiscoResponsetblcellbulletsecond"/>
      <w:lvlText w:val=""/>
      <w:lvlJc w:val="left"/>
      <w:pPr>
        <w:ind w:left="812" w:hanging="360"/>
      </w:pPr>
      <w:rPr>
        <w:rFonts w:ascii="Wingdings" w:hAnsi="Wingdings" w:hint="default"/>
        <w:caps w:val="0"/>
        <w:strike w:val="0"/>
        <w:dstrike w:val="0"/>
        <w:vanish w:val="0"/>
        <w:color w:val="049FD9"/>
        <w:sz w:val="18"/>
        <w:szCs w:val="18"/>
        <w:u w:color="0000FF"/>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34C10B62"/>
    <w:multiLevelType w:val="hybridMultilevel"/>
    <w:tmpl w:val="0EAAF116"/>
    <w:lvl w:ilvl="0" w:tplc="FBFA3F9E">
      <w:start w:val="1"/>
      <w:numFmt w:val="bullet"/>
      <w:pStyle w:val="CiscoResponseBulletFourth"/>
      <w:lvlText w:val=""/>
      <w:lvlJc w:val="left"/>
      <w:pPr>
        <w:ind w:left="1800" w:hanging="360"/>
      </w:pPr>
      <w:rPr>
        <w:rFonts w:ascii="Symbol" w:hAnsi="Symbol" w:hint="default"/>
        <w:caps w:val="0"/>
        <w:strike w:val="0"/>
        <w:dstrike w:val="0"/>
        <w:vanish w:val="0"/>
        <w:color w:val="049FD9"/>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940C0"/>
    <w:multiLevelType w:val="hybridMultilevel"/>
    <w:tmpl w:val="B3320C78"/>
    <w:lvl w:ilvl="0" w:tplc="C3260762">
      <w:start w:val="1"/>
      <w:numFmt w:val="bullet"/>
      <w:pStyle w:val="CiscoResponseBulletThird"/>
      <w:lvlText w:val="—"/>
      <w:lvlJc w:val="left"/>
      <w:pPr>
        <w:ind w:left="1440" w:hanging="360"/>
      </w:pPr>
      <w:rPr>
        <w:rFonts w:ascii="Times New Roman" w:hAnsi="Times New Roman" w:cs="Times New Roman" w:hint="default"/>
        <w:b w:val="0"/>
        <w:i w:val="0"/>
        <w:caps w:val="0"/>
        <w:strike w:val="0"/>
        <w:dstrike w:val="0"/>
        <w:vanish w:val="0"/>
        <w:color w:val="049FD9"/>
        <w:sz w:val="16"/>
        <w:szCs w:val="18"/>
        <w:u w:color="0000FF"/>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606A34"/>
    <w:multiLevelType w:val="hybridMultilevel"/>
    <w:tmpl w:val="FCCE0F90"/>
    <w:lvl w:ilvl="0" w:tplc="ABFEB698">
      <w:start w:val="1"/>
      <w:numFmt w:val="bullet"/>
      <w:pStyle w:val="3-Bullet"/>
      <w:lvlText w:val=""/>
      <w:lvlJc w:val="left"/>
      <w:pPr>
        <w:ind w:left="144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05204A"/>
    <w:multiLevelType w:val="hybridMultilevel"/>
    <w:tmpl w:val="6A689C76"/>
    <w:lvl w:ilvl="0" w:tplc="2912FCB6">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114F8"/>
    <w:multiLevelType w:val="hybridMultilevel"/>
    <w:tmpl w:val="284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837C4"/>
    <w:multiLevelType w:val="hybridMultilevel"/>
    <w:tmpl w:val="2932C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1E0727"/>
    <w:multiLevelType w:val="hybridMultilevel"/>
    <w:tmpl w:val="436256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477E14"/>
    <w:multiLevelType w:val="hybridMultilevel"/>
    <w:tmpl w:val="D2905E06"/>
    <w:lvl w:ilvl="0" w:tplc="646AA774">
      <w:start w:val="1"/>
      <w:numFmt w:val="bullet"/>
      <w:pStyle w:val="tblcellbulletsecond"/>
      <w:lvlText w:val=""/>
      <w:lvlJc w:val="left"/>
      <w:pPr>
        <w:ind w:left="730" w:hanging="360"/>
      </w:pPr>
      <w:rPr>
        <w:rFonts w:ascii="Wingdings" w:hAnsi="Wingdings" w:hint="default"/>
        <w:color w:val="049FD9"/>
        <w:sz w:val="16"/>
        <w:szCs w:val="16"/>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7" w15:restartNumberingAfterBreak="0">
    <w:nsid w:val="48F34DC4"/>
    <w:multiLevelType w:val="hybridMultilevel"/>
    <w:tmpl w:val="CACCA30C"/>
    <w:lvl w:ilvl="0" w:tplc="868291F6">
      <w:start w:val="1"/>
      <w:numFmt w:val="bullet"/>
      <w:pStyle w:val="2-Bullet"/>
      <w:lvlText w:val=""/>
      <w:lvlJc w:val="left"/>
      <w:pPr>
        <w:tabs>
          <w:tab w:val="num" w:pos="1008"/>
        </w:tabs>
        <w:ind w:left="1080" w:hanging="360"/>
      </w:pPr>
      <w:rPr>
        <w:rFonts w:ascii="Symbol" w:hAnsi="Symbol" w:hint="default"/>
      </w:rPr>
    </w:lvl>
    <w:lvl w:ilvl="1" w:tplc="8032987A">
      <w:start w:val="1"/>
      <w:numFmt w:val="bullet"/>
      <w:lvlText w:val="o"/>
      <w:lvlJc w:val="left"/>
      <w:pPr>
        <w:tabs>
          <w:tab w:val="num" w:pos="1440"/>
        </w:tabs>
        <w:ind w:left="1440" w:hanging="360"/>
      </w:pPr>
      <w:rPr>
        <w:rFonts w:ascii="Courier New" w:hAnsi="Courier New" w:hint="default"/>
      </w:rPr>
    </w:lvl>
    <w:lvl w:ilvl="2" w:tplc="5714FC38">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578F8"/>
    <w:multiLevelType w:val="hybridMultilevel"/>
    <w:tmpl w:val="EBA6CD86"/>
    <w:lvl w:ilvl="0" w:tplc="F872B7E6">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174DB4"/>
    <w:multiLevelType w:val="multilevel"/>
    <w:tmpl w:val="1BFCFC94"/>
    <w:lvl w:ilvl="0">
      <w:start w:val="1"/>
      <w:numFmt w:val="lowerLetter"/>
      <w:pStyle w:val="3-Letters"/>
      <w:lvlText w:val="%1)"/>
      <w:lvlJc w:val="left"/>
      <w:pPr>
        <w:tabs>
          <w:tab w:val="num" w:pos="1080"/>
        </w:tabs>
        <w:ind w:left="1440" w:hanging="360"/>
      </w:pPr>
      <w:rPr>
        <w:rFonts w:ascii="Arial" w:hAnsi="Arial" w:hint="default"/>
        <w:b w:val="0"/>
        <w:i w:val="0"/>
        <w:color w:val="5F6062"/>
        <w:sz w:val="22"/>
      </w:rPr>
    </w:lvl>
    <w:lvl w:ilvl="1">
      <w:start w:val="1"/>
      <w:numFmt w:val="lowerRoman"/>
      <w:lvlText w:val="%2)"/>
      <w:lvlJc w:val="left"/>
      <w:pPr>
        <w:ind w:left="1800" w:hanging="360"/>
      </w:pPr>
      <w:rPr>
        <w:rFonts w:ascii="Arial" w:hAnsi="Arial" w:hint="default"/>
        <w:b w:val="0"/>
        <w:i w:val="0"/>
        <w:color w:val="5F6062"/>
        <w:sz w:val="22"/>
      </w:rPr>
    </w:lvl>
    <w:lvl w:ilvl="2">
      <w:start w:val="1"/>
      <w:numFmt w:val="decimal"/>
      <w:lvlText w:val="(%3)"/>
      <w:lvlJc w:val="left"/>
      <w:pPr>
        <w:ind w:left="2160" w:hanging="360"/>
      </w:pPr>
      <w:rPr>
        <w:rFonts w:ascii="Arial" w:hAnsi="Arial" w:hint="default"/>
        <w:b w:val="0"/>
        <w:i w:val="0"/>
        <w:color w:val="5F6062"/>
        <w:sz w:val="22"/>
      </w:rPr>
    </w:lvl>
    <w:lvl w:ilvl="3">
      <w:start w:val="1"/>
      <w:numFmt w:val="lowerLetter"/>
      <w:lvlText w:val="(%4)"/>
      <w:lvlJc w:val="left"/>
      <w:pPr>
        <w:ind w:left="2880" w:hanging="360"/>
      </w:pPr>
      <w:rPr>
        <w:rFonts w:ascii="Arial" w:hAnsi="Arial" w:hint="default"/>
        <w:b w:val="0"/>
        <w:i w:val="0"/>
        <w:color w:val="5F6062"/>
        <w:sz w:val="22"/>
      </w:rPr>
    </w:lvl>
    <w:lvl w:ilvl="4">
      <w:start w:val="1"/>
      <w:numFmt w:val="lowerRoman"/>
      <w:lvlText w:val="(%5)"/>
      <w:lvlJc w:val="left"/>
      <w:pPr>
        <w:ind w:left="3600" w:hanging="360"/>
      </w:pPr>
      <w:rPr>
        <w:rFonts w:ascii="Arial" w:hAnsi="Arial" w:hint="default"/>
        <w:b w:val="0"/>
        <w:i w:val="0"/>
        <w:color w:val="5F6062"/>
        <w:sz w:val="2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707D46"/>
    <w:multiLevelType w:val="hybridMultilevel"/>
    <w:tmpl w:val="1F568DD4"/>
    <w:lvl w:ilvl="0" w:tplc="7EEA6190">
      <w:start w:val="1"/>
      <w:numFmt w:val="bullet"/>
      <w:pStyle w:val="3-Checkbox"/>
      <w:lvlText w:val="R"/>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A952E1"/>
    <w:multiLevelType w:val="hybridMultilevel"/>
    <w:tmpl w:val="0C3A6C50"/>
    <w:lvl w:ilvl="0" w:tplc="24BA445C">
      <w:start w:val="1"/>
      <w:numFmt w:val="bullet"/>
      <w:pStyle w:val="1-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F08EA"/>
    <w:multiLevelType w:val="multilevel"/>
    <w:tmpl w:val="219E2986"/>
    <w:lvl w:ilvl="0">
      <w:start w:val="1"/>
      <w:numFmt w:val="bullet"/>
      <w:pStyle w:val="4-Bullet"/>
      <w:lvlText w:val=""/>
      <w:lvlJc w:val="left"/>
      <w:pPr>
        <w:tabs>
          <w:tab w:val="num" w:pos="2160"/>
        </w:tabs>
        <w:ind w:left="180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592"/>
        </w:tabs>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91010E0"/>
    <w:multiLevelType w:val="hybridMultilevel"/>
    <w:tmpl w:val="2D9E6FB2"/>
    <w:lvl w:ilvl="0" w:tplc="586CAAE2">
      <w:start w:val="1"/>
      <w:numFmt w:val="bullet"/>
      <w:pStyle w:val="BulletedLis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CB6EB6"/>
    <w:multiLevelType w:val="hybridMultilevel"/>
    <w:tmpl w:val="60B805AA"/>
    <w:lvl w:ilvl="0" w:tplc="B9BAB1F0">
      <w:start w:val="1"/>
      <w:numFmt w:val="lowerLetter"/>
      <w:pStyle w:val="Alpha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E5A75"/>
    <w:multiLevelType w:val="multilevel"/>
    <w:tmpl w:val="ADD40AFA"/>
    <w:lvl w:ilvl="0">
      <w:start w:val="1"/>
      <w:numFmt w:val="decimal"/>
      <w:pStyle w:val="1Header"/>
      <w:suff w:val="space"/>
      <w:lvlText w:val="%1."/>
      <w:lvlJc w:val="left"/>
      <w:pPr>
        <w:ind w:left="360" w:hanging="360"/>
      </w:pPr>
      <w:rPr>
        <w:rFonts w:hint="default"/>
      </w:rPr>
    </w:lvl>
    <w:lvl w:ilvl="1">
      <w:start w:val="1"/>
      <w:numFmt w:val="decimal"/>
      <w:pStyle w:val="2Header"/>
      <w:suff w:val="space"/>
      <w:lvlText w:val="%1.%2."/>
      <w:lvlJc w:val="left"/>
      <w:pPr>
        <w:ind w:left="792" w:hanging="432"/>
      </w:pPr>
      <w:rPr>
        <w:rFonts w:hint="default"/>
      </w:rPr>
    </w:lvl>
    <w:lvl w:ilvl="2">
      <w:start w:val="1"/>
      <w:numFmt w:val="decimal"/>
      <w:pStyle w:val="3Header"/>
      <w:suff w:val="space"/>
      <w:lvlText w:val="%1.%2.%3."/>
      <w:lvlJc w:val="left"/>
      <w:pPr>
        <w:ind w:left="1368" w:hanging="648"/>
      </w:pPr>
      <w:rPr>
        <w:rFonts w:hint="default"/>
        <w:b/>
        <w:i w:val="0"/>
      </w:rPr>
    </w:lvl>
    <w:lvl w:ilvl="3">
      <w:start w:val="1"/>
      <w:numFmt w:val="decimal"/>
      <w:pStyle w:val="4Header"/>
      <w:suff w:val="space"/>
      <w:lvlText w:val="%1.%2.%3.%4."/>
      <w:lvlJc w:val="left"/>
      <w:pPr>
        <w:ind w:left="1728" w:hanging="648"/>
      </w:pPr>
      <w:rPr>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E2E51C5"/>
    <w:multiLevelType w:val="multilevel"/>
    <w:tmpl w:val="07E065D4"/>
    <w:lvl w:ilvl="0">
      <w:start w:val="1"/>
      <w:numFmt w:val="upperLetter"/>
      <w:pStyle w:val="Appendix"/>
      <w:suff w:val="space"/>
      <w:lvlText w:val="Appendix %1 - "/>
      <w:lvlJc w:val="left"/>
      <w:pPr>
        <w:ind w:left="432" w:hanging="432"/>
      </w:pPr>
      <w:rPr>
        <w:rFonts w:ascii="Arial" w:hAnsi="Arial" w:cs="Arial" w:hint="default"/>
        <w:b/>
        <w:i w:val="0"/>
        <w:sz w:val="24"/>
      </w:rPr>
    </w:lvl>
    <w:lvl w:ilvl="1">
      <w:start w:val="1"/>
      <w:numFmt w:val="decimal"/>
      <w:suff w:val="space"/>
      <w:lvlText w:val="%1.%2"/>
      <w:lvlJc w:val="left"/>
      <w:pPr>
        <w:ind w:left="576" w:hanging="216"/>
      </w:pPr>
      <w:rPr>
        <w:rFonts w:hint="default"/>
        <w:b/>
        <w:i w:val="0"/>
        <w:sz w:val="24"/>
      </w:rPr>
    </w:lvl>
    <w:lvl w:ilvl="2">
      <w:start w:val="1"/>
      <w:numFmt w:val="decimal"/>
      <w:suff w:val="space"/>
      <w:lvlText w:val="%1.%2.%3"/>
      <w:lvlJc w:val="left"/>
      <w:pPr>
        <w:ind w:left="1224" w:hanging="504"/>
      </w:pPr>
      <w:rPr>
        <w:rFonts w:ascii="Times New Roman" w:hAnsi="Times New Roman" w:hint="default"/>
        <w:b w:val="0"/>
        <w:i w:val="0"/>
        <w:sz w:val="20"/>
      </w:rPr>
    </w:lvl>
    <w:lvl w:ilvl="3">
      <w:start w:val="1"/>
      <w:numFmt w:val="decimal"/>
      <w:lvlText w:val="%1.%2.%3.%4"/>
      <w:lvlJc w:val="left"/>
      <w:pPr>
        <w:tabs>
          <w:tab w:val="num" w:pos="1800"/>
        </w:tabs>
        <w:ind w:left="864" w:firstLine="216"/>
      </w:pPr>
      <w:rPr>
        <w:rFonts w:hint="default"/>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EFC2A29"/>
    <w:multiLevelType w:val="hybridMultilevel"/>
    <w:tmpl w:val="0D665D32"/>
    <w:lvl w:ilvl="0" w:tplc="D7B284C2">
      <w:start w:val="1"/>
      <w:numFmt w:val="bullet"/>
      <w:pStyle w:val="2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F0C1ADE"/>
    <w:multiLevelType w:val="multilevel"/>
    <w:tmpl w:val="0409001D"/>
    <w:styleLink w:val="1-Character"/>
    <w:lvl w:ilvl="0">
      <w:start w:val="1"/>
      <w:numFmt w:val="decimal"/>
      <w:lvlText w:val="%1)"/>
      <w:lvlJc w:val="left"/>
      <w:pPr>
        <w:ind w:left="360" w:hanging="360"/>
      </w:pPr>
      <w:rPr>
        <w:color w:val="5F606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141583F"/>
    <w:multiLevelType w:val="multilevel"/>
    <w:tmpl w:val="86F28D2C"/>
    <w:lvl w:ilvl="0">
      <w:start w:val="1"/>
      <w:numFmt w:val="lowerLetter"/>
      <w:pStyle w:val="4-Letters"/>
      <w:lvlText w:val="%1)"/>
      <w:lvlJc w:val="left"/>
      <w:pPr>
        <w:tabs>
          <w:tab w:val="num" w:pos="1440"/>
        </w:tabs>
        <w:ind w:left="1800" w:hanging="360"/>
      </w:pPr>
      <w:rPr>
        <w:rFonts w:hint="default"/>
      </w:rPr>
    </w:lvl>
    <w:lvl w:ilvl="1">
      <w:start w:val="1"/>
      <w:numFmt w:val="lowerRoman"/>
      <w:lvlText w:val="%2."/>
      <w:lvlJc w:val="left"/>
      <w:pPr>
        <w:tabs>
          <w:tab w:val="num" w:pos="2160"/>
        </w:tabs>
        <w:ind w:left="2160" w:hanging="360"/>
      </w:pPr>
      <w:rPr>
        <w:rFonts w:hint="default"/>
      </w:rPr>
    </w:lvl>
    <w:lvl w:ilvl="2">
      <w:start w:val="1"/>
      <w:numFmt w:val="decimal"/>
      <w:lvlText w:val="(%3)"/>
      <w:lvlJc w:val="right"/>
      <w:pPr>
        <w:tabs>
          <w:tab w:val="num" w:pos="2880"/>
        </w:tabs>
        <w:ind w:left="2880" w:hanging="360"/>
      </w:pPr>
      <w:rPr>
        <w:rFonts w:hint="default"/>
      </w:rPr>
    </w:lvl>
    <w:lvl w:ilvl="3">
      <w:start w:val="1"/>
      <w:numFmt w:val="lowerLetter"/>
      <w:lvlText w:val="(%4)"/>
      <w:lvlJc w:val="left"/>
      <w:pPr>
        <w:tabs>
          <w:tab w:val="num" w:pos="3240"/>
        </w:tabs>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2DB3726"/>
    <w:multiLevelType w:val="hybridMultilevel"/>
    <w:tmpl w:val="D938D0C6"/>
    <w:lvl w:ilvl="0" w:tplc="207A2D0C">
      <w:start w:val="1"/>
      <w:numFmt w:val="bullet"/>
      <w:pStyle w:val="BulletedList20"/>
      <w:lvlText w:val="–"/>
      <w:lvlJc w:val="left"/>
      <w:pPr>
        <w:ind w:left="1080" w:hanging="360"/>
      </w:pPr>
      <w:rPr>
        <w:rFonts w:ascii="Arial" w:hAnsi="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CF391A"/>
    <w:multiLevelType w:val="hybridMultilevel"/>
    <w:tmpl w:val="A92EC98C"/>
    <w:lvl w:ilvl="0" w:tplc="7DE64A7E">
      <w:start w:val="1"/>
      <w:numFmt w:val="bullet"/>
      <w:pStyle w:val="requiremen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D1088B"/>
    <w:multiLevelType w:val="hybridMultilevel"/>
    <w:tmpl w:val="FFC0FA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CC7A9D"/>
    <w:multiLevelType w:val="hybridMultilevel"/>
    <w:tmpl w:val="44E0DAFA"/>
    <w:lvl w:ilvl="0" w:tplc="FB9A082C">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0F7762"/>
    <w:multiLevelType w:val="hybridMultilevel"/>
    <w:tmpl w:val="9184E6EA"/>
    <w:lvl w:ilvl="0" w:tplc="4A4EE724">
      <w:start w:val="1"/>
      <w:numFmt w:val="bullet"/>
      <w:pStyle w:val="CiscoResponseBulletSecond"/>
      <w:lvlText w:val=""/>
      <w:lvlJc w:val="left"/>
      <w:pPr>
        <w:ind w:left="1440" w:hanging="360"/>
      </w:pPr>
      <w:rPr>
        <w:rFonts w:ascii="Wingdings" w:hAnsi="Wingdings" w:hint="default"/>
        <w:caps w:val="0"/>
        <w:strike w:val="0"/>
        <w:dstrike w:val="0"/>
        <w:vanish w:val="0"/>
        <w:color w:val="049FD9"/>
        <w:sz w:val="18"/>
        <w:szCs w:val="18"/>
        <w:u w:color="0000FF"/>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C5321D"/>
    <w:multiLevelType w:val="hybridMultilevel"/>
    <w:tmpl w:val="7BBC4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CD3A0F"/>
    <w:multiLevelType w:val="multilevel"/>
    <w:tmpl w:val="3A785A4C"/>
    <w:lvl w:ilvl="0">
      <w:start w:val="1"/>
      <w:numFmt w:val="decimal"/>
      <w:pStyle w:val="4-Number"/>
      <w:lvlText w:val="%1."/>
      <w:lvlJc w:val="left"/>
      <w:pPr>
        <w:ind w:left="1800" w:hanging="360"/>
      </w:pPr>
      <w:rPr>
        <w:rFonts w:ascii="Arial" w:hAnsi="Arial" w:hint="default"/>
        <w:b w:val="0"/>
        <w:i w:val="0"/>
        <w:color w:val="5F6062"/>
        <w:sz w:val="20"/>
      </w:rPr>
    </w:lvl>
    <w:lvl w:ilvl="1">
      <w:start w:val="1"/>
      <w:numFmt w:val="lowerLetter"/>
      <w:lvlText w:val="%2."/>
      <w:lvlJc w:val="left"/>
      <w:pPr>
        <w:tabs>
          <w:tab w:val="num" w:pos="2160"/>
        </w:tabs>
        <w:ind w:left="2160" w:hanging="360"/>
      </w:pPr>
      <w:rPr>
        <w:rFonts w:hint="default"/>
      </w:rPr>
    </w:lvl>
    <w:lvl w:ilvl="2">
      <w:start w:val="1"/>
      <w:numFmt w:val="lowerRoman"/>
      <w:lvlText w:val="%3."/>
      <w:lvlJc w:val="right"/>
      <w:pPr>
        <w:tabs>
          <w:tab w:val="num" w:pos="3067"/>
        </w:tabs>
        <w:ind w:left="2520" w:hanging="360"/>
      </w:pPr>
      <w:rPr>
        <w:rFonts w:hint="default"/>
      </w:rPr>
    </w:lvl>
    <w:lvl w:ilvl="3">
      <w:start w:val="1"/>
      <w:numFmt w:val="decimal"/>
      <w:lvlText w:val="%4."/>
      <w:lvlJc w:val="left"/>
      <w:pPr>
        <w:tabs>
          <w:tab w:val="num" w:pos="2880"/>
        </w:tabs>
        <w:ind w:left="2880" w:hanging="360"/>
      </w:pPr>
      <w:rPr>
        <w:rFonts w:ascii="Arial" w:hAnsi="Arial" w:hint="default"/>
        <w:b w:val="0"/>
        <w:i w:val="0"/>
        <w:color w:val="5F6062"/>
        <w:sz w:val="20"/>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7" w15:restartNumberingAfterBreak="0">
    <w:nsid w:val="7ADA415E"/>
    <w:multiLevelType w:val="multilevel"/>
    <w:tmpl w:val="8F2C32F0"/>
    <w:lvl w:ilvl="0">
      <w:start w:val="1"/>
      <w:numFmt w:val="bullet"/>
      <w:pStyle w:val="BulletedList0"/>
      <w:lvlText w:val=""/>
      <w:lvlJc w:val="left"/>
      <w:pPr>
        <w:ind w:left="360" w:hanging="360"/>
      </w:pPr>
      <w:rPr>
        <w:rFonts w:ascii="Wingdings" w:hAnsi="Wingdings" w:hint="default"/>
        <w:color w:val="auto"/>
        <w:sz w:val="2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7C4364C0"/>
    <w:multiLevelType w:val="hybridMultilevel"/>
    <w:tmpl w:val="C57245E8"/>
    <w:lvl w:ilvl="0" w:tplc="32AE952E">
      <w:start w:val="1"/>
      <w:numFmt w:val="decimal"/>
      <w:pStyle w:val="3-Number"/>
      <w:lvlText w:val="%1."/>
      <w:lvlJc w:val="left"/>
      <w:pPr>
        <w:ind w:left="1440" w:hanging="360"/>
      </w:pPr>
    </w:lvl>
    <w:lvl w:ilvl="1" w:tplc="98C2C9B4">
      <w:start w:val="1"/>
      <w:numFmt w:val="lowerLetter"/>
      <w:lvlText w:val="%2."/>
      <w:lvlJc w:val="left"/>
      <w:pPr>
        <w:tabs>
          <w:tab w:val="num" w:pos="1800"/>
        </w:tabs>
        <w:ind w:left="1800" w:hanging="360"/>
      </w:pPr>
      <w:rPr>
        <w:rFonts w:hint="default"/>
      </w:rPr>
    </w:lvl>
    <w:lvl w:ilvl="2" w:tplc="15A0D952">
      <w:start w:val="1"/>
      <w:numFmt w:val="lowerRoman"/>
      <w:pStyle w:val="3-Number-List"/>
      <w:lvlText w:val="%3."/>
      <w:lvlJc w:val="right"/>
      <w:pPr>
        <w:tabs>
          <w:tab w:val="num" w:pos="2160"/>
        </w:tabs>
        <w:ind w:left="2160" w:hanging="360"/>
      </w:pPr>
      <w:rPr>
        <w:rFonts w:hint="default"/>
      </w:rPr>
    </w:lvl>
    <w:lvl w:ilvl="3" w:tplc="74DED01E">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pStyle w:val="ClientName"/>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D0D415E"/>
    <w:multiLevelType w:val="hybridMultilevel"/>
    <w:tmpl w:val="CE66A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744F45"/>
    <w:multiLevelType w:val="hybridMultilevel"/>
    <w:tmpl w:val="7AE8ABB0"/>
    <w:lvl w:ilvl="0" w:tplc="F952610C">
      <w:start w:val="1"/>
      <w:numFmt w:val="bullet"/>
      <w:pStyle w:val="4-Box"/>
      <w:lvlText w:val=""/>
      <w:lvlJc w:val="left"/>
      <w:pPr>
        <w:tabs>
          <w:tab w:val="num" w:pos="1800"/>
        </w:tabs>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62306">
    <w:abstractNumId w:val="37"/>
  </w:num>
  <w:num w:numId="2" w16cid:durableId="2001763432">
    <w:abstractNumId w:val="47"/>
  </w:num>
  <w:num w:numId="3" w16cid:durableId="1628005072">
    <w:abstractNumId w:val="22"/>
  </w:num>
  <w:num w:numId="4" w16cid:durableId="1183782900">
    <w:abstractNumId w:val="7"/>
  </w:num>
  <w:num w:numId="5" w16cid:durableId="532884728">
    <w:abstractNumId w:val="28"/>
  </w:num>
  <w:num w:numId="6" w16cid:durableId="1735616120">
    <w:abstractNumId w:val="0"/>
  </w:num>
  <w:num w:numId="7" w16cid:durableId="1142113443">
    <w:abstractNumId w:val="33"/>
  </w:num>
  <w:num w:numId="8" w16cid:durableId="1550335803">
    <w:abstractNumId w:val="43"/>
  </w:num>
  <w:num w:numId="9" w16cid:durableId="654794955">
    <w:abstractNumId w:val="40"/>
  </w:num>
  <w:num w:numId="10" w16cid:durableId="888032928">
    <w:abstractNumId w:val="23"/>
  </w:num>
  <w:num w:numId="11" w16cid:durableId="1127896024">
    <w:abstractNumId w:val="49"/>
  </w:num>
  <w:num w:numId="12" w16cid:durableId="90857121">
    <w:abstractNumId w:val="31"/>
  </w:num>
  <w:num w:numId="13" w16cid:durableId="2079667577">
    <w:abstractNumId w:val="38"/>
  </w:num>
  <w:num w:numId="14" w16cid:durableId="1009261488">
    <w:abstractNumId w:val="3"/>
  </w:num>
  <w:num w:numId="15" w16cid:durableId="333190602">
    <w:abstractNumId w:val="27"/>
  </w:num>
  <w:num w:numId="16" w16cid:durableId="1717074436">
    <w:abstractNumId w:val="14"/>
  </w:num>
  <w:num w:numId="17" w16cid:durableId="1601723497">
    <w:abstractNumId w:val="6"/>
  </w:num>
  <w:num w:numId="18" w16cid:durableId="856121453">
    <w:abstractNumId w:val="29"/>
  </w:num>
  <w:num w:numId="19" w16cid:durableId="1988508833">
    <w:abstractNumId w:val="12"/>
  </w:num>
  <w:num w:numId="20" w16cid:durableId="1818304702">
    <w:abstractNumId w:val="2"/>
  </w:num>
  <w:num w:numId="21" w16cid:durableId="1317343629">
    <w:abstractNumId w:val="21"/>
  </w:num>
  <w:num w:numId="22" w16cid:durableId="739329337">
    <w:abstractNumId w:val="30"/>
  </w:num>
  <w:num w:numId="23" w16cid:durableId="6176521">
    <w:abstractNumId w:val="35"/>
  </w:num>
  <w:num w:numId="24" w16cid:durableId="2016221787">
    <w:abstractNumId w:val="50"/>
  </w:num>
  <w:num w:numId="25" w16cid:durableId="1253779716">
    <w:abstractNumId w:val="32"/>
  </w:num>
  <w:num w:numId="26" w16cid:durableId="997030609">
    <w:abstractNumId w:val="9"/>
  </w:num>
  <w:num w:numId="27" w16cid:durableId="1465851429">
    <w:abstractNumId w:val="39"/>
  </w:num>
  <w:num w:numId="28" w16cid:durableId="1944726065">
    <w:abstractNumId w:val="46"/>
  </w:num>
  <w:num w:numId="29" w16cid:durableId="47191797">
    <w:abstractNumId w:val="34"/>
  </w:num>
  <w:num w:numId="30" w16cid:durableId="1615596070">
    <w:abstractNumId w:val="36"/>
  </w:num>
  <w:num w:numId="31" w16cid:durableId="210654355">
    <w:abstractNumId w:val="16"/>
  </w:num>
  <w:num w:numId="32" w16cid:durableId="165554927">
    <w:abstractNumId w:val="10"/>
  </w:num>
  <w:num w:numId="33" w16cid:durableId="1813794423">
    <w:abstractNumId w:val="19"/>
  </w:num>
  <w:num w:numId="34" w16cid:durableId="221209425">
    <w:abstractNumId w:val="44"/>
  </w:num>
  <w:num w:numId="35" w16cid:durableId="1856919690">
    <w:abstractNumId w:val="20"/>
  </w:num>
  <w:num w:numId="36" w16cid:durableId="1886603451">
    <w:abstractNumId w:val="13"/>
  </w:num>
  <w:num w:numId="37" w16cid:durableId="66274247">
    <w:abstractNumId w:val="18"/>
  </w:num>
  <w:num w:numId="38" w16cid:durableId="1122924318">
    <w:abstractNumId w:val="48"/>
    <w:lvlOverride w:ilvl="0">
      <w:startOverride w:val="1"/>
    </w:lvlOverride>
  </w:num>
  <w:num w:numId="39" w16cid:durableId="2019581307">
    <w:abstractNumId w:val="41"/>
  </w:num>
  <w:num w:numId="40" w16cid:durableId="1968924199">
    <w:abstractNumId w:val="17"/>
  </w:num>
  <w:num w:numId="41" w16cid:durableId="1652562113">
    <w:abstractNumId w:val="8"/>
  </w:num>
  <w:num w:numId="42" w16cid:durableId="1599410379">
    <w:abstractNumId w:val="4"/>
  </w:num>
  <w:num w:numId="43" w16cid:durableId="1580478401">
    <w:abstractNumId w:val="15"/>
  </w:num>
  <w:num w:numId="44" w16cid:durableId="1804425938">
    <w:abstractNumId w:val="26"/>
  </w:num>
  <w:num w:numId="45" w16cid:durableId="10094551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684632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9379291">
    <w:abstractNumId w:val="24"/>
  </w:num>
  <w:num w:numId="48" w16cid:durableId="898131564">
    <w:abstractNumId w:val="5"/>
  </w:num>
  <w:num w:numId="49" w16cid:durableId="984629947">
    <w:abstractNumId w:val="11"/>
  </w:num>
  <w:num w:numId="50" w16cid:durableId="435180651">
    <w:abstractNumId w:val="42"/>
  </w:num>
  <w:num w:numId="51" w16cid:durableId="1634630402">
    <w:abstractNumId w:val="25"/>
  </w:num>
  <w:num w:numId="52" w16cid:durableId="261643235">
    <w:abstractNumId w:val="1"/>
  </w:num>
  <w:num w:numId="53" w16cid:durableId="1794668258">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43"/>
    <w:rsid w:val="00007BD1"/>
    <w:rsid w:val="00012271"/>
    <w:rsid w:val="00013994"/>
    <w:rsid w:val="00021B80"/>
    <w:rsid w:val="00021C06"/>
    <w:rsid w:val="00032E98"/>
    <w:rsid w:val="00036B4C"/>
    <w:rsid w:val="0004271D"/>
    <w:rsid w:val="00052B1B"/>
    <w:rsid w:val="0005719E"/>
    <w:rsid w:val="0007094D"/>
    <w:rsid w:val="00091BDF"/>
    <w:rsid w:val="00096E34"/>
    <w:rsid w:val="000A0089"/>
    <w:rsid w:val="000A0623"/>
    <w:rsid w:val="000A0F89"/>
    <w:rsid w:val="000A2210"/>
    <w:rsid w:val="000A36E4"/>
    <w:rsid w:val="000A3F73"/>
    <w:rsid w:val="000C2D97"/>
    <w:rsid w:val="000C311F"/>
    <w:rsid w:val="000D60BF"/>
    <w:rsid w:val="000D619E"/>
    <w:rsid w:val="000D7F43"/>
    <w:rsid w:val="000E21BD"/>
    <w:rsid w:val="000E2D1D"/>
    <w:rsid w:val="000F0FC5"/>
    <w:rsid w:val="000F1C78"/>
    <w:rsid w:val="000F313A"/>
    <w:rsid w:val="000F4086"/>
    <w:rsid w:val="000F4389"/>
    <w:rsid w:val="00100B4F"/>
    <w:rsid w:val="0010161D"/>
    <w:rsid w:val="00111BD7"/>
    <w:rsid w:val="00113D3E"/>
    <w:rsid w:val="00120C63"/>
    <w:rsid w:val="00121F03"/>
    <w:rsid w:val="001220F8"/>
    <w:rsid w:val="00122E3F"/>
    <w:rsid w:val="00133316"/>
    <w:rsid w:val="00133869"/>
    <w:rsid w:val="00133BDB"/>
    <w:rsid w:val="001363F4"/>
    <w:rsid w:val="001373E5"/>
    <w:rsid w:val="0014203C"/>
    <w:rsid w:val="00147D6E"/>
    <w:rsid w:val="00151084"/>
    <w:rsid w:val="0015688C"/>
    <w:rsid w:val="00161742"/>
    <w:rsid w:val="00162B83"/>
    <w:rsid w:val="001755D4"/>
    <w:rsid w:val="00193BA4"/>
    <w:rsid w:val="00194629"/>
    <w:rsid w:val="001A06F7"/>
    <w:rsid w:val="001A1DA1"/>
    <w:rsid w:val="001A4512"/>
    <w:rsid w:val="001C10D4"/>
    <w:rsid w:val="001D53EC"/>
    <w:rsid w:val="001E3100"/>
    <w:rsid w:val="001E7AA9"/>
    <w:rsid w:val="001F0D66"/>
    <w:rsid w:val="001F0EB3"/>
    <w:rsid w:val="001F4292"/>
    <w:rsid w:val="001F6B21"/>
    <w:rsid w:val="00207250"/>
    <w:rsid w:val="00213F81"/>
    <w:rsid w:val="00217D04"/>
    <w:rsid w:val="002241CB"/>
    <w:rsid w:val="00234EAA"/>
    <w:rsid w:val="00235EB0"/>
    <w:rsid w:val="00236A4B"/>
    <w:rsid w:val="0023785C"/>
    <w:rsid w:val="00237C1F"/>
    <w:rsid w:val="00245533"/>
    <w:rsid w:val="002537D0"/>
    <w:rsid w:val="00260E75"/>
    <w:rsid w:val="00261DC9"/>
    <w:rsid w:val="00261FA4"/>
    <w:rsid w:val="0026506F"/>
    <w:rsid w:val="00271865"/>
    <w:rsid w:val="00276B6D"/>
    <w:rsid w:val="00277ED7"/>
    <w:rsid w:val="00281763"/>
    <w:rsid w:val="00287352"/>
    <w:rsid w:val="00290C66"/>
    <w:rsid w:val="00294F38"/>
    <w:rsid w:val="002977E7"/>
    <w:rsid w:val="00297843"/>
    <w:rsid w:val="002A46C2"/>
    <w:rsid w:val="002A5BD8"/>
    <w:rsid w:val="002B0438"/>
    <w:rsid w:val="002B0736"/>
    <w:rsid w:val="002B2EA0"/>
    <w:rsid w:val="002B3805"/>
    <w:rsid w:val="002B5E68"/>
    <w:rsid w:val="002C2691"/>
    <w:rsid w:val="002C3547"/>
    <w:rsid w:val="002E1FC1"/>
    <w:rsid w:val="002E3B38"/>
    <w:rsid w:val="002E751F"/>
    <w:rsid w:val="002F56C5"/>
    <w:rsid w:val="00300023"/>
    <w:rsid w:val="00310543"/>
    <w:rsid w:val="00313785"/>
    <w:rsid w:val="00320397"/>
    <w:rsid w:val="00321B78"/>
    <w:rsid w:val="003349FA"/>
    <w:rsid w:val="00335D2F"/>
    <w:rsid w:val="00340AA8"/>
    <w:rsid w:val="0034245A"/>
    <w:rsid w:val="00342487"/>
    <w:rsid w:val="003513D9"/>
    <w:rsid w:val="0035197E"/>
    <w:rsid w:val="00352F4B"/>
    <w:rsid w:val="003575BF"/>
    <w:rsid w:val="003602EF"/>
    <w:rsid w:val="003645C3"/>
    <w:rsid w:val="00366CBA"/>
    <w:rsid w:val="00371CE5"/>
    <w:rsid w:val="00373561"/>
    <w:rsid w:val="00376593"/>
    <w:rsid w:val="00390699"/>
    <w:rsid w:val="003969B9"/>
    <w:rsid w:val="00396B83"/>
    <w:rsid w:val="003A5672"/>
    <w:rsid w:val="003B2CB2"/>
    <w:rsid w:val="003B2FA4"/>
    <w:rsid w:val="003B30A7"/>
    <w:rsid w:val="003B39EE"/>
    <w:rsid w:val="003B6AF8"/>
    <w:rsid w:val="003B7FF3"/>
    <w:rsid w:val="003C1904"/>
    <w:rsid w:val="003C5F95"/>
    <w:rsid w:val="003E23FE"/>
    <w:rsid w:val="003E3BAC"/>
    <w:rsid w:val="003F2623"/>
    <w:rsid w:val="003F31D4"/>
    <w:rsid w:val="0041604A"/>
    <w:rsid w:val="00416833"/>
    <w:rsid w:val="0042132B"/>
    <w:rsid w:val="00423257"/>
    <w:rsid w:val="004248C6"/>
    <w:rsid w:val="0043075D"/>
    <w:rsid w:val="004315ED"/>
    <w:rsid w:val="0043422B"/>
    <w:rsid w:val="0043595B"/>
    <w:rsid w:val="00452C76"/>
    <w:rsid w:val="00453FE8"/>
    <w:rsid w:val="004612D5"/>
    <w:rsid w:val="00462869"/>
    <w:rsid w:val="004650B7"/>
    <w:rsid w:val="00466660"/>
    <w:rsid w:val="00470175"/>
    <w:rsid w:val="00471931"/>
    <w:rsid w:val="004722B3"/>
    <w:rsid w:val="00472A6F"/>
    <w:rsid w:val="00473318"/>
    <w:rsid w:val="0048364C"/>
    <w:rsid w:val="00483969"/>
    <w:rsid w:val="004968AE"/>
    <w:rsid w:val="00496A6E"/>
    <w:rsid w:val="004A172F"/>
    <w:rsid w:val="004A7C7F"/>
    <w:rsid w:val="004B1CE3"/>
    <w:rsid w:val="004B6D4B"/>
    <w:rsid w:val="004C7876"/>
    <w:rsid w:val="004D0A70"/>
    <w:rsid w:val="004E1F3C"/>
    <w:rsid w:val="004F1379"/>
    <w:rsid w:val="004F7DC5"/>
    <w:rsid w:val="005030C8"/>
    <w:rsid w:val="005033F6"/>
    <w:rsid w:val="00504A57"/>
    <w:rsid w:val="00506E17"/>
    <w:rsid w:val="00507EC9"/>
    <w:rsid w:val="00511B0C"/>
    <w:rsid w:val="00513978"/>
    <w:rsid w:val="00523743"/>
    <w:rsid w:val="00524676"/>
    <w:rsid w:val="005247D8"/>
    <w:rsid w:val="0053042A"/>
    <w:rsid w:val="0053173C"/>
    <w:rsid w:val="00545BCD"/>
    <w:rsid w:val="00552653"/>
    <w:rsid w:val="00552F9C"/>
    <w:rsid w:val="0055562A"/>
    <w:rsid w:val="00555EE8"/>
    <w:rsid w:val="005610F8"/>
    <w:rsid w:val="005611FC"/>
    <w:rsid w:val="005636A4"/>
    <w:rsid w:val="00564EB4"/>
    <w:rsid w:val="00570D19"/>
    <w:rsid w:val="00580EAD"/>
    <w:rsid w:val="00583C0D"/>
    <w:rsid w:val="00584C2E"/>
    <w:rsid w:val="00585623"/>
    <w:rsid w:val="0059134E"/>
    <w:rsid w:val="005A69B4"/>
    <w:rsid w:val="005B245E"/>
    <w:rsid w:val="005B41A3"/>
    <w:rsid w:val="005C1E00"/>
    <w:rsid w:val="005C5D3B"/>
    <w:rsid w:val="005D0E75"/>
    <w:rsid w:val="005D16C3"/>
    <w:rsid w:val="006024C1"/>
    <w:rsid w:val="00617C7E"/>
    <w:rsid w:val="0062204D"/>
    <w:rsid w:val="0062420F"/>
    <w:rsid w:val="00624A40"/>
    <w:rsid w:val="006265AD"/>
    <w:rsid w:val="0063566B"/>
    <w:rsid w:val="00636018"/>
    <w:rsid w:val="00636595"/>
    <w:rsid w:val="00651285"/>
    <w:rsid w:val="00655491"/>
    <w:rsid w:val="00657DDC"/>
    <w:rsid w:val="006610CB"/>
    <w:rsid w:val="006826A5"/>
    <w:rsid w:val="00687D80"/>
    <w:rsid w:val="00691EB1"/>
    <w:rsid w:val="0069270B"/>
    <w:rsid w:val="006973D5"/>
    <w:rsid w:val="006A1D08"/>
    <w:rsid w:val="006A4B30"/>
    <w:rsid w:val="006A5B46"/>
    <w:rsid w:val="006A6FC4"/>
    <w:rsid w:val="006B2652"/>
    <w:rsid w:val="006B52F3"/>
    <w:rsid w:val="006B703C"/>
    <w:rsid w:val="006B7086"/>
    <w:rsid w:val="006B76EA"/>
    <w:rsid w:val="006C1161"/>
    <w:rsid w:val="006C3535"/>
    <w:rsid w:val="006C72C1"/>
    <w:rsid w:val="006D029E"/>
    <w:rsid w:val="006D03DB"/>
    <w:rsid w:val="006D384B"/>
    <w:rsid w:val="006D68CC"/>
    <w:rsid w:val="006E56EB"/>
    <w:rsid w:val="006F0D68"/>
    <w:rsid w:val="006F6318"/>
    <w:rsid w:val="006F7F32"/>
    <w:rsid w:val="007003C0"/>
    <w:rsid w:val="0070398F"/>
    <w:rsid w:val="00705587"/>
    <w:rsid w:val="00723BD5"/>
    <w:rsid w:val="00725F7B"/>
    <w:rsid w:val="00726203"/>
    <w:rsid w:val="00730582"/>
    <w:rsid w:val="00736C31"/>
    <w:rsid w:val="00737C29"/>
    <w:rsid w:val="00746A7B"/>
    <w:rsid w:val="00747300"/>
    <w:rsid w:val="007522AD"/>
    <w:rsid w:val="007536DD"/>
    <w:rsid w:val="007651B9"/>
    <w:rsid w:val="00777307"/>
    <w:rsid w:val="00777CDC"/>
    <w:rsid w:val="00790DEF"/>
    <w:rsid w:val="007A324D"/>
    <w:rsid w:val="007A47F7"/>
    <w:rsid w:val="007B045D"/>
    <w:rsid w:val="007B13D6"/>
    <w:rsid w:val="007B5CFD"/>
    <w:rsid w:val="007B5DD7"/>
    <w:rsid w:val="007B7B0E"/>
    <w:rsid w:val="007C0012"/>
    <w:rsid w:val="007C4F1A"/>
    <w:rsid w:val="007C66F4"/>
    <w:rsid w:val="007C6E70"/>
    <w:rsid w:val="007D5D7E"/>
    <w:rsid w:val="007E187E"/>
    <w:rsid w:val="007E6E3A"/>
    <w:rsid w:val="007E7DD5"/>
    <w:rsid w:val="007F10A6"/>
    <w:rsid w:val="007F1518"/>
    <w:rsid w:val="007F27E2"/>
    <w:rsid w:val="007F3BEA"/>
    <w:rsid w:val="008028E8"/>
    <w:rsid w:val="0080350A"/>
    <w:rsid w:val="00805635"/>
    <w:rsid w:val="00811B8C"/>
    <w:rsid w:val="008120FC"/>
    <w:rsid w:val="0081219C"/>
    <w:rsid w:val="00813CE4"/>
    <w:rsid w:val="00816162"/>
    <w:rsid w:val="00823AC9"/>
    <w:rsid w:val="0083031C"/>
    <w:rsid w:val="008310F2"/>
    <w:rsid w:val="00834ADC"/>
    <w:rsid w:val="00840DDE"/>
    <w:rsid w:val="00842E3C"/>
    <w:rsid w:val="00850607"/>
    <w:rsid w:val="00852B18"/>
    <w:rsid w:val="00856FFD"/>
    <w:rsid w:val="008579B5"/>
    <w:rsid w:val="00857BBC"/>
    <w:rsid w:val="00861164"/>
    <w:rsid w:val="008670EB"/>
    <w:rsid w:val="00872084"/>
    <w:rsid w:val="00873A5A"/>
    <w:rsid w:val="00876ECA"/>
    <w:rsid w:val="008845F3"/>
    <w:rsid w:val="00890A07"/>
    <w:rsid w:val="00891BEC"/>
    <w:rsid w:val="00896404"/>
    <w:rsid w:val="0089795F"/>
    <w:rsid w:val="008A2766"/>
    <w:rsid w:val="008B089A"/>
    <w:rsid w:val="008B57A0"/>
    <w:rsid w:val="008B59AF"/>
    <w:rsid w:val="008C0E7E"/>
    <w:rsid w:val="008D41D6"/>
    <w:rsid w:val="008D5ACC"/>
    <w:rsid w:val="008D747C"/>
    <w:rsid w:val="008E2D1C"/>
    <w:rsid w:val="008F4CB8"/>
    <w:rsid w:val="008F4D67"/>
    <w:rsid w:val="00911FE3"/>
    <w:rsid w:val="00925D87"/>
    <w:rsid w:val="00930BE0"/>
    <w:rsid w:val="00930E68"/>
    <w:rsid w:val="00932B9F"/>
    <w:rsid w:val="00933B0D"/>
    <w:rsid w:val="00933CB2"/>
    <w:rsid w:val="00937B44"/>
    <w:rsid w:val="00950DB6"/>
    <w:rsid w:val="009530C9"/>
    <w:rsid w:val="00960D20"/>
    <w:rsid w:val="00967099"/>
    <w:rsid w:val="00974811"/>
    <w:rsid w:val="009853BA"/>
    <w:rsid w:val="00991959"/>
    <w:rsid w:val="00993A11"/>
    <w:rsid w:val="009A1E68"/>
    <w:rsid w:val="009A6327"/>
    <w:rsid w:val="009B4438"/>
    <w:rsid w:val="009B5795"/>
    <w:rsid w:val="009C653A"/>
    <w:rsid w:val="009C67BA"/>
    <w:rsid w:val="009D2E80"/>
    <w:rsid w:val="009D35A4"/>
    <w:rsid w:val="009D365B"/>
    <w:rsid w:val="009D3C03"/>
    <w:rsid w:val="009D599C"/>
    <w:rsid w:val="009D748A"/>
    <w:rsid w:val="009F6DDB"/>
    <w:rsid w:val="009F777D"/>
    <w:rsid w:val="00A00571"/>
    <w:rsid w:val="00A00788"/>
    <w:rsid w:val="00A02270"/>
    <w:rsid w:val="00A02E0D"/>
    <w:rsid w:val="00A07866"/>
    <w:rsid w:val="00A10D4F"/>
    <w:rsid w:val="00A129AA"/>
    <w:rsid w:val="00A160D5"/>
    <w:rsid w:val="00A237E5"/>
    <w:rsid w:val="00A25772"/>
    <w:rsid w:val="00A27D1A"/>
    <w:rsid w:val="00A30B8E"/>
    <w:rsid w:val="00A34BF8"/>
    <w:rsid w:val="00A406B2"/>
    <w:rsid w:val="00A412A8"/>
    <w:rsid w:val="00A43178"/>
    <w:rsid w:val="00A5086D"/>
    <w:rsid w:val="00A5100F"/>
    <w:rsid w:val="00A558C1"/>
    <w:rsid w:val="00A56091"/>
    <w:rsid w:val="00A56199"/>
    <w:rsid w:val="00A564A7"/>
    <w:rsid w:val="00A60E4B"/>
    <w:rsid w:val="00A630B2"/>
    <w:rsid w:val="00A70B4C"/>
    <w:rsid w:val="00A71E01"/>
    <w:rsid w:val="00A75D5D"/>
    <w:rsid w:val="00A83D01"/>
    <w:rsid w:val="00A858E3"/>
    <w:rsid w:val="00A85D4E"/>
    <w:rsid w:val="00A904A1"/>
    <w:rsid w:val="00AA4DE8"/>
    <w:rsid w:val="00AB1A03"/>
    <w:rsid w:val="00AB6465"/>
    <w:rsid w:val="00AC45D7"/>
    <w:rsid w:val="00AC56CE"/>
    <w:rsid w:val="00AC5867"/>
    <w:rsid w:val="00AC75FA"/>
    <w:rsid w:val="00AD469D"/>
    <w:rsid w:val="00AE069E"/>
    <w:rsid w:val="00AE257D"/>
    <w:rsid w:val="00AE49BD"/>
    <w:rsid w:val="00AE6B64"/>
    <w:rsid w:val="00AF35BE"/>
    <w:rsid w:val="00AF3C68"/>
    <w:rsid w:val="00AF4DB8"/>
    <w:rsid w:val="00AF5140"/>
    <w:rsid w:val="00B01739"/>
    <w:rsid w:val="00B025EB"/>
    <w:rsid w:val="00B060FB"/>
    <w:rsid w:val="00B1174B"/>
    <w:rsid w:val="00B15108"/>
    <w:rsid w:val="00B20332"/>
    <w:rsid w:val="00B21C1D"/>
    <w:rsid w:val="00B34A01"/>
    <w:rsid w:val="00B3781F"/>
    <w:rsid w:val="00B45049"/>
    <w:rsid w:val="00B46B3D"/>
    <w:rsid w:val="00B4784F"/>
    <w:rsid w:val="00B47A4F"/>
    <w:rsid w:val="00B54C4D"/>
    <w:rsid w:val="00B54E4B"/>
    <w:rsid w:val="00B603A0"/>
    <w:rsid w:val="00B626F9"/>
    <w:rsid w:val="00B644C7"/>
    <w:rsid w:val="00B7135C"/>
    <w:rsid w:val="00B7470A"/>
    <w:rsid w:val="00B97F68"/>
    <w:rsid w:val="00BA722E"/>
    <w:rsid w:val="00BC37CE"/>
    <w:rsid w:val="00BD00F5"/>
    <w:rsid w:val="00BE2446"/>
    <w:rsid w:val="00BE45CC"/>
    <w:rsid w:val="00BE6930"/>
    <w:rsid w:val="00BF05D5"/>
    <w:rsid w:val="00BF1EFA"/>
    <w:rsid w:val="00BF2E97"/>
    <w:rsid w:val="00C12BB4"/>
    <w:rsid w:val="00C171D3"/>
    <w:rsid w:val="00C174AF"/>
    <w:rsid w:val="00C20E46"/>
    <w:rsid w:val="00C268EA"/>
    <w:rsid w:val="00C2737E"/>
    <w:rsid w:val="00C318FD"/>
    <w:rsid w:val="00C33207"/>
    <w:rsid w:val="00C369E1"/>
    <w:rsid w:val="00C40CEF"/>
    <w:rsid w:val="00C42FE8"/>
    <w:rsid w:val="00C45456"/>
    <w:rsid w:val="00C4728A"/>
    <w:rsid w:val="00C51E18"/>
    <w:rsid w:val="00C532CF"/>
    <w:rsid w:val="00C54B8C"/>
    <w:rsid w:val="00C60B00"/>
    <w:rsid w:val="00C61763"/>
    <w:rsid w:val="00C71659"/>
    <w:rsid w:val="00C754AB"/>
    <w:rsid w:val="00C75B19"/>
    <w:rsid w:val="00C83AEA"/>
    <w:rsid w:val="00C84116"/>
    <w:rsid w:val="00C9471B"/>
    <w:rsid w:val="00C9556C"/>
    <w:rsid w:val="00C9749C"/>
    <w:rsid w:val="00C97B9B"/>
    <w:rsid w:val="00CA2C0D"/>
    <w:rsid w:val="00CA3CB0"/>
    <w:rsid w:val="00CA7115"/>
    <w:rsid w:val="00CB1382"/>
    <w:rsid w:val="00CB169A"/>
    <w:rsid w:val="00CB4216"/>
    <w:rsid w:val="00CB49DA"/>
    <w:rsid w:val="00CB50E7"/>
    <w:rsid w:val="00CB6E23"/>
    <w:rsid w:val="00CB7C21"/>
    <w:rsid w:val="00CC7AA3"/>
    <w:rsid w:val="00CD087B"/>
    <w:rsid w:val="00CD1443"/>
    <w:rsid w:val="00CD6641"/>
    <w:rsid w:val="00CF6914"/>
    <w:rsid w:val="00CF769D"/>
    <w:rsid w:val="00D0216C"/>
    <w:rsid w:val="00D1239E"/>
    <w:rsid w:val="00D135F9"/>
    <w:rsid w:val="00D1421D"/>
    <w:rsid w:val="00D21982"/>
    <w:rsid w:val="00D36A03"/>
    <w:rsid w:val="00D47749"/>
    <w:rsid w:val="00D51562"/>
    <w:rsid w:val="00D51A82"/>
    <w:rsid w:val="00D60F65"/>
    <w:rsid w:val="00D61BCD"/>
    <w:rsid w:val="00D6454F"/>
    <w:rsid w:val="00D710CA"/>
    <w:rsid w:val="00D72B0A"/>
    <w:rsid w:val="00D8328E"/>
    <w:rsid w:val="00D87F8B"/>
    <w:rsid w:val="00D91C65"/>
    <w:rsid w:val="00D95201"/>
    <w:rsid w:val="00D95FC0"/>
    <w:rsid w:val="00DA0C1E"/>
    <w:rsid w:val="00DA13DF"/>
    <w:rsid w:val="00DA4ADB"/>
    <w:rsid w:val="00DA4BD8"/>
    <w:rsid w:val="00DA7016"/>
    <w:rsid w:val="00DB0BC9"/>
    <w:rsid w:val="00DB2195"/>
    <w:rsid w:val="00DB31D5"/>
    <w:rsid w:val="00DC0525"/>
    <w:rsid w:val="00DC12B8"/>
    <w:rsid w:val="00DC272B"/>
    <w:rsid w:val="00DC53E2"/>
    <w:rsid w:val="00DE0FA0"/>
    <w:rsid w:val="00DE2F0F"/>
    <w:rsid w:val="00DE3EA2"/>
    <w:rsid w:val="00DE5664"/>
    <w:rsid w:val="00DF1FE0"/>
    <w:rsid w:val="00DF438C"/>
    <w:rsid w:val="00DF5081"/>
    <w:rsid w:val="00E03AD0"/>
    <w:rsid w:val="00E0606E"/>
    <w:rsid w:val="00E068FD"/>
    <w:rsid w:val="00E10F55"/>
    <w:rsid w:val="00E117B6"/>
    <w:rsid w:val="00E15111"/>
    <w:rsid w:val="00E17B12"/>
    <w:rsid w:val="00E20E50"/>
    <w:rsid w:val="00E21970"/>
    <w:rsid w:val="00E2240B"/>
    <w:rsid w:val="00E2399C"/>
    <w:rsid w:val="00E3000A"/>
    <w:rsid w:val="00E3349E"/>
    <w:rsid w:val="00E34795"/>
    <w:rsid w:val="00E34E1F"/>
    <w:rsid w:val="00E36DEE"/>
    <w:rsid w:val="00E42015"/>
    <w:rsid w:val="00E42E70"/>
    <w:rsid w:val="00E45FD1"/>
    <w:rsid w:val="00E5196F"/>
    <w:rsid w:val="00E51F68"/>
    <w:rsid w:val="00E60F22"/>
    <w:rsid w:val="00E648F6"/>
    <w:rsid w:val="00E663EC"/>
    <w:rsid w:val="00E67557"/>
    <w:rsid w:val="00E679FA"/>
    <w:rsid w:val="00E7221D"/>
    <w:rsid w:val="00E733B8"/>
    <w:rsid w:val="00E84841"/>
    <w:rsid w:val="00E849E6"/>
    <w:rsid w:val="00E9042D"/>
    <w:rsid w:val="00E947C5"/>
    <w:rsid w:val="00E9514D"/>
    <w:rsid w:val="00E97CFF"/>
    <w:rsid w:val="00EA1B62"/>
    <w:rsid w:val="00EA6E60"/>
    <w:rsid w:val="00EB1D2C"/>
    <w:rsid w:val="00EB2C76"/>
    <w:rsid w:val="00EC0A6C"/>
    <w:rsid w:val="00EC2796"/>
    <w:rsid w:val="00EE212A"/>
    <w:rsid w:val="00F2724D"/>
    <w:rsid w:val="00F31430"/>
    <w:rsid w:val="00F31A31"/>
    <w:rsid w:val="00F3545F"/>
    <w:rsid w:val="00F372CA"/>
    <w:rsid w:val="00F37F6B"/>
    <w:rsid w:val="00F61710"/>
    <w:rsid w:val="00F649F4"/>
    <w:rsid w:val="00F64FC0"/>
    <w:rsid w:val="00F7022C"/>
    <w:rsid w:val="00F74129"/>
    <w:rsid w:val="00F7548F"/>
    <w:rsid w:val="00F92758"/>
    <w:rsid w:val="00F93D80"/>
    <w:rsid w:val="00F94DB7"/>
    <w:rsid w:val="00F9644B"/>
    <w:rsid w:val="00F96505"/>
    <w:rsid w:val="00FA2A74"/>
    <w:rsid w:val="00FB28BE"/>
    <w:rsid w:val="00FB6735"/>
    <w:rsid w:val="00FB7E5D"/>
    <w:rsid w:val="00FC517D"/>
    <w:rsid w:val="00FE4E5E"/>
    <w:rsid w:val="00FE6418"/>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815AF"/>
  <w15:docId w15:val="{9091E26F-0DC0-46A0-B81B-32A8FB21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6062"/>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1D"/>
    <w:rPr>
      <w:rFonts w:ascii="Arial" w:hAnsi="Arial"/>
    </w:rPr>
  </w:style>
  <w:style w:type="paragraph" w:styleId="Heading1">
    <w:name w:val="heading 1"/>
    <w:basedOn w:val="Normal"/>
    <w:next w:val="Normal"/>
    <w:link w:val="Heading1Char"/>
    <w:rsid w:val="00217D04"/>
    <w:pPr>
      <w:spacing w:before="240" w:after="200"/>
      <w:outlineLvl w:val="0"/>
    </w:pPr>
    <w:rPr>
      <w:rFonts w:eastAsiaTheme="majorEastAsia" w:cs="Arial"/>
      <w:b/>
      <w:bCs/>
      <w:color w:val="049FD9"/>
      <w:kern w:val="32"/>
      <w:sz w:val="36"/>
      <w:szCs w:val="36"/>
    </w:rPr>
  </w:style>
  <w:style w:type="paragraph" w:styleId="Heading2">
    <w:name w:val="heading 2"/>
    <w:basedOn w:val="Normal"/>
    <w:next w:val="Normal"/>
    <w:link w:val="Heading2Char"/>
    <w:rsid w:val="00217D04"/>
    <w:pPr>
      <w:tabs>
        <w:tab w:val="left" w:pos="450"/>
        <w:tab w:val="left" w:pos="2700"/>
      </w:tabs>
      <w:spacing w:before="200" w:after="160"/>
      <w:outlineLvl w:val="1"/>
    </w:pPr>
    <w:rPr>
      <w:rFonts w:eastAsiaTheme="majorEastAsia" w:cs="Arial"/>
      <w:b/>
      <w:color w:val="049FD9"/>
      <w:sz w:val="32"/>
      <w:szCs w:val="32"/>
    </w:rPr>
  </w:style>
  <w:style w:type="paragraph" w:styleId="Heading3">
    <w:name w:val="heading 3"/>
    <w:basedOn w:val="Heading1"/>
    <w:next w:val="Normal"/>
    <w:link w:val="Heading3Char"/>
    <w:rsid w:val="00217D04"/>
    <w:pPr>
      <w:spacing w:before="160" w:after="120"/>
      <w:outlineLvl w:val="2"/>
    </w:pPr>
    <w:rPr>
      <w:sz w:val="28"/>
      <w:szCs w:val="28"/>
    </w:rPr>
  </w:style>
  <w:style w:type="paragraph" w:styleId="Heading4">
    <w:name w:val="heading 4"/>
    <w:basedOn w:val="Heading3"/>
    <w:next w:val="Normal"/>
    <w:link w:val="Heading4Char"/>
    <w:rsid w:val="00217D04"/>
    <w:pPr>
      <w:outlineLvl w:val="3"/>
    </w:pPr>
    <w:rPr>
      <w:sz w:val="24"/>
      <w:szCs w:val="24"/>
    </w:rPr>
  </w:style>
  <w:style w:type="paragraph" w:styleId="Heading5">
    <w:name w:val="heading 5"/>
    <w:basedOn w:val="Heading1"/>
    <w:next w:val="Normal"/>
    <w:link w:val="Heading5Char"/>
    <w:rsid w:val="00217D04"/>
    <w:pPr>
      <w:outlineLvl w:val="4"/>
    </w:pPr>
    <w:rPr>
      <w:sz w:val="24"/>
      <w:szCs w:val="24"/>
    </w:rPr>
  </w:style>
  <w:style w:type="paragraph" w:styleId="Heading6">
    <w:name w:val="heading 6"/>
    <w:basedOn w:val="Heading5"/>
    <w:next w:val="Normal"/>
    <w:link w:val="Heading6Char"/>
    <w:rsid w:val="00217D04"/>
    <w:pPr>
      <w:outlineLvl w:val="5"/>
    </w:pPr>
    <w:rPr>
      <w:szCs w:val="32"/>
    </w:rPr>
  </w:style>
  <w:style w:type="paragraph" w:styleId="Heading7">
    <w:name w:val="heading 7"/>
    <w:basedOn w:val="Heading6"/>
    <w:next w:val="Normal"/>
    <w:link w:val="Heading7Char"/>
    <w:rsid w:val="00217D04"/>
    <w:pPr>
      <w:outlineLvl w:val="6"/>
    </w:pPr>
  </w:style>
  <w:style w:type="paragraph" w:styleId="Heading8">
    <w:name w:val="heading 8"/>
    <w:basedOn w:val="Heading7"/>
    <w:next w:val="Normal"/>
    <w:link w:val="Heading8Char"/>
    <w:rsid w:val="00217D04"/>
    <w:pPr>
      <w:outlineLvl w:val="7"/>
    </w:pPr>
  </w:style>
  <w:style w:type="paragraph" w:styleId="Heading9">
    <w:name w:val="heading 9"/>
    <w:basedOn w:val="Heading8"/>
    <w:next w:val="Normal"/>
    <w:link w:val="Heading9Char"/>
    <w:rsid w:val="00217D0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17D04"/>
    <w:rPr>
      <w:rFonts w:ascii="Arial" w:eastAsiaTheme="majorEastAsia" w:hAnsi="Arial" w:cs="Arial"/>
      <w:b/>
      <w:bCs/>
      <w:color w:val="049FD9"/>
      <w:kern w:val="32"/>
      <w:sz w:val="36"/>
      <w:szCs w:val="36"/>
    </w:rPr>
  </w:style>
  <w:style w:type="character" w:customStyle="1" w:styleId="Heading2Char">
    <w:name w:val="Heading 2 Char"/>
    <w:link w:val="Heading2"/>
    <w:rsid w:val="00217D04"/>
    <w:rPr>
      <w:rFonts w:ascii="Arial" w:eastAsiaTheme="majorEastAsia" w:hAnsi="Arial" w:cs="Arial"/>
      <w:b/>
      <w:color w:val="049FD9"/>
      <w:sz w:val="32"/>
      <w:szCs w:val="32"/>
    </w:rPr>
  </w:style>
  <w:style w:type="character" w:customStyle="1" w:styleId="Heading3Char">
    <w:name w:val="Heading 3 Char"/>
    <w:basedOn w:val="DefaultParagraphFont"/>
    <w:link w:val="Heading3"/>
    <w:rsid w:val="00217D04"/>
    <w:rPr>
      <w:rFonts w:ascii="Arial" w:eastAsiaTheme="majorEastAsia" w:hAnsi="Arial" w:cs="Arial"/>
      <w:b/>
      <w:bCs/>
      <w:color w:val="049FD9"/>
      <w:kern w:val="32"/>
      <w:sz w:val="28"/>
      <w:szCs w:val="28"/>
    </w:rPr>
  </w:style>
  <w:style w:type="character" w:customStyle="1" w:styleId="Heading4Char">
    <w:name w:val="Heading 4 Char"/>
    <w:link w:val="Heading4"/>
    <w:rsid w:val="00217D04"/>
    <w:rPr>
      <w:rFonts w:ascii="Arial" w:eastAsiaTheme="majorEastAsia" w:hAnsi="Arial" w:cs="Arial"/>
      <w:b/>
      <w:bCs/>
      <w:color w:val="049FD9"/>
      <w:kern w:val="32"/>
      <w:sz w:val="24"/>
      <w:szCs w:val="24"/>
    </w:rPr>
  </w:style>
  <w:style w:type="character" w:customStyle="1" w:styleId="Heading5Char">
    <w:name w:val="Heading 5 Char"/>
    <w:basedOn w:val="DefaultParagraphFont"/>
    <w:link w:val="Heading5"/>
    <w:rsid w:val="00217D04"/>
    <w:rPr>
      <w:rFonts w:ascii="Arial" w:eastAsiaTheme="majorEastAsia" w:hAnsi="Arial" w:cs="Arial"/>
      <w:b/>
      <w:bCs/>
      <w:color w:val="049FD9"/>
      <w:kern w:val="32"/>
      <w:sz w:val="24"/>
      <w:szCs w:val="24"/>
    </w:rPr>
  </w:style>
  <w:style w:type="character" w:customStyle="1" w:styleId="Heading6Char">
    <w:name w:val="Heading 6 Char"/>
    <w:basedOn w:val="DefaultParagraphFont"/>
    <w:link w:val="Heading6"/>
    <w:rsid w:val="00217D04"/>
    <w:rPr>
      <w:rFonts w:ascii="Arial" w:eastAsiaTheme="majorEastAsia" w:hAnsi="Arial" w:cs="Arial"/>
      <w:b/>
      <w:bCs/>
      <w:color w:val="049FD9"/>
      <w:kern w:val="32"/>
      <w:sz w:val="24"/>
      <w:szCs w:val="32"/>
    </w:rPr>
  </w:style>
  <w:style w:type="character" w:customStyle="1" w:styleId="Heading7Char">
    <w:name w:val="Heading 7 Char"/>
    <w:basedOn w:val="DefaultParagraphFont"/>
    <w:link w:val="Heading7"/>
    <w:rsid w:val="00217D04"/>
    <w:rPr>
      <w:rFonts w:ascii="Arial" w:eastAsiaTheme="majorEastAsia" w:hAnsi="Arial" w:cs="Arial"/>
      <w:b/>
      <w:bCs/>
      <w:color w:val="049FD9"/>
      <w:kern w:val="32"/>
      <w:sz w:val="24"/>
      <w:szCs w:val="32"/>
    </w:rPr>
  </w:style>
  <w:style w:type="character" w:customStyle="1" w:styleId="Heading8Char">
    <w:name w:val="Heading 8 Char"/>
    <w:basedOn w:val="DefaultParagraphFont"/>
    <w:link w:val="Heading8"/>
    <w:rsid w:val="00217D04"/>
    <w:rPr>
      <w:rFonts w:ascii="Arial" w:eastAsiaTheme="majorEastAsia" w:hAnsi="Arial" w:cs="Arial"/>
      <w:b/>
      <w:bCs/>
      <w:color w:val="049FD9"/>
      <w:kern w:val="32"/>
      <w:sz w:val="24"/>
      <w:szCs w:val="32"/>
    </w:rPr>
  </w:style>
  <w:style w:type="character" w:customStyle="1" w:styleId="Heading9Char">
    <w:name w:val="Heading 9 Char"/>
    <w:basedOn w:val="DefaultParagraphFont"/>
    <w:link w:val="Heading9"/>
    <w:rsid w:val="00217D04"/>
    <w:rPr>
      <w:rFonts w:ascii="Arial" w:eastAsiaTheme="majorEastAsia" w:hAnsi="Arial" w:cs="Arial"/>
      <w:b/>
      <w:bCs/>
      <w:color w:val="049FD9"/>
      <w:kern w:val="32"/>
      <w:sz w:val="24"/>
      <w:szCs w:val="32"/>
    </w:rPr>
  </w:style>
  <w:style w:type="table" w:styleId="TableGrid">
    <w:name w:val="Table Grid"/>
    <w:basedOn w:val="TableNormal"/>
    <w:uiPriority w:val="59"/>
    <w:rsid w:val="00217D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D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D04"/>
    <w:rPr>
      <w:rFonts w:ascii="Tahoma" w:hAnsi="Tahoma" w:cs="Tahoma"/>
      <w:sz w:val="16"/>
      <w:szCs w:val="16"/>
    </w:rPr>
  </w:style>
  <w:style w:type="paragraph" w:styleId="TOCHeading">
    <w:name w:val="TOC Heading"/>
    <w:basedOn w:val="Heading1"/>
    <w:next w:val="Normal"/>
    <w:uiPriority w:val="39"/>
    <w:unhideWhenUsed/>
    <w:qFormat/>
    <w:rsid w:val="00217D04"/>
    <w:pPr>
      <w:keepNext/>
      <w:keepLines/>
      <w:spacing w:before="480" w:after="0"/>
      <w:outlineLvl w:val="9"/>
    </w:pPr>
    <w:rPr>
      <w:rFonts w:asciiTheme="majorHAnsi"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qFormat/>
    <w:rsid w:val="00217D04"/>
    <w:pPr>
      <w:spacing w:after="100"/>
    </w:pPr>
    <w:rPr>
      <w:caps/>
    </w:rPr>
  </w:style>
  <w:style w:type="paragraph" w:styleId="TOC2">
    <w:name w:val="toc 2"/>
    <w:basedOn w:val="Normal"/>
    <w:next w:val="Normal"/>
    <w:autoRedefine/>
    <w:uiPriority w:val="39"/>
    <w:unhideWhenUsed/>
    <w:qFormat/>
    <w:rsid w:val="00217D04"/>
    <w:pPr>
      <w:tabs>
        <w:tab w:val="right" w:leader="dot" w:pos="9350"/>
      </w:tabs>
      <w:spacing w:after="100"/>
      <w:ind w:left="220"/>
    </w:pPr>
    <w:rPr>
      <w:noProof/>
    </w:rPr>
  </w:style>
  <w:style w:type="paragraph" w:styleId="ListParagraph">
    <w:name w:val="List Paragraph"/>
    <w:basedOn w:val="Normal"/>
    <w:uiPriority w:val="34"/>
    <w:qFormat/>
    <w:rsid w:val="00217D04"/>
    <w:pPr>
      <w:ind w:left="720"/>
      <w:contextualSpacing/>
    </w:pPr>
  </w:style>
  <w:style w:type="paragraph" w:customStyle="1" w:styleId="TableTitle">
    <w:name w:val="Table Title"/>
    <w:basedOn w:val="Normal"/>
    <w:link w:val="TableTitleChar"/>
    <w:uiPriority w:val="1"/>
    <w:qFormat/>
    <w:rsid w:val="00217D04"/>
    <w:pPr>
      <w:spacing w:before="120"/>
    </w:pPr>
    <w:rPr>
      <w:rFonts w:ascii="Arial Bold" w:eastAsiaTheme="minorEastAsia" w:hAnsi="Arial Bold" w:cs="Arial"/>
      <w:b/>
      <w:caps/>
      <w:color w:val="009AC7"/>
      <w:sz w:val="28"/>
      <w:szCs w:val="28"/>
      <w:lang w:bidi="en-US"/>
    </w:rPr>
  </w:style>
  <w:style w:type="paragraph" w:styleId="Header">
    <w:name w:val="header"/>
    <w:aliases w:val="h"/>
    <w:basedOn w:val="Normal"/>
    <w:link w:val="HeaderChar"/>
    <w:unhideWhenUsed/>
    <w:rsid w:val="00217D04"/>
    <w:pPr>
      <w:tabs>
        <w:tab w:val="center" w:pos="4680"/>
        <w:tab w:val="right" w:pos="9360"/>
      </w:tabs>
      <w:spacing w:after="0"/>
    </w:pPr>
  </w:style>
  <w:style w:type="character" w:customStyle="1" w:styleId="HeaderChar">
    <w:name w:val="Header Char"/>
    <w:aliases w:val="h Char"/>
    <w:basedOn w:val="DefaultParagraphFont"/>
    <w:link w:val="Header"/>
    <w:rsid w:val="00217D04"/>
    <w:rPr>
      <w:rFonts w:ascii="Arial" w:hAnsi="Arial"/>
    </w:rPr>
  </w:style>
  <w:style w:type="paragraph" w:styleId="Footer">
    <w:name w:val="footer"/>
    <w:basedOn w:val="Normal"/>
    <w:link w:val="FooterChar"/>
    <w:uiPriority w:val="99"/>
    <w:unhideWhenUsed/>
    <w:rsid w:val="00217D04"/>
    <w:pPr>
      <w:tabs>
        <w:tab w:val="center" w:pos="4680"/>
        <w:tab w:val="right" w:pos="9360"/>
      </w:tabs>
      <w:spacing w:after="0"/>
    </w:pPr>
  </w:style>
  <w:style w:type="character" w:customStyle="1" w:styleId="FooterChar">
    <w:name w:val="Footer Char"/>
    <w:basedOn w:val="DefaultParagraphFont"/>
    <w:link w:val="Footer"/>
    <w:uiPriority w:val="99"/>
    <w:rsid w:val="00217D04"/>
    <w:rPr>
      <w:rFonts w:ascii="Arial" w:hAnsi="Arial"/>
    </w:rPr>
  </w:style>
  <w:style w:type="paragraph" w:customStyle="1" w:styleId="1Header">
    <w:name w:val="1 Header"/>
    <w:basedOn w:val="Heading1"/>
    <w:next w:val="Normal"/>
    <w:link w:val="1HeaderChar"/>
    <w:qFormat/>
    <w:rsid w:val="00217D04"/>
    <w:pPr>
      <w:keepNext/>
      <w:keepLines/>
      <w:pageBreakBefore/>
      <w:numPr>
        <w:numId w:val="23"/>
      </w:numPr>
      <w:spacing w:before="360" w:after="240"/>
    </w:pPr>
    <w:rPr>
      <w:rFonts w:ascii="Arial Bold" w:hAnsi="Arial Bold"/>
      <w:caps/>
      <w:color w:val="009AC7"/>
      <w:sz w:val="28"/>
      <w:szCs w:val="28"/>
      <w:lang w:bidi="en-US"/>
    </w:rPr>
  </w:style>
  <w:style w:type="paragraph" w:customStyle="1" w:styleId="1Normal">
    <w:name w:val="1 Normal"/>
    <w:basedOn w:val="Normal"/>
    <w:link w:val="1NormalChar"/>
    <w:qFormat/>
    <w:rsid w:val="00217D04"/>
    <w:pPr>
      <w:spacing w:before="120"/>
    </w:pPr>
    <w:rPr>
      <w:rFonts w:eastAsiaTheme="minorEastAsia" w:cs="Arial"/>
      <w:szCs w:val="20"/>
      <w:lang w:bidi="en-US"/>
    </w:rPr>
  </w:style>
  <w:style w:type="character" w:customStyle="1" w:styleId="1NormalChar">
    <w:name w:val="1 Normal Char"/>
    <w:basedOn w:val="DefaultParagraphFont"/>
    <w:link w:val="1Normal"/>
    <w:rsid w:val="00217D04"/>
    <w:rPr>
      <w:rFonts w:ascii="Arial" w:eastAsiaTheme="minorEastAsia" w:hAnsi="Arial" w:cs="Arial"/>
      <w:szCs w:val="20"/>
      <w:lang w:bidi="en-US"/>
    </w:rPr>
  </w:style>
  <w:style w:type="character" w:customStyle="1" w:styleId="1HeaderChar">
    <w:name w:val="1 Header Char"/>
    <w:basedOn w:val="Heading1Char"/>
    <w:link w:val="1Header"/>
    <w:rsid w:val="00217D04"/>
    <w:rPr>
      <w:rFonts w:ascii="Arial Bold" w:eastAsiaTheme="majorEastAsia" w:hAnsi="Arial Bold" w:cs="Arial"/>
      <w:b/>
      <w:bCs/>
      <w:caps/>
      <w:color w:val="009AC7"/>
      <w:kern w:val="32"/>
      <w:sz w:val="28"/>
      <w:szCs w:val="28"/>
      <w:lang w:bidi="en-US"/>
    </w:rPr>
  </w:style>
  <w:style w:type="paragraph" w:customStyle="1" w:styleId="1Bullet">
    <w:name w:val="1 Bullet"/>
    <w:basedOn w:val="1Normal"/>
    <w:link w:val="1BulletChar"/>
    <w:uiPriority w:val="1"/>
    <w:rsid w:val="002A5BD8"/>
    <w:pPr>
      <w:spacing w:before="0" w:after="0"/>
    </w:pPr>
  </w:style>
  <w:style w:type="character" w:customStyle="1" w:styleId="1BulletChar">
    <w:name w:val="1 Bullet Char"/>
    <w:basedOn w:val="1NormalChar"/>
    <w:link w:val="1Bullet"/>
    <w:uiPriority w:val="1"/>
    <w:rsid w:val="00217D04"/>
    <w:rPr>
      <w:rFonts w:ascii="Arial" w:eastAsiaTheme="minorEastAsia" w:hAnsi="Arial" w:cs="Arial"/>
      <w:szCs w:val="20"/>
      <w:lang w:bidi="en-US"/>
    </w:rPr>
  </w:style>
  <w:style w:type="paragraph" w:customStyle="1" w:styleId="2HeadingGrey">
    <w:name w:val="2 Heading Grey"/>
    <w:basedOn w:val="Heading2"/>
    <w:next w:val="2Normal"/>
    <w:link w:val="2HeadingGreyChar"/>
    <w:uiPriority w:val="1"/>
    <w:rsid w:val="000D7F43"/>
    <w:pPr>
      <w:spacing w:before="240" w:after="120"/>
    </w:pPr>
    <w:rPr>
      <w:rFonts w:ascii="Arial Bold" w:hAnsi="Arial Bold"/>
      <w:color w:val="5F6062"/>
      <w:sz w:val="24"/>
      <w:szCs w:val="24"/>
      <w:lang w:bidi="en-US"/>
    </w:rPr>
  </w:style>
  <w:style w:type="paragraph" w:customStyle="1" w:styleId="2Normal">
    <w:name w:val="2 Normal"/>
    <w:basedOn w:val="Normal"/>
    <w:link w:val="2NormalChar"/>
    <w:qFormat/>
    <w:rsid w:val="00217D04"/>
    <w:pPr>
      <w:spacing w:before="120"/>
      <w:ind w:left="360"/>
    </w:pPr>
    <w:rPr>
      <w:rFonts w:eastAsiaTheme="minorEastAsia" w:cs="Arial"/>
      <w:szCs w:val="20"/>
      <w:lang w:bidi="en-US"/>
    </w:rPr>
  </w:style>
  <w:style w:type="character" w:customStyle="1" w:styleId="2NormalChar">
    <w:name w:val="2 Normal Char"/>
    <w:basedOn w:val="DefaultParagraphFont"/>
    <w:link w:val="2Normal"/>
    <w:rsid w:val="00217D04"/>
    <w:rPr>
      <w:rFonts w:ascii="Arial" w:eastAsiaTheme="minorEastAsia" w:hAnsi="Arial" w:cs="Arial"/>
      <w:szCs w:val="20"/>
      <w:lang w:bidi="en-US"/>
    </w:rPr>
  </w:style>
  <w:style w:type="character" w:customStyle="1" w:styleId="2HeadingGreyChar">
    <w:name w:val="2 Heading Grey Char"/>
    <w:basedOn w:val="Heading2Char"/>
    <w:link w:val="2HeadingGrey"/>
    <w:uiPriority w:val="1"/>
    <w:rsid w:val="00217D04"/>
    <w:rPr>
      <w:rFonts w:ascii="Arial Bold" w:eastAsiaTheme="majorEastAsia" w:hAnsi="Arial Bold" w:cs="Arial"/>
      <w:b/>
      <w:color w:val="049FD9"/>
      <w:sz w:val="24"/>
      <w:szCs w:val="24"/>
      <w:lang w:bidi="en-US"/>
    </w:rPr>
  </w:style>
  <w:style w:type="paragraph" w:customStyle="1" w:styleId="2HeadingBronze">
    <w:name w:val="2 Heading Bronze"/>
    <w:basedOn w:val="2HeadingGrey"/>
    <w:next w:val="2Normal"/>
    <w:link w:val="2HeadingBronzeChar"/>
    <w:uiPriority w:val="1"/>
    <w:rsid w:val="000D7F43"/>
    <w:rPr>
      <w:color w:val="8B6900"/>
    </w:rPr>
  </w:style>
  <w:style w:type="character" w:customStyle="1" w:styleId="2HeadingBronzeChar">
    <w:name w:val="2 Heading Bronze Char"/>
    <w:basedOn w:val="2HeadingGreyChar"/>
    <w:link w:val="2HeadingBronze"/>
    <w:uiPriority w:val="1"/>
    <w:rsid w:val="00217D04"/>
    <w:rPr>
      <w:rFonts w:ascii="Arial Bold" w:eastAsiaTheme="majorEastAsia" w:hAnsi="Arial Bold" w:cs="Arial"/>
      <w:b/>
      <w:color w:val="8B6900"/>
      <w:sz w:val="24"/>
      <w:szCs w:val="24"/>
      <w:lang w:bidi="en-US"/>
    </w:rPr>
  </w:style>
  <w:style w:type="paragraph" w:customStyle="1" w:styleId="2Bullet">
    <w:name w:val="2 Bullet"/>
    <w:basedOn w:val="2Normal"/>
    <w:link w:val="2BulletChar"/>
    <w:rsid w:val="000D7F43"/>
    <w:pPr>
      <w:numPr>
        <w:numId w:val="1"/>
      </w:numPr>
      <w:spacing w:before="0"/>
    </w:pPr>
  </w:style>
  <w:style w:type="character" w:customStyle="1" w:styleId="2BulletChar">
    <w:name w:val="2 Bullet Char"/>
    <w:basedOn w:val="1BulletChar"/>
    <w:link w:val="2Bullet"/>
    <w:rsid w:val="000D7F43"/>
    <w:rPr>
      <w:rFonts w:ascii="Arial" w:eastAsiaTheme="minorEastAsia" w:hAnsi="Arial" w:cs="Arial"/>
      <w:szCs w:val="20"/>
      <w:lang w:bidi="en-US"/>
    </w:rPr>
  </w:style>
  <w:style w:type="paragraph" w:customStyle="1" w:styleId="3Header">
    <w:name w:val="3 Header"/>
    <w:basedOn w:val="Normal"/>
    <w:next w:val="3Normal"/>
    <w:link w:val="3HeaderChar"/>
    <w:qFormat/>
    <w:rsid w:val="00217D04"/>
    <w:pPr>
      <w:keepNext/>
      <w:numPr>
        <w:ilvl w:val="2"/>
        <w:numId w:val="23"/>
      </w:numPr>
      <w:spacing w:before="240"/>
    </w:pPr>
    <w:rPr>
      <w:rFonts w:eastAsiaTheme="minorEastAsia" w:cs="Arial"/>
      <w:b/>
      <w:szCs w:val="20"/>
      <w:lang w:bidi="en-US"/>
    </w:rPr>
  </w:style>
  <w:style w:type="paragraph" w:customStyle="1" w:styleId="3Normal">
    <w:name w:val="3 Normal"/>
    <w:basedOn w:val="2Normal"/>
    <w:link w:val="3NormalChar"/>
    <w:qFormat/>
    <w:rsid w:val="00217D04"/>
    <w:pPr>
      <w:ind w:left="720"/>
    </w:pPr>
  </w:style>
  <w:style w:type="character" w:customStyle="1" w:styleId="3NormalChar">
    <w:name w:val="3 Normal Char"/>
    <w:basedOn w:val="2NormalChar"/>
    <w:link w:val="3Normal"/>
    <w:rsid w:val="00217D04"/>
    <w:rPr>
      <w:rFonts w:ascii="Arial" w:eastAsiaTheme="minorEastAsia" w:hAnsi="Arial" w:cs="Arial"/>
      <w:szCs w:val="20"/>
      <w:lang w:bidi="en-US"/>
    </w:rPr>
  </w:style>
  <w:style w:type="character" w:customStyle="1" w:styleId="3HeaderChar">
    <w:name w:val="3 Header Char"/>
    <w:basedOn w:val="DefaultParagraphFont"/>
    <w:link w:val="3Header"/>
    <w:rsid w:val="00217D04"/>
    <w:rPr>
      <w:rFonts w:ascii="Arial" w:eastAsiaTheme="minorEastAsia" w:hAnsi="Arial" w:cs="Arial"/>
      <w:b/>
      <w:szCs w:val="20"/>
      <w:lang w:bidi="en-US"/>
    </w:rPr>
  </w:style>
  <w:style w:type="paragraph" w:customStyle="1" w:styleId="3-Bullet">
    <w:name w:val="3-Bullet"/>
    <w:basedOn w:val="Normal"/>
    <w:link w:val="3-BulletChar"/>
    <w:qFormat/>
    <w:rsid w:val="00217D04"/>
    <w:pPr>
      <w:numPr>
        <w:numId w:val="21"/>
      </w:numPr>
      <w:spacing w:before="60" w:after="60"/>
    </w:pPr>
    <w:rPr>
      <w:rFonts w:eastAsiaTheme="minorEastAsia" w:cs="Arial"/>
      <w:szCs w:val="20"/>
      <w:lang w:bidi="en-US"/>
    </w:rPr>
  </w:style>
  <w:style w:type="character" w:customStyle="1" w:styleId="3-BulletChar">
    <w:name w:val="3-Bullet Char"/>
    <w:basedOn w:val="DefaultParagraphFont"/>
    <w:link w:val="3-Bullet"/>
    <w:rsid w:val="00217D04"/>
    <w:rPr>
      <w:rFonts w:ascii="Arial" w:eastAsiaTheme="minorEastAsia" w:hAnsi="Arial" w:cs="Arial"/>
      <w:szCs w:val="20"/>
      <w:lang w:bidi="en-US"/>
    </w:rPr>
  </w:style>
  <w:style w:type="paragraph" w:customStyle="1" w:styleId="4Header">
    <w:name w:val="4 Header"/>
    <w:basedOn w:val="Normal"/>
    <w:next w:val="Normal"/>
    <w:link w:val="4HeaderChar"/>
    <w:qFormat/>
    <w:rsid w:val="00217D04"/>
    <w:pPr>
      <w:numPr>
        <w:ilvl w:val="3"/>
        <w:numId w:val="23"/>
      </w:numPr>
      <w:spacing w:before="240"/>
    </w:pPr>
    <w:rPr>
      <w:rFonts w:eastAsiaTheme="minorEastAsia" w:cs="Arial"/>
      <w:b/>
      <w:szCs w:val="20"/>
      <w:lang w:bidi="en-US"/>
    </w:rPr>
  </w:style>
  <w:style w:type="paragraph" w:customStyle="1" w:styleId="4Normal">
    <w:name w:val="4 Normal"/>
    <w:basedOn w:val="3Normal"/>
    <w:link w:val="4NormalChar"/>
    <w:qFormat/>
    <w:rsid w:val="00217D04"/>
    <w:pPr>
      <w:ind w:left="1080"/>
    </w:pPr>
  </w:style>
  <w:style w:type="character" w:customStyle="1" w:styleId="4NormalChar">
    <w:name w:val="4 Normal Char"/>
    <w:basedOn w:val="3NormalChar"/>
    <w:link w:val="4Normal"/>
    <w:rsid w:val="00217D04"/>
    <w:rPr>
      <w:rFonts w:ascii="Arial" w:eastAsiaTheme="minorEastAsia" w:hAnsi="Arial" w:cs="Arial"/>
      <w:szCs w:val="20"/>
      <w:lang w:bidi="en-US"/>
    </w:rPr>
  </w:style>
  <w:style w:type="character" w:customStyle="1" w:styleId="4HeaderChar">
    <w:name w:val="4 Header Char"/>
    <w:basedOn w:val="DefaultParagraphFont"/>
    <w:link w:val="4Header"/>
    <w:rsid w:val="00217D04"/>
    <w:rPr>
      <w:rFonts w:ascii="Arial" w:eastAsiaTheme="minorEastAsia" w:hAnsi="Arial" w:cs="Arial"/>
      <w:b/>
      <w:szCs w:val="20"/>
      <w:lang w:bidi="en-US"/>
    </w:rPr>
  </w:style>
  <w:style w:type="paragraph" w:customStyle="1" w:styleId="4-Bullet">
    <w:name w:val="4-Bullet"/>
    <w:basedOn w:val="3-Bullet"/>
    <w:link w:val="4-BulletChar"/>
    <w:qFormat/>
    <w:rsid w:val="00217D04"/>
    <w:pPr>
      <w:numPr>
        <w:numId w:val="25"/>
      </w:numPr>
    </w:pPr>
  </w:style>
  <w:style w:type="character" w:customStyle="1" w:styleId="4-BulletChar">
    <w:name w:val="4-Bullet Char"/>
    <w:basedOn w:val="3-BulletChar"/>
    <w:link w:val="4-Bullet"/>
    <w:rsid w:val="00217D04"/>
    <w:rPr>
      <w:rFonts w:ascii="Arial" w:eastAsiaTheme="minorEastAsia" w:hAnsi="Arial" w:cs="Arial"/>
      <w:szCs w:val="20"/>
      <w:lang w:bidi="en-US"/>
    </w:rPr>
  </w:style>
  <w:style w:type="paragraph" w:customStyle="1" w:styleId="CoverPageDate">
    <w:name w:val="Cover Page Date"/>
    <w:basedOn w:val="Normal"/>
    <w:link w:val="CoverPageDateChar"/>
    <w:qFormat/>
    <w:rsid w:val="00217D04"/>
    <w:pPr>
      <w:spacing w:before="120"/>
      <w:jc w:val="right"/>
    </w:pPr>
    <w:rPr>
      <w:rFonts w:asciiTheme="minorHAnsi" w:eastAsiaTheme="minorEastAsia" w:hAnsiTheme="minorHAnsi" w:cs="Arial"/>
      <w:b/>
      <w:color w:val="009AC7"/>
      <w:sz w:val="36"/>
      <w:szCs w:val="36"/>
      <w:lang w:bidi="en-US"/>
    </w:rPr>
  </w:style>
  <w:style w:type="character" w:customStyle="1" w:styleId="CoverPageDateChar">
    <w:name w:val="Cover Page Date Char"/>
    <w:basedOn w:val="DefaultParagraphFont"/>
    <w:link w:val="CoverPageDate"/>
    <w:rsid w:val="00217D04"/>
    <w:rPr>
      <w:rFonts w:eastAsiaTheme="minorEastAsia" w:cs="Arial"/>
      <w:b/>
      <w:color w:val="009AC7"/>
      <w:sz w:val="36"/>
      <w:szCs w:val="36"/>
      <w:lang w:bidi="en-US"/>
    </w:rPr>
  </w:style>
  <w:style w:type="paragraph" w:customStyle="1" w:styleId="CoverPageTitle">
    <w:name w:val="Cover Page Title"/>
    <w:basedOn w:val="Normal"/>
    <w:link w:val="CoverPageTitleChar"/>
    <w:qFormat/>
    <w:rsid w:val="00217D04"/>
    <w:pPr>
      <w:spacing w:before="120" w:line="480" w:lineRule="auto"/>
      <w:jc w:val="right"/>
    </w:pPr>
    <w:rPr>
      <w:rFonts w:asciiTheme="minorHAnsi" w:eastAsiaTheme="minorEastAsia" w:hAnsiTheme="minorHAnsi" w:cs="Arial"/>
      <w:b/>
      <w:caps/>
      <w:color w:val="009AC7"/>
      <w:sz w:val="36"/>
      <w:szCs w:val="36"/>
      <w:lang w:bidi="en-US"/>
    </w:rPr>
  </w:style>
  <w:style w:type="character" w:customStyle="1" w:styleId="CoverPageTitleChar">
    <w:name w:val="Cover Page Title Char"/>
    <w:basedOn w:val="DefaultParagraphFont"/>
    <w:link w:val="CoverPageTitle"/>
    <w:rsid w:val="00217D04"/>
    <w:rPr>
      <w:rFonts w:eastAsiaTheme="minorEastAsia" w:cs="Arial"/>
      <w:b/>
      <w:caps/>
      <w:color w:val="009AC7"/>
      <w:sz w:val="36"/>
      <w:szCs w:val="36"/>
      <w:lang w:bidi="en-US"/>
    </w:rPr>
  </w:style>
  <w:style w:type="paragraph" w:customStyle="1" w:styleId="CoverPageTitleWhite">
    <w:name w:val="Cover Page Title White"/>
    <w:basedOn w:val="Normal"/>
    <w:link w:val="CoverPageTitleWhiteChar"/>
    <w:rsid w:val="00217D04"/>
    <w:pPr>
      <w:spacing w:before="240" w:after="360"/>
      <w:jc w:val="right"/>
    </w:pPr>
    <w:rPr>
      <w:rFonts w:ascii="Arial Bold" w:eastAsiaTheme="minorEastAsia" w:hAnsi="Arial Bold" w:cs="Arial"/>
      <w:b/>
      <w:caps/>
      <w:color w:val="FFFFFF"/>
      <w:sz w:val="48"/>
      <w:szCs w:val="48"/>
      <w:lang w:bidi="en-US"/>
    </w:rPr>
  </w:style>
  <w:style w:type="character" w:customStyle="1" w:styleId="CoverPageTitleWhiteChar">
    <w:name w:val="Cover Page Title White Char"/>
    <w:basedOn w:val="DefaultParagraphFont"/>
    <w:link w:val="CoverPageTitleWhite"/>
    <w:rsid w:val="00217D04"/>
    <w:rPr>
      <w:rFonts w:ascii="Arial Bold" w:eastAsiaTheme="minorEastAsia" w:hAnsi="Arial Bold" w:cs="Arial"/>
      <w:b/>
      <w:caps/>
      <w:color w:val="FFFFFF"/>
      <w:sz w:val="48"/>
      <w:szCs w:val="48"/>
      <w:lang w:bidi="en-US"/>
    </w:rPr>
  </w:style>
  <w:style w:type="character" w:styleId="PlaceholderText">
    <w:name w:val="Placeholder Text"/>
    <w:basedOn w:val="DefaultParagraphFont"/>
    <w:uiPriority w:val="99"/>
    <w:semiHidden/>
    <w:rsid w:val="00217D04"/>
    <w:rPr>
      <w:color w:val="808080"/>
    </w:rPr>
  </w:style>
  <w:style w:type="paragraph" w:customStyle="1" w:styleId="SignitureLine">
    <w:name w:val="Signiture Line"/>
    <w:basedOn w:val="Normal"/>
    <w:link w:val="SignitureLineChar"/>
    <w:uiPriority w:val="1"/>
    <w:qFormat/>
    <w:rsid w:val="00217D04"/>
    <w:pPr>
      <w:pBdr>
        <w:bottom w:val="single" w:sz="12" w:space="1" w:color="auto"/>
      </w:pBdr>
      <w:spacing w:before="120"/>
    </w:pPr>
    <w:rPr>
      <w:rFonts w:asciiTheme="minorHAnsi" w:eastAsiaTheme="minorEastAsia" w:hAnsiTheme="minorHAnsi"/>
      <w:lang w:bidi="en-US"/>
    </w:rPr>
  </w:style>
  <w:style w:type="character" w:customStyle="1" w:styleId="SignitureLineChar">
    <w:name w:val="Signiture Line Char"/>
    <w:basedOn w:val="DefaultParagraphFont"/>
    <w:link w:val="SignitureLine"/>
    <w:uiPriority w:val="1"/>
    <w:rsid w:val="00217D04"/>
    <w:rPr>
      <w:rFonts w:eastAsiaTheme="minorEastAsia"/>
      <w:lang w:bidi="en-US"/>
    </w:rPr>
  </w:style>
  <w:style w:type="table" w:customStyle="1" w:styleId="Style1">
    <w:name w:val="Style1"/>
    <w:basedOn w:val="TableNormal"/>
    <w:uiPriority w:val="99"/>
    <w:rsid w:val="00217D04"/>
    <w:pPr>
      <w:spacing w:after="0"/>
    </w:pPr>
    <w:tblPr/>
  </w:style>
  <w:style w:type="paragraph" w:customStyle="1" w:styleId="TOC">
    <w:name w:val="TOC"/>
    <w:basedOn w:val="TOC1"/>
    <w:link w:val="TOCChar"/>
    <w:rsid w:val="00217D04"/>
    <w:pPr>
      <w:tabs>
        <w:tab w:val="right" w:leader="dot" w:pos="9350"/>
      </w:tabs>
      <w:spacing w:before="120"/>
    </w:pPr>
    <w:rPr>
      <w:rFonts w:ascii="Arial Bold" w:eastAsiaTheme="minorEastAsia" w:hAnsi="Arial Bold" w:cs="Arial"/>
      <w:b/>
      <w:szCs w:val="20"/>
      <w:lang w:bidi="en-US"/>
    </w:rPr>
  </w:style>
  <w:style w:type="character" w:customStyle="1" w:styleId="TOCChar">
    <w:name w:val="TOC Char"/>
    <w:basedOn w:val="DefaultParagraphFont"/>
    <w:link w:val="TOC"/>
    <w:rsid w:val="00217D04"/>
    <w:rPr>
      <w:rFonts w:ascii="Arial Bold" w:eastAsiaTheme="minorEastAsia" w:hAnsi="Arial Bold" w:cs="Arial"/>
      <w:b/>
      <w:caps/>
      <w:szCs w:val="20"/>
      <w:lang w:bidi="en-US"/>
    </w:rPr>
  </w:style>
  <w:style w:type="character" w:styleId="Hyperlink">
    <w:name w:val="Hyperlink"/>
    <w:basedOn w:val="DefaultParagraphFont"/>
    <w:uiPriority w:val="99"/>
    <w:unhideWhenUsed/>
    <w:rsid w:val="00217D04"/>
    <w:rPr>
      <w:color w:val="0563C1" w:themeColor="hyperlink"/>
      <w:u w:val="single"/>
    </w:rPr>
  </w:style>
  <w:style w:type="character" w:styleId="CommentReference">
    <w:name w:val="annotation reference"/>
    <w:basedOn w:val="DefaultParagraphFont"/>
    <w:unhideWhenUsed/>
    <w:rsid w:val="00217D04"/>
    <w:rPr>
      <w:sz w:val="16"/>
      <w:szCs w:val="16"/>
    </w:rPr>
  </w:style>
  <w:style w:type="paragraph" w:styleId="CommentText">
    <w:name w:val="annotation text"/>
    <w:basedOn w:val="Normal"/>
    <w:link w:val="CommentTextChar"/>
    <w:unhideWhenUsed/>
    <w:rsid w:val="00217D04"/>
    <w:rPr>
      <w:sz w:val="20"/>
      <w:szCs w:val="20"/>
    </w:rPr>
  </w:style>
  <w:style w:type="character" w:customStyle="1" w:styleId="CommentTextChar">
    <w:name w:val="Comment Text Char"/>
    <w:basedOn w:val="DefaultParagraphFont"/>
    <w:link w:val="CommentText"/>
    <w:rsid w:val="00217D0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17D04"/>
    <w:rPr>
      <w:b/>
      <w:bCs/>
    </w:rPr>
  </w:style>
  <w:style w:type="character" w:customStyle="1" w:styleId="CommentSubjectChar">
    <w:name w:val="Comment Subject Char"/>
    <w:basedOn w:val="CommentTextChar"/>
    <w:link w:val="CommentSubject"/>
    <w:uiPriority w:val="99"/>
    <w:semiHidden/>
    <w:rsid w:val="00217D04"/>
    <w:rPr>
      <w:rFonts w:ascii="Arial" w:hAnsi="Arial"/>
      <w:b/>
      <w:bCs/>
      <w:sz w:val="20"/>
      <w:szCs w:val="20"/>
    </w:rPr>
  </w:style>
  <w:style w:type="character" w:customStyle="1" w:styleId="TableTitleChar">
    <w:name w:val="Table Title Char"/>
    <w:basedOn w:val="DefaultParagraphFont"/>
    <w:link w:val="TableTitle"/>
    <w:uiPriority w:val="1"/>
    <w:rsid w:val="00217D04"/>
    <w:rPr>
      <w:rFonts w:ascii="Arial Bold" w:eastAsiaTheme="minorEastAsia" w:hAnsi="Arial Bold" w:cs="Arial"/>
      <w:b/>
      <w:caps/>
      <w:color w:val="009AC7"/>
      <w:sz w:val="28"/>
      <w:szCs w:val="28"/>
      <w:lang w:bidi="en-US"/>
    </w:rPr>
  </w:style>
  <w:style w:type="paragraph" w:customStyle="1" w:styleId="TableHeader">
    <w:name w:val="Table Header"/>
    <w:basedOn w:val="Normal"/>
    <w:link w:val="TableHeaderChar"/>
    <w:uiPriority w:val="1"/>
    <w:qFormat/>
    <w:rsid w:val="00217D04"/>
    <w:pPr>
      <w:spacing w:before="120"/>
      <w:jc w:val="center"/>
    </w:pPr>
    <w:rPr>
      <w:rFonts w:asciiTheme="minorHAnsi" w:eastAsiaTheme="minorEastAsia" w:hAnsiTheme="minorHAnsi" w:cs="Arial"/>
      <w:b/>
      <w:color w:val="FFFFFF"/>
      <w:szCs w:val="20"/>
      <w:lang w:bidi="en-US"/>
    </w:rPr>
  </w:style>
  <w:style w:type="character" w:customStyle="1" w:styleId="TableHeaderChar">
    <w:name w:val="Table Header Char"/>
    <w:basedOn w:val="DefaultParagraphFont"/>
    <w:link w:val="TableHeader"/>
    <w:uiPriority w:val="1"/>
    <w:rsid w:val="00217D04"/>
    <w:rPr>
      <w:rFonts w:eastAsiaTheme="minorEastAsia" w:cs="Arial"/>
      <w:b/>
      <w:color w:val="FFFFFF"/>
      <w:szCs w:val="20"/>
      <w:lang w:bidi="en-US"/>
    </w:rPr>
  </w:style>
  <w:style w:type="character" w:styleId="SubtleEmphasis">
    <w:name w:val="Subtle Emphasis"/>
    <w:basedOn w:val="DefaultParagraphFont"/>
    <w:uiPriority w:val="19"/>
    <w:rsid w:val="000D7F43"/>
    <w:rPr>
      <w:i/>
      <w:iCs/>
      <w:color w:val="808080" w:themeColor="text1" w:themeTint="7F"/>
    </w:rPr>
  </w:style>
  <w:style w:type="paragraph" w:styleId="Revision">
    <w:name w:val="Revision"/>
    <w:hidden/>
    <w:uiPriority w:val="99"/>
    <w:semiHidden/>
    <w:rsid w:val="000D7F43"/>
  </w:style>
  <w:style w:type="character" w:styleId="FootnoteReference">
    <w:name w:val="footnote reference"/>
    <w:semiHidden/>
    <w:rsid w:val="00217D04"/>
    <w:rPr>
      <w:vertAlign w:val="superscript"/>
    </w:rPr>
  </w:style>
  <w:style w:type="paragraph" w:styleId="FootnoteText">
    <w:name w:val="footnote text"/>
    <w:basedOn w:val="Normal"/>
    <w:link w:val="FootnoteTextChar"/>
    <w:rsid w:val="00217D04"/>
    <w:pPr>
      <w:spacing w:after="0"/>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rsid w:val="00217D04"/>
    <w:rPr>
      <w:rFonts w:ascii="Times New Roman" w:eastAsia="Times New Roman" w:hAnsi="Times New Roman" w:cs="Times New Roman"/>
      <w:color w:val="auto"/>
      <w:sz w:val="20"/>
      <w:szCs w:val="20"/>
    </w:rPr>
  </w:style>
  <w:style w:type="table" w:customStyle="1" w:styleId="GridTable4-Accent11">
    <w:name w:val="Grid Table 4 - Accent 11"/>
    <w:basedOn w:val="TableNormal"/>
    <w:uiPriority w:val="49"/>
    <w:rsid w:val="000D7F4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extraspace">
    <w:name w:val="extra space"/>
    <w:basedOn w:val="Normal"/>
    <w:autoRedefine/>
    <w:rsid w:val="000D7F43"/>
    <w:pPr>
      <w:spacing w:after="0"/>
    </w:pPr>
    <w:rPr>
      <w:rFonts w:eastAsia="Times New Roman" w:cs="Arial"/>
      <w:color w:val="000000"/>
      <w:sz w:val="16"/>
    </w:rPr>
  </w:style>
  <w:style w:type="paragraph" w:customStyle="1" w:styleId="Bold">
    <w:name w:val="Bold"/>
    <w:basedOn w:val="Normal"/>
    <w:link w:val="BoldChar"/>
    <w:autoRedefine/>
    <w:rsid w:val="000D7F43"/>
    <w:pPr>
      <w:spacing w:after="0" w:line="300" w:lineRule="atLeast"/>
    </w:pPr>
    <w:rPr>
      <w:rFonts w:eastAsia="Times New Roman" w:cs="Arial"/>
      <w:b/>
      <w:color w:val="000000"/>
      <w:szCs w:val="24"/>
    </w:rPr>
  </w:style>
  <w:style w:type="character" w:customStyle="1" w:styleId="BoldChar">
    <w:name w:val="Bold Char"/>
    <w:link w:val="Bold"/>
    <w:rsid w:val="000D7F43"/>
    <w:rPr>
      <w:rFonts w:ascii="Arial" w:eastAsia="Times New Roman" w:hAnsi="Arial" w:cs="Arial"/>
      <w:b/>
      <w:color w:val="000000"/>
      <w:szCs w:val="24"/>
    </w:rPr>
  </w:style>
  <w:style w:type="paragraph" w:styleId="List2">
    <w:name w:val="List 2"/>
    <w:basedOn w:val="List"/>
    <w:autoRedefine/>
    <w:rsid w:val="000D7F43"/>
    <w:pPr>
      <w:numPr>
        <w:numId w:val="3"/>
      </w:numPr>
      <w:tabs>
        <w:tab w:val="left" w:pos="1170"/>
      </w:tabs>
      <w:spacing w:before="80" w:after="0" w:line="300" w:lineRule="atLeast"/>
      <w:ind w:left="1080"/>
      <w:contextualSpacing w:val="0"/>
    </w:pPr>
    <w:rPr>
      <w:rFonts w:eastAsia="Times New Roman" w:cs="Arial"/>
      <w:color w:val="000000"/>
    </w:rPr>
  </w:style>
  <w:style w:type="paragraph" w:customStyle="1" w:styleId="BulletedList0">
    <w:name w:val="Bulleted List"/>
    <w:basedOn w:val="Normal"/>
    <w:link w:val="BulletedListChar"/>
    <w:autoRedefine/>
    <w:rsid w:val="000D7F43"/>
    <w:pPr>
      <w:widowControl w:val="0"/>
      <w:numPr>
        <w:numId w:val="2"/>
      </w:numPr>
      <w:spacing w:before="120" w:after="0"/>
    </w:pPr>
    <w:rPr>
      <w:rFonts w:eastAsia="Times New Roman" w:cs="Times New Roman"/>
      <w:color w:val="000000"/>
      <w:szCs w:val="24"/>
    </w:rPr>
  </w:style>
  <w:style w:type="character" w:customStyle="1" w:styleId="BulletedListChar">
    <w:name w:val="Bulleted List Char"/>
    <w:link w:val="BulletedList0"/>
    <w:rsid w:val="000D7F43"/>
    <w:rPr>
      <w:rFonts w:ascii="Arial" w:eastAsia="Times New Roman" w:hAnsi="Arial" w:cs="Times New Roman"/>
      <w:color w:val="000000"/>
      <w:szCs w:val="24"/>
    </w:rPr>
  </w:style>
  <w:style w:type="paragraph" w:styleId="List">
    <w:name w:val="List"/>
    <w:basedOn w:val="Normal"/>
    <w:uiPriority w:val="99"/>
    <w:semiHidden/>
    <w:unhideWhenUsed/>
    <w:rsid w:val="000D7F43"/>
    <w:pPr>
      <w:ind w:left="360" w:hanging="360"/>
      <w:contextualSpacing/>
    </w:pPr>
  </w:style>
  <w:style w:type="paragraph" w:customStyle="1" w:styleId="BulletedList">
    <w:name w:val="BulletedList"/>
    <w:basedOn w:val="Normal"/>
    <w:link w:val="BulletedListChar0"/>
    <w:autoRedefine/>
    <w:rsid w:val="000D7F43"/>
    <w:pPr>
      <w:numPr>
        <w:numId w:val="4"/>
      </w:numPr>
      <w:spacing w:before="120" w:after="0" w:line="300" w:lineRule="atLeast"/>
    </w:pPr>
    <w:rPr>
      <w:rFonts w:eastAsia="Times New Roman" w:cs="Arial"/>
      <w:color w:val="000000"/>
      <w:szCs w:val="24"/>
    </w:rPr>
  </w:style>
  <w:style w:type="character" w:customStyle="1" w:styleId="BulletedListChar0">
    <w:name w:val="BulletedList Char"/>
    <w:link w:val="BulletedList"/>
    <w:rsid w:val="000D7F43"/>
    <w:rPr>
      <w:rFonts w:ascii="Arial" w:eastAsia="Times New Roman" w:hAnsi="Arial" w:cs="Arial"/>
      <w:color w:val="000000"/>
      <w:szCs w:val="24"/>
    </w:rPr>
  </w:style>
  <w:style w:type="table" w:customStyle="1" w:styleId="ListTable3-Accent11">
    <w:name w:val="List Table 3 - Accent 11"/>
    <w:basedOn w:val="TableNormal"/>
    <w:uiPriority w:val="48"/>
    <w:rsid w:val="000D7F4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OCHEAD">
    <w:name w:val="TOCHEAD"/>
    <w:basedOn w:val="Normal"/>
    <w:autoRedefine/>
    <w:rsid w:val="000D7F43"/>
    <w:pPr>
      <w:keepNext/>
      <w:keepLines/>
      <w:spacing w:before="480" w:after="0"/>
      <w:jc w:val="center"/>
    </w:pPr>
    <w:rPr>
      <w:rFonts w:eastAsia="Times New Roman" w:cs="Times New Roman"/>
      <w:b/>
      <w:bCs/>
      <w:color w:val="009CC4"/>
      <w:sz w:val="44"/>
      <w:szCs w:val="28"/>
    </w:rPr>
  </w:style>
  <w:style w:type="paragraph" w:customStyle="1" w:styleId="CoverTitle">
    <w:name w:val="Cover Title"/>
    <w:basedOn w:val="Normal"/>
    <w:next w:val="Normal"/>
    <w:link w:val="CoverTitleChar"/>
    <w:autoRedefine/>
    <w:rsid w:val="000D7F43"/>
    <w:pPr>
      <w:spacing w:before="120" w:after="360" w:line="300" w:lineRule="atLeast"/>
    </w:pPr>
    <w:rPr>
      <w:rFonts w:eastAsia="Times New Roman" w:cs="Arial"/>
      <w:b/>
      <w:bCs/>
      <w:color w:val="44546A" w:themeColor="text2"/>
      <w:spacing w:val="5"/>
      <w:kern w:val="28"/>
      <w:sz w:val="44"/>
      <w:szCs w:val="72"/>
      <w14:shadow w14:blurRad="50800" w14:dist="38100" w14:dir="2700000" w14:sx="100000" w14:sy="100000" w14:kx="0" w14:ky="0" w14:algn="tl">
        <w14:srgbClr w14:val="000000">
          <w14:alpha w14:val="60000"/>
        </w14:srgbClr>
      </w14:shadow>
    </w:rPr>
  </w:style>
  <w:style w:type="character" w:customStyle="1" w:styleId="CoverTitleChar">
    <w:name w:val="Cover Title Char"/>
    <w:link w:val="CoverTitle"/>
    <w:rsid w:val="000D7F43"/>
    <w:rPr>
      <w:rFonts w:ascii="Arial" w:eastAsia="Times New Roman" w:hAnsi="Arial" w:cs="Arial"/>
      <w:b/>
      <w:bCs/>
      <w:color w:val="44546A" w:themeColor="text2"/>
      <w:spacing w:val="5"/>
      <w:kern w:val="28"/>
      <w:sz w:val="44"/>
      <w:szCs w:val="72"/>
      <w14:shadow w14:blurRad="50800" w14:dist="38100" w14:dir="2700000" w14:sx="100000" w14:sy="100000" w14:kx="0" w14:ky="0" w14:algn="tl">
        <w14:srgbClr w14:val="000000">
          <w14:alpha w14:val="60000"/>
        </w14:srgbClr>
      </w14:shadow>
    </w:rPr>
  </w:style>
  <w:style w:type="paragraph" w:customStyle="1" w:styleId="Bullet3">
    <w:name w:val="Bullet 3"/>
    <w:basedOn w:val="BulletedList0"/>
    <w:autoRedefine/>
    <w:rsid w:val="000D7F43"/>
    <w:pPr>
      <w:widowControl/>
      <w:numPr>
        <w:numId w:val="5"/>
      </w:numPr>
      <w:spacing w:line="300" w:lineRule="atLeast"/>
    </w:pPr>
    <w:rPr>
      <w:rFonts w:eastAsia="SimSun" w:cs="Arial"/>
      <w:color w:val="222A30"/>
      <w:szCs w:val="22"/>
      <w:lang w:eastAsia="zh-CN"/>
    </w:rPr>
  </w:style>
  <w:style w:type="paragraph" w:styleId="ListNumber">
    <w:name w:val="List Number"/>
    <w:basedOn w:val="Normal"/>
    <w:unhideWhenUsed/>
    <w:rsid w:val="000D7F43"/>
    <w:pPr>
      <w:numPr>
        <w:numId w:val="6"/>
      </w:numPr>
      <w:contextualSpacing/>
    </w:pPr>
  </w:style>
  <w:style w:type="paragraph" w:customStyle="1" w:styleId="BulletedList2">
    <w:name w:val="BulletedList 2"/>
    <w:basedOn w:val="Normal"/>
    <w:rsid w:val="000D7F43"/>
    <w:pPr>
      <w:numPr>
        <w:numId w:val="7"/>
      </w:numPr>
      <w:spacing w:before="80" w:after="0" w:line="300" w:lineRule="atLeast"/>
    </w:pPr>
    <w:rPr>
      <w:rFonts w:eastAsia="Times New Roman" w:cs="Arial"/>
      <w:color w:val="000000"/>
    </w:rPr>
  </w:style>
  <w:style w:type="paragraph" w:customStyle="1" w:styleId="Heading2SOW">
    <w:name w:val="Heading2_SOW"/>
    <w:basedOn w:val="Heading2"/>
    <w:link w:val="Heading2SOWChar"/>
    <w:rsid w:val="000D7F43"/>
    <w:pPr>
      <w:spacing w:before="240"/>
    </w:pPr>
    <w:rPr>
      <w:rFonts w:eastAsia="Times New Roman"/>
      <w:bCs/>
      <w:color w:val="5A5048"/>
      <w:szCs w:val="36"/>
    </w:rPr>
  </w:style>
  <w:style w:type="character" w:customStyle="1" w:styleId="Heading2SOWChar">
    <w:name w:val="Heading2_SOW Char"/>
    <w:link w:val="Heading2SOW"/>
    <w:rsid w:val="000D7F43"/>
    <w:rPr>
      <w:rFonts w:ascii="Arial" w:eastAsia="Times New Roman" w:hAnsi="Arial" w:cs="Arial"/>
      <w:b/>
      <w:color w:val="5A5048"/>
      <w:sz w:val="32"/>
      <w:szCs w:val="36"/>
    </w:rPr>
  </w:style>
  <w:style w:type="paragraph" w:customStyle="1" w:styleId="3Headingnonumbers">
    <w:name w:val="3 Heading no numbers"/>
    <w:basedOn w:val="3Header"/>
    <w:link w:val="3HeadingnonumbersChar"/>
    <w:uiPriority w:val="1"/>
    <w:rsid w:val="000D7F43"/>
    <w:pPr>
      <w:numPr>
        <w:ilvl w:val="0"/>
        <w:numId w:val="0"/>
      </w:numPr>
      <w:ind w:left="360"/>
    </w:pPr>
  </w:style>
  <w:style w:type="character" w:customStyle="1" w:styleId="3HeadingnonumbersChar">
    <w:name w:val="3 Heading no numbers Char"/>
    <w:basedOn w:val="3HeaderChar"/>
    <w:link w:val="3Headingnonumbers"/>
    <w:uiPriority w:val="1"/>
    <w:rsid w:val="00217D04"/>
    <w:rPr>
      <w:rFonts w:ascii="Arial" w:eastAsiaTheme="minorEastAsia" w:hAnsi="Arial" w:cs="Arial"/>
      <w:b/>
      <w:szCs w:val="20"/>
      <w:lang w:bidi="en-US"/>
    </w:rPr>
  </w:style>
  <w:style w:type="paragraph" w:styleId="z-TopofForm">
    <w:name w:val="HTML Top of Form"/>
    <w:basedOn w:val="Normal"/>
    <w:next w:val="Normal"/>
    <w:link w:val="z-TopofFormChar"/>
    <w:hidden/>
    <w:uiPriority w:val="99"/>
    <w:semiHidden/>
    <w:unhideWhenUsed/>
    <w:rsid w:val="000D7F43"/>
    <w:pPr>
      <w:pBdr>
        <w:bottom w:val="single" w:sz="6" w:space="1" w:color="auto"/>
      </w:pBdr>
      <w:spacing w:after="0"/>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0D7F43"/>
    <w:rPr>
      <w:rFonts w:ascii="Arial" w:eastAsia="Times New Roman" w:hAnsi="Arial" w:cs="Arial"/>
      <w:vanish/>
      <w:sz w:val="16"/>
      <w:szCs w:val="16"/>
    </w:rPr>
  </w:style>
  <w:style w:type="paragraph" w:customStyle="1" w:styleId="TableTile">
    <w:name w:val="Table Tile"/>
    <w:basedOn w:val="2Normal"/>
    <w:link w:val="TableTileChar"/>
    <w:uiPriority w:val="1"/>
    <w:rsid w:val="000D7F43"/>
    <w:rPr>
      <w:b/>
      <w:color w:val="FFFFFF" w:themeColor="background1"/>
    </w:rPr>
  </w:style>
  <w:style w:type="paragraph" w:customStyle="1" w:styleId="ClientName">
    <w:name w:val="ClientName"/>
    <w:basedOn w:val="Heading7"/>
    <w:link w:val="ClientNameChar"/>
    <w:autoRedefine/>
    <w:rsid w:val="00217D04"/>
    <w:pPr>
      <w:numPr>
        <w:ilvl w:val="6"/>
        <w:numId w:val="38"/>
      </w:numPr>
      <w:spacing w:before="120" w:after="60" w:line="300" w:lineRule="atLeast"/>
    </w:pPr>
    <w:rPr>
      <w:b w:val="0"/>
      <w:szCs w:val="52"/>
    </w:rPr>
  </w:style>
  <w:style w:type="character" w:customStyle="1" w:styleId="TableTileChar">
    <w:name w:val="Table Tile Char"/>
    <w:basedOn w:val="2NormalChar"/>
    <w:link w:val="TableTile"/>
    <w:uiPriority w:val="1"/>
    <w:rsid w:val="00217D04"/>
    <w:rPr>
      <w:rFonts w:ascii="Arial" w:eastAsiaTheme="minorEastAsia" w:hAnsi="Arial" w:cs="Arial"/>
      <w:b/>
      <w:color w:val="FFFFFF" w:themeColor="background1"/>
      <w:szCs w:val="20"/>
      <w:lang w:bidi="en-US"/>
    </w:rPr>
  </w:style>
  <w:style w:type="character" w:customStyle="1" w:styleId="ClientNameChar">
    <w:name w:val="ClientName Char"/>
    <w:basedOn w:val="Heading7Char"/>
    <w:link w:val="ClientName"/>
    <w:rsid w:val="00217D04"/>
    <w:rPr>
      <w:rFonts w:ascii="Arial" w:eastAsiaTheme="majorEastAsia" w:hAnsi="Arial" w:cs="Arial"/>
      <w:b w:val="0"/>
      <w:bCs/>
      <w:color w:val="049FD9"/>
      <w:kern w:val="32"/>
      <w:sz w:val="24"/>
      <w:szCs w:val="52"/>
    </w:rPr>
  </w:style>
  <w:style w:type="paragraph" w:customStyle="1" w:styleId="BulletedList4">
    <w:name w:val="BulletedList4"/>
    <w:basedOn w:val="Normal"/>
    <w:autoRedefine/>
    <w:rsid w:val="000D7F43"/>
    <w:pPr>
      <w:widowControl w:val="0"/>
      <w:numPr>
        <w:numId w:val="8"/>
      </w:numPr>
      <w:spacing w:before="120" w:after="0"/>
    </w:pPr>
    <w:rPr>
      <w:rFonts w:eastAsia="Times New Roman" w:cs="Times New Roman"/>
      <w:color w:val="000000"/>
      <w:szCs w:val="24"/>
    </w:rPr>
  </w:style>
  <w:style w:type="paragraph" w:customStyle="1" w:styleId="CoverSubtitle">
    <w:name w:val="CoverSubtitle"/>
    <w:basedOn w:val="Normal"/>
    <w:link w:val="CoverSubtitleChar"/>
    <w:autoRedefine/>
    <w:rsid w:val="00217D04"/>
    <w:pPr>
      <w:spacing w:before="240" w:after="0"/>
    </w:pPr>
    <w:rPr>
      <w:rFonts w:ascii="Cambria" w:eastAsia="Batang" w:hAnsi="Cambria" w:cs="Arial"/>
      <w:b/>
      <w:i/>
      <w:iCs/>
      <w:color w:val="323E4F" w:themeColor="text2" w:themeShade="BF"/>
      <w:sz w:val="48"/>
    </w:rPr>
  </w:style>
  <w:style w:type="character" w:customStyle="1" w:styleId="CoverSubtitleChar">
    <w:name w:val="CoverSubtitle Char"/>
    <w:basedOn w:val="DefaultParagraphFont"/>
    <w:link w:val="CoverSubtitle"/>
    <w:rsid w:val="00217D04"/>
    <w:rPr>
      <w:rFonts w:ascii="Cambria" w:eastAsia="Batang" w:hAnsi="Cambria" w:cs="Arial"/>
      <w:b/>
      <w:i/>
      <w:iCs/>
      <w:color w:val="323E4F" w:themeColor="text2" w:themeShade="BF"/>
      <w:sz w:val="48"/>
    </w:rPr>
  </w:style>
  <w:style w:type="paragraph" w:customStyle="1" w:styleId="BulletedList20">
    <w:name w:val="BulletedList2"/>
    <w:basedOn w:val="Normal"/>
    <w:link w:val="BulletedList2Char"/>
    <w:autoRedefine/>
    <w:rsid w:val="000D7F43"/>
    <w:pPr>
      <w:widowControl w:val="0"/>
      <w:numPr>
        <w:numId w:val="9"/>
      </w:numPr>
      <w:spacing w:before="120" w:after="0"/>
      <w:ind w:left="720"/>
    </w:pPr>
    <w:rPr>
      <w:rFonts w:eastAsia="Times New Roman" w:cs="Times New Roman"/>
      <w:color w:val="000000"/>
      <w:szCs w:val="24"/>
    </w:rPr>
  </w:style>
  <w:style w:type="character" w:customStyle="1" w:styleId="BulletedList2Char">
    <w:name w:val="BulletedList2 Char"/>
    <w:link w:val="BulletedList20"/>
    <w:rsid w:val="000D7F43"/>
    <w:rPr>
      <w:rFonts w:ascii="Arial" w:eastAsia="Times New Roman" w:hAnsi="Arial" w:cs="Times New Roman"/>
      <w:color w:val="000000"/>
      <w:szCs w:val="24"/>
    </w:rPr>
  </w:style>
  <w:style w:type="character" w:customStyle="1" w:styleId="BlueWords">
    <w:name w:val="Blue Words"/>
    <w:basedOn w:val="BoldChar"/>
    <w:uiPriority w:val="1"/>
    <w:rsid w:val="000D7F43"/>
    <w:rPr>
      <w:rFonts w:ascii="Arial" w:eastAsia="Times New Roman" w:hAnsi="Arial" w:cs="Arial"/>
      <w:b/>
      <w:color w:val="0070C0"/>
      <w:szCs w:val="24"/>
    </w:rPr>
  </w:style>
  <w:style w:type="paragraph" w:customStyle="1" w:styleId="3Bold">
    <w:name w:val="3 Bold"/>
    <w:basedOn w:val="3Header"/>
    <w:link w:val="3BoldChar"/>
    <w:uiPriority w:val="1"/>
    <w:rsid w:val="000D7F43"/>
    <w:pPr>
      <w:numPr>
        <w:ilvl w:val="0"/>
        <w:numId w:val="0"/>
      </w:numPr>
      <w:ind w:left="360"/>
    </w:pPr>
  </w:style>
  <w:style w:type="paragraph" w:customStyle="1" w:styleId="3-Box">
    <w:name w:val="3-Box"/>
    <w:basedOn w:val="3Normal"/>
    <w:link w:val="3-BoxChar"/>
    <w:uiPriority w:val="1"/>
    <w:qFormat/>
    <w:rsid w:val="00217D04"/>
    <w:pPr>
      <w:numPr>
        <w:ilvl w:val="1"/>
        <w:numId w:val="20"/>
      </w:numPr>
      <w:spacing w:after="60"/>
    </w:pPr>
  </w:style>
  <w:style w:type="character" w:customStyle="1" w:styleId="3BoldChar">
    <w:name w:val="3 Bold Char"/>
    <w:basedOn w:val="3HeaderChar"/>
    <w:link w:val="3Bold"/>
    <w:uiPriority w:val="1"/>
    <w:rsid w:val="00217D04"/>
    <w:rPr>
      <w:rFonts w:ascii="Arial" w:eastAsiaTheme="minorEastAsia" w:hAnsi="Arial" w:cs="Arial"/>
      <w:b/>
      <w:szCs w:val="20"/>
      <w:lang w:bidi="en-US"/>
    </w:rPr>
  </w:style>
  <w:style w:type="table" w:customStyle="1" w:styleId="ListTable4-Accent11">
    <w:name w:val="List Table 4 - Accent 11"/>
    <w:basedOn w:val="TableNormal"/>
    <w:uiPriority w:val="49"/>
    <w:rsid w:val="000D7F4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3-Accent11">
    <w:name w:val="Grid Table 3 - Accent 11"/>
    <w:basedOn w:val="TableNormal"/>
    <w:uiPriority w:val="48"/>
    <w:rsid w:val="000D7F4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05TableText">
    <w:name w:val="05TableText"/>
    <w:basedOn w:val="Normal"/>
    <w:uiPriority w:val="1"/>
    <w:rsid w:val="000D7F43"/>
    <w:pPr>
      <w:spacing w:before="120"/>
      <w:jc w:val="center"/>
    </w:pPr>
    <w:rPr>
      <w:rFonts w:cs="Arial"/>
    </w:rPr>
  </w:style>
  <w:style w:type="paragraph" w:customStyle="1" w:styleId="04SubHeaderText">
    <w:name w:val="04SubHeaderText"/>
    <w:basedOn w:val="Normal"/>
    <w:link w:val="04SubHeaderTextChar"/>
    <w:uiPriority w:val="1"/>
    <w:rsid w:val="000D7F43"/>
    <w:pPr>
      <w:spacing w:before="120"/>
      <w:ind w:left="900"/>
    </w:pPr>
    <w:rPr>
      <w:rFonts w:eastAsiaTheme="minorEastAsia" w:cs="Arial"/>
      <w:szCs w:val="20"/>
      <w:lang w:bidi="en-US"/>
    </w:rPr>
  </w:style>
  <w:style w:type="character" w:customStyle="1" w:styleId="04SubHeaderTextChar">
    <w:name w:val="04SubHeaderText Char"/>
    <w:basedOn w:val="DefaultParagraphFont"/>
    <w:link w:val="04SubHeaderText"/>
    <w:uiPriority w:val="1"/>
    <w:rsid w:val="00217D04"/>
    <w:rPr>
      <w:rFonts w:ascii="Arial" w:eastAsiaTheme="minorEastAsia" w:hAnsi="Arial" w:cs="Arial"/>
      <w:szCs w:val="20"/>
      <w:lang w:bidi="en-US"/>
    </w:rPr>
  </w:style>
  <w:style w:type="paragraph" w:customStyle="1" w:styleId="1Number">
    <w:name w:val="1 Number"/>
    <w:basedOn w:val="04SubHeaderText"/>
    <w:autoRedefine/>
    <w:uiPriority w:val="1"/>
    <w:rsid w:val="00A237E5"/>
    <w:pPr>
      <w:spacing w:after="0"/>
      <w:ind w:left="0"/>
    </w:pPr>
    <w:rPr>
      <w:color w:val="auto"/>
      <w:sz w:val="18"/>
    </w:rPr>
  </w:style>
  <w:style w:type="paragraph" w:customStyle="1" w:styleId="02HeaderText">
    <w:name w:val="02HeaderText"/>
    <w:basedOn w:val="Normal"/>
    <w:link w:val="02HeaderTextChar"/>
    <w:uiPriority w:val="1"/>
    <w:rsid w:val="000D7F43"/>
    <w:pPr>
      <w:spacing w:before="120"/>
      <w:ind w:left="360"/>
    </w:pPr>
    <w:rPr>
      <w:rFonts w:eastAsiaTheme="minorEastAsia" w:cs="Arial"/>
      <w:szCs w:val="20"/>
      <w:lang w:bidi="en-US"/>
    </w:rPr>
  </w:style>
  <w:style w:type="character" w:customStyle="1" w:styleId="02HeaderTextChar">
    <w:name w:val="02HeaderText Char"/>
    <w:basedOn w:val="DefaultParagraphFont"/>
    <w:link w:val="02HeaderText"/>
    <w:uiPriority w:val="1"/>
    <w:rsid w:val="00217D04"/>
    <w:rPr>
      <w:rFonts w:ascii="Arial" w:eastAsiaTheme="minorEastAsia" w:hAnsi="Arial" w:cs="Arial"/>
      <w:szCs w:val="20"/>
      <w:lang w:bidi="en-US"/>
    </w:rPr>
  </w:style>
  <w:style w:type="paragraph" w:customStyle="1" w:styleId="TC">
    <w:name w:val="T &amp; C"/>
    <w:basedOn w:val="Normal"/>
    <w:link w:val="TCChar"/>
    <w:uiPriority w:val="1"/>
    <w:qFormat/>
    <w:rsid w:val="00217D04"/>
    <w:pPr>
      <w:spacing w:after="60"/>
      <w:ind w:left="720" w:hanging="360"/>
    </w:pPr>
    <w:rPr>
      <w:rFonts w:asciiTheme="minorHAnsi" w:eastAsia="Times New Roman" w:hAnsiTheme="minorHAnsi" w:cs="Arial"/>
      <w:b/>
      <w:sz w:val="16"/>
      <w:szCs w:val="16"/>
      <w:lang w:bidi="en-US"/>
    </w:rPr>
  </w:style>
  <w:style w:type="paragraph" w:customStyle="1" w:styleId="SEF1Norm">
    <w:name w:val="SEF 1 Norm"/>
    <w:basedOn w:val="Normal"/>
    <w:link w:val="SEF1NormChar"/>
    <w:uiPriority w:val="1"/>
    <w:qFormat/>
    <w:rsid w:val="00217D04"/>
    <w:pPr>
      <w:spacing w:after="200" w:line="276" w:lineRule="auto"/>
    </w:pPr>
    <w:rPr>
      <w:rFonts w:eastAsia="Times New Roman" w:cs="Arial"/>
    </w:rPr>
  </w:style>
  <w:style w:type="character" w:customStyle="1" w:styleId="SEF1NormChar">
    <w:name w:val="SEF 1 Norm Char"/>
    <w:basedOn w:val="DefaultParagraphFont"/>
    <w:link w:val="SEF1Norm"/>
    <w:uiPriority w:val="1"/>
    <w:locked/>
    <w:rsid w:val="00217D04"/>
    <w:rPr>
      <w:rFonts w:ascii="Arial" w:eastAsia="Times New Roman" w:hAnsi="Arial" w:cs="Arial"/>
    </w:rPr>
  </w:style>
  <w:style w:type="paragraph" w:styleId="NoSpacing">
    <w:name w:val="No Spacing"/>
    <w:link w:val="NoSpacingChar"/>
    <w:uiPriority w:val="1"/>
    <w:rsid w:val="00217D04"/>
    <w:rPr>
      <w:sz w:val="24"/>
      <w:szCs w:val="24"/>
    </w:rPr>
  </w:style>
  <w:style w:type="character" w:customStyle="1" w:styleId="NoSpacingChar">
    <w:name w:val="No Spacing Char"/>
    <w:basedOn w:val="DefaultParagraphFont"/>
    <w:link w:val="NoSpacing"/>
    <w:uiPriority w:val="1"/>
    <w:rsid w:val="000D7F43"/>
    <w:rPr>
      <w:sz w:val="24"/>
      <w:szCs w:val="24"/>
    </w:rPr>
  </w:style>
  <w:style w:type="table" w:customStyle="1" w:styleId="GridTable4-Accent51">
    <w:name w:val="Grid Table 4 - Accent 51"/>
    <w:basedOn w:val="TableNormal"/>
    <w:uiPriority w:val="49"/>
    <w:rsid w:val="000D7F4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0">
    <w:name w:val="List Table 3 - Accent 11"/>
    <w:basedOn w:val="TableNormal"/>
    <w:uiPriority w:val="48"/>
    <w:locked/>
    <w:rsid w:val="000D7F43"/>
    <w:rPr>
      <w:rFonts w:eastAsiaTheme="minorEastAsia"/>
      <w:sz w:val="24"/>
      <w:szCs w:val="24"/>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1-Bullet">
    <w:name w:val="1-Bullet"/>
    <w:basedOn w:val="1Normal"/>
    <w:link w:val="1-BulletChar"/>
    <w:qFormat/>
    <w:rsid w:val="00217D04"/>
    <w:pPr>
      <w:numPr>
        <w:numId w:val="12"/>
      </w:numPr>
      <w:spacing w:before="0" w:after="60"/>
    </w:pPr>
  </w:style>
  <w:style w:type="character" w:customStyle="1" w:styleId="1-BulletChar">
    <w:name w:val="1-Bullet Char"/>
    <w:basedOn w:val="1NormalChar"/>
    <w:link w:val="1-Bullet"/>
    <w:rsid w:val="00217D04"/>
    <w:rPr>
      <w:rFonts w:ascii="Arial" w:eastAsiaTheme="minorEastAsia" w:hAnsi="Arial" w:cs="Arial"/>
      <w:szCs w:val="20"/>
      <w:lang w:bidi="en-US"/>
    </w:rPr>
  </w:style>
  <w:style w:type="paragraph" w:customStyle="1" w:styleId="1-Number">
    <w:name w:val="1-Number"/>
    <w:basedOn w:val="1Normal"/>
    <w:link w:val="1-NumberChar"/>
    <w:qFormat/>
    <w:rsid w:val="00217D04"/>
    <w:pPr>
      <w:numPr>
        <w:numId w:val="14"/>
      </w:numPr>
      <w:spacing w:before="60" w:after="60"/>
    </w:pPr>
  </w:style>
  <w:style w:type="character" w:customStyle="1" w:styleId="1-NumberChar">
    <w:name w:val="1-Number Char"/>
    <w:basedOn w:val="1NormalChar"/>
    <w:link w:val="1-Number"/>
    <w:rsid w:val="00217D04"/>
    <w:rPr>
      <w:rFonts w:ascii="Arial" w:eastAsiaTheme="minorEastAsia" w:hAnsi="Arial" w:cs="Arial"/>
      <w:szCs w:val="20"/>
      <w:lang w:bidi="en-US"/>
    </w:rPr>
  </w:style>
  <w:style w:type="paragraph" w:customStyle="1" w:styleId="2Header">
    <w:name w:val="2 Header"/>
    <w:basedOn w:val="Heading2"/>
    <w:next w:val="Normal"/>
    <w:link w:val="2HeaderChar"/>
    <w:qFormat/>
    <w:rsid w:val="00217D04"/>
    <w:pPr>
      <w:keepNext/>
      <w:keepLines/>
      <w:numPr>
        <w:ilvl w:val="1"/>
        <w:numId w:val="23"/>
      </w:numPr>
      <w:tabs>
        <w:tab w:val="clear" w:pos="450"/>
        <w:tab w:val="clear" w:pos="2700"/>
      </w:tabs>
      <w:spacing w:before="240" w:after="120"/>
    </w:pPr>
    <w:rPr>
      <w:rFonts w:ascii="Arial Bold" w:hAnsi="Arial Bold"/>
      <w:bCs/>
      <w:color w:val="8B6900"/>
      <w:sz w:val="24"/>
      <w:szCs w:val="24"/>
      <w:lang w:bidi="en-US"/>
    </w:rPr>
  </w:style>
  <w:style w:type="character" w:customStyle="1" w:styleId="2HeaderChar">
    <w:name w:val="2 Header Char"/>
    <w:basedOn w:val="Heading2Char"/>
    <w:link w:val="2Header"/>
    <w:rsid w:val="00217D04"/>
    <w:rPr>
      <w:rFonts w:ascii="Arial Bold" w:eastAsiaTheme="majorEastAsia" w:hAnsi="Arial Bold" w:cs="Arial"/>
      <w:b/>
      <w:bCs/>
      <w:color w:val="8B6900"/>
      <w:sz w:val="24"/>
      <w:szCs w:val="24"/>
      <w:lang w:bidi="en-US"/>
    </w:rPr>
  </w:style>
  <w:style w:type="paragraph" w:customStyle="1" w:styleId="2-Bullet">
    <w:name w:val="2-Bullet"/>
    <w:basedOn w:val="1-Bullet"/>
    <w:link w:val="2-BulletChar"/>
    <w:qFormat/>
    <w:rsid w:val="00E9042D"/>
    <w:pPr>
      <w:numPr>
        <w:numId w:val="15"/>
      </w:numPr>
      <w:spacing w:before="60"/>
    </w:pPr>
  </w:style>
  <w:style w:type="character" w:customStyle="1" w:styleId="2-BulletChar">
    <w:name w:val="2-Bullet Char"/>
    <w:basedOn w:val="1-BulletChar"/>
    <w:link w:val="2-Bullet"/>
    <w:rsid w:val="00E9042D"/>
    <w:rPr>
      <w:rFonts w:ascii="Arial" w:eastAsiaTheme="minorEastAsia" w:hAnsi="Arial" w:cs="Arial"/>
      <w:szCs w:val="20"/>
      <w:lang w:bidi="en-US"/>
    </w:rPr>
  </w:style>
  <w:style w:type="paragraph" w:customStyle="1" w:styleId="2-Number">
    <w:name w:val="2-Number"/>
    <w:basedOn w:val="1-Number"/>
    <w:link w:val="2-NumberChar"/>
    <w:qFormat/>
    <w:rsid w:val="00217D04"/>
    <w:pPr>
      <w:numPr>
        <w:numId w:val="17"/>
      </w:numPr>
      <w:spacing w:before="0"/>
    </w:pPr>
  </w:style>
  <w:style w:type="character" w:customStyle="1" w:styleId="2-NumberChar">
    <w:name w:val="2-Number Char"/>
    <w:basedOn w:val="1-NumberChar"/>
    <w:link w:val="2-Number"/>
    <w:rsid w:val="00217D04"/>
    <w:rPr>
      <w:rFonts w:ascii="Arial" w:eastAsiaTheme="minorEastAsia" w:hAnsi="Arial" w:cs="Arial"/>
      <w:szCs w:val="20"/>
      <w:lang w:bidi="en-US"/>
    </w:rPr>
  </w:style>
  <w:style w:type="paragraph" w:customStyle="1" w:styleId="3-Checkbox">
    <w:name w:val="3-Checkbox"/>
    <w:basedOn w:val="3-Box"/>
    <w:link w:val="3-CheckboxChar"/>
    <w:uiPriority w:val="1"/>
    <w:qFormat/>
    <w:rsid w:val="00217D04"/>
    <w:pPr>
      <w:numPr>
        <w:ilvl w:val="0"/>
        <w:numId w:val="22"/>
      </w:numPr>
    </w:pPr>
  </w:style>
  <w:style w:type="character" w:customStyle="1" w:styleId="3-CheckboxChar">
    <w:name w:val="3-Checkbox Char"/>
    <w:basedOn w:val="3-BoxChar"/>
    <w:link w:val="3-Checkbox"/>
    <w:uiPriority w:val="1"/>
    <w:rsid w:val="000E2D1D"/>
    <w:rPr>
      <w:rFonts w:ascii="Arial" w:eastAsiaTheme="minorEastAsia" w:hAnsi="Arial" w:cs="Arial"/>
      <w:szCs w:val="20"/>
      <w:lang w:bidi="en-US"/>
    </w:rPr>
  </w:style>
  <w:style w:type="paragraph" w:customStyle="1" w:styleId="3-Number">
    <w:name w:val="3-Number"/>
    <w:basedOn w:val="3Normal"/>
    <w:link w:val="3-NumberChar"/>
    <w:qFormat/>
    <w:rsid w:val="00217D04"/>
    <w:pPr>
      <w:numPr>
        <w:numId w:val="38"/>
      </w:numPr>
      <w:spacing w:after="60"/>
    </w:pPr>
  </w:style>
  <w:style w:type="character" w:customStyle="1" w:styleId="3-NumberChar">
    <w:name w:val="3-Number Char"/>
    <w:basedOn w:val="3NormalChar"/>
    <w:link w:val="3-Number"/>
    <w:rsid w:val="00217D04"/>
    <w:rPr>
      <w:rFonts w:ascii="Arial" w:eastAsiaTheme="minorEastAsia" w:hAnsi="Arial" w:cs="Arial"/>
      <w:szCs w:val="20"/>
      <w:lang w:bidi="en-US"/>
    </w:rPr>
  </w:style>
  <w:style w:type="paragraph" w:customStyle="1" w:styleId="4-Box">
    <w:name w:val="4-Box"/>
    <w:basedOn w:val="3-Box"/>
    <w:link w:val="4-BoxChar"/>
    <w:uiPriority w:val="1"/>
    <w:qFormat/>
    <w:rsid w:val="00217D04"/>
    <w:pPr>
      <w:numPr>
        <w:ilvl w:val="0"/>
        <w:numId w:val="24"/>
      </w:numPr>
    </w:pPr>
  </w:style>
  <w:style w:type="character" w:customStyle="1" w:styleId="4-BoxChar">
    <w:name w:val="4-Box Char"/>
    <w:basedOn w:val="3-BoxChar"/>
    <w:link w:val="4-Box"/>
    <w:uiPriority w:val="1"/>
    <w:rsid w:val="000E2D1D"/>
    <w:rPr>
      <w:rFonts w:ascii="Arial" w:eastAsiaTheme="minorEastAsia" w:hAnsi="Arial" w:cs="Arial"/>
      <w:szCs w:val="20"/>
      <w:lang w:bidi="en-US"/>
    </w:rPr>
  </w:style>
  <w:style w:type="paragraph" w:customStyle="1" w:styleId="4-Checkbox">
    <w:name w:val="4-Checkbox"/>
    <w:basedOn w:val="3-Checkbox"/>
    <w:link w:val="4-CheckboxChar"/>
    <w:uiPriority w:val="1"/>
    <w:qFormat/>
    <w:rsid w:val="00217D04"/>
    <w:pPr>
      <w:numPr>
        <w:numId w:val="26"/>
      </w:numPr>
    </w:pPr>
  </w:style>
  <w:style w:type="character" w:customStyle="1" w:styleId="4-CheckboxChar">
    <w:name w:val="4-Checkbox Char"/>
    <w:basedOn w:val="3-BoxChar"/>
    <w:link w:val="4-Checkbox"/>
    <w:uiPriority w:val="1"/>
    <w:rsid w:val="000E2D1D"/>
    <w:rPr>
      <w:rFonts w:ascii="Arial" w:eastAsiaTheme="minorEastAsia" w:hAnsi="Arial" w:cs="Arial"/>
      <w:szCs w:val="20"/>
      <w:lang w:bidi="en-US"/>
    </w:rPr>
  </w:style>
  <w:style w:type="paragraph" w:customStyle="1" w:styleId="4-Number">
    <w:name w:val="4-Number"/>
    <w:basedOn w:val="4Normal"/>
    <w:link w:val="4-NumberChar"/>
    <w:qFormat/>
    <w:rsid w:val="00217D04"/>
    <w:pPr>
      <w:numPr>
        <w:numId w:val="28"/>
      </w:numPr>
      <w:spacing w:after="60"/>
    </w:pPr>
  </w:style>
  <w:style w:type="character" w:customStyle="1" w:styleId="4-NumberChar">
    <w:name w:val="4-Number Char"/>
    <w:basedOn w:val="4NormalChar"/>
    <w:link w:val="4-Number"/>
    <w:rsid w:val="00217D04"/>
    <w:rPr>
      <w:rFonts w:ascii="Arial" w:eastAsiaTheme="minorEastAsia" w:hAnsi="Arial" w:cs="Arial"/>
      <w:szCs w:val="20"/>
      <w:lang w:bidi="en-US"/>
    </w:rPr>
  </w:style>
  <w:style w:type="paragraph" w:customStyle="1" w:styleId="Address">
    <w:name w:val="Address"/>
    <w:basedOn w:val="2Normal"/>
    <w:link w:val="AddressChar"/>
    <w:uiPriority w:val="1"/>
    <w:qFormat/>
    <w:rsid w:val="00217D04"/>
    <w:pPr>
      <w:spacing w:before="0" w:after="0"/>
    </w:pPr>
  </w:style>
  <w:style w:type="character" w:customStyle="1" w:styleId="AddressChar">
    <w:name w:val="Address Char"/>
    <w:basedOn w:val="2NormalChar"/>
    <w:link w:val="Address"/>
    <w:uiPriority w:val="1"/>
    <w:rsid w:val="00217D04"/>
    <w:rPr>
      <w:rFonts w:ascii="Arial" w:eastAsiaTheme="minorEastAsia" w:hAnsi="Arial" w:cs="Arial"/>
      <w:szCs w:val="20"/>
      <w:lang w:bidi="en-US"/>
    </w:rPr>
  </w:style>
  <w:style w:type="paragraph" w:customStyle="1" w:styleId="Table-Bullet">
    <w:name w:val="Table-Bullet"/>
    <w:basedOn w:val="ListParagraph"/>
    <w:link w:val="Table-BulletChar"/>
    <w:uiPriority w:val="1"/>
    <w:qFormat/>
    <w:rsid w:val="00217D04"/>
    <w:pPr>
      <w:spacing w:before="120"/>
      <w:ind w:hanging="360"/>
    </w:pPr>
    <w:rPr>
      <w:rFonts w:eastAsiaTheme="minorEastAsia" w:cs="Arial"/>
      <w:szCs w:val="20"/>
      <w:lang w:bidi="en-US"/>
    </w:rPr>
  </w:style>
  <w:style w:type="character" w:customStyle="1" w:styleId="Table-BulletChar">
    <w:name w:val="Table-Bullet Char"/>
    <w:basedOn w:val="DefaultParagraphFont"/>
    <w:link w:val="Table-Bullet"/>
    <w:uiPriority w:val="1"/>
    <w:rsid w:val="00217D04"/>
    <w:rPr>
      <w:rFonts w:ascii="Arial" w:eastAsiaTheme="minorEastAsia" w:hAnsi="Arial" w:cs="Arial"/>
      <w:szCs w:val="20"/>
      <w:lang w:bidi="en-US"/>
    </w:rPr>
  </w:style>
  <w:style w:type="paragraph" w:customStyle="1" w:styleId="Table-Normal">
    <w:name w:val="Table-Normal"/>
    <w:basedOn w:val="Normal"/>
    <w:link w:val="Table-NormalChar"/>
    <w:uiPriority w:val="1"/>
    <w:qFormat/>
    <w:rsid w:val="00217D04"/>
    <w:pPr>
      <w:spacing w:before="120"/>
    </w:pPr>
    <w:rPr>
      <w:rFonts w:asciiTheme="minorHAnsi" w:eastAsiaTheme="minorEastAsia" w:hAnsiTheme="minorHAnsi" w:cs="Arial"/>
      <w:szCs w:val="20"/>
      <w:lang w:bidi="en-US"/>
    </w:rPr>
  </w:style>
  <w:style w:type="character" w:customStyle="1" w:styleId="Table-NormalChar">
    <w:name w:val="Table-Normal Char"/>
    <w:basedOn w:val="DefaultParagraphFont"/>
    <w:link w:val="Table-Normal"/>
    <w:uiPriority w:val="1"/>
    <w:rsid w:val="00217D04"/>
    <w:rPr>
      <w:rFonts w:eastAsiaTheme="minorEastAsia" w:cs="Arial"/>
      <w:szCs w:val="20"/>
      <w:lang w:bidi="en-US"/>
    </w:rPr>
  </w:style>
  <w:style w:type="paragraph" w:customStyle="1" w:styleId="3-Letters">
    <w:name w:val="3-Letters"/>
    <w:basedOn w:val="3Normal"/>
    <w:link w:val="3-LettersChar"/>
    <w:qFormat/>
    <w:rsid w:val="00217D04"/>
    <w:pPr>
      <w:numPr>
        <w:numId w:val="18"/>
      </w:numPr>
      <w:spacing w:after="60"/>
    </w:pPr>
  </w:style>
  <w:style w:type="character" w:customStyle="1" w:styleId="3-LettersChar">
    <w:name w:val="3-Letters Char"/>
    <w:basedOn w:val="3NormalChar"/>
    <w:link w:val="3-Letters"/>
    <w:rsid w:val="00217D04"/>
    <w:rPr>
      <w:rFonts w:ascii="Arial" w:eastAsiaTheme="minorEastAsia" w:hAnsi="Arial" w:cs="Arial"/>
      <w:szCs w:val="20"/>
      <w:lang w:bidi="en-US"/>
    </w:rPr>
  </w:style>
  <w:style w:type="paragraph" w:customStyle="1" w:styleId="3-Number-List">
    <w:name w:val="3-Number-List"/>
    <w:basedOn w:val="3Normal"/>
    <w:link w:val="3-Number-ListChar"/>
    <w:qFormat/>
    <w:rsid w:val="00217D04"/>
    <w:pPr>
      <w:numPr>
        <w:ilvl w:val="2"/>
        <w:numId w:val="38"/>
      </w:numPr>
    </w:pPr>
  </w:style>
  <w:style w:type="character" w:customStyle="1" w:styleId="3-Number-ListChar">
    <w:name w:val="3-Number-List Char"/>
    <w:basedOn w:val="3NormalChar"/>
    <w:link w:val="3-Number-List"/>
    <w:rsid w:val="00217D04"/>
    <w:rPr>
      <w:rFonts w:ascii="Arial" w:eastAsiaTheme="minorEastAsia" w:hAnsi="Arial" w:cs="Arial"/>
      <w:szCs w:val="20"/>
      <w:lang w:bidi="en-US"/>
    </w:rPr>
  </w:style>
  <w:style w:type="paragraph" w:customStyle="1" w:styleId="4-Bullet-temp">
    <w:name w:val="4-Bullet-temp"/>
    <w:basedOn w:val="3-Checkbox"/>
    <w:link w:val="4-Bullet-tempChar"/>
    <w:uiPriority w:val="3"/>
    <w:qFormat/>
    <w:rsid w:val="00217D04"/>
    <w:pPr>
      <w:numPr>
        <w:numId w:val="0"/>
      </w:numPr>
      <w:spacing w:before="60"/>
    </w:pPr>
  </w:style>
  <w:style w:type="character" w:customStyle="1" w:styleId="4-Bullet-tempChar">
    <w:name w:val="4-Bullet-temp Char"/>
    <w:basedOn w:val="3-CheckboxChar"/>
    <w:link w:val="4-Bullet-temp"/>
    <w:uiPriority w:val="3"/>
    <w:rsid w:val="00217D04"/>
    <w:rPr>
      <w:rFonts w:ascii="Arial" w:eastAsiaTheme="minorEastAsia" w:hAnsi="Arial" w:cs="Arial"/>
      <w:szCs w:val="20"/>
      <w:lang w:bidi="en-US"/>
    </w:rPr>
  </w:style>
  <w:style w:type="paragraph" w:customStyle="1" w:styleId="SEF2Normal">
    <w:name w:val="SEF 2 Normal"/>
    <w:basedOn w:val="Normal"/>
    <w:link w:val="SEF2NormalChar"/>
    <w:uiPriority w:val="1"/>
    <w:qFormat/>
    <w:rsid w:val="00217D04"/>
    <w:pPr>
      <w:spacing w:after="200" w:line="276" w:lineRule="auto"/>
      <w:ind w:left="360"/>
    </w:pPr>
    <w:rPr>
      <w:rFonts w:eastAsia="Times New Roman" w:cs="Arial"/>
    </w:rPr>
  </w:style>
  <w:style w:type="character" w:customStyle="1" w:styleId="SEF2NormalChar">
    <w:name w:val="SEF 2 Normal Char"/>
    <w:basedOn w:val="DefaultParagraphFont"/>
    <w:link w:val="SEF2Normal"/>
    <w:uiPriority w:val="1"/>
    <w:locked/>
    <w:rsid w:val="00217D04"/>
    <w:rPr>
      <w:rFonts w:ascii="Arial" w:eastAsia="Times New Roman" w:hAnsi="Arial" w:cs="Arial"/>
    </w:rPr>
  </w:style>
  <w:style w:type="paragraph" w:customStyle="1" w:styleId="2-letter-list">
    <w:name w:val="2-letter-list"/>
    <w:basedOn w:val="2Normal"/>
    <w:link w:val="2-letter-listChar"/>
    <w:qFormat/>
    <w:rsid w:val="00217D04"/>
    <w:pPr>
      <w:numPr>
        <w:numId w:val="16"/>
      </w:numPr>
    </w:pPr>
  </w:style>
  <w:style w:type="character" w:customStyle="1" w:styleId="2-letter-listChar">
    <w:name w:val="2-letter-list Char"/>
    <w:basedOn w:val="2NormalChar"/>
    <w:link w:val="2-letter-list"/>
    <w:rsid w:val="00217D04"/>
    <w:rPr>
      <w:rFonts w:ascii="Arial" w:eastAsiaTheme="minorEastAsia" w:hAnsi="Arial" w:cs="Arial"/>
      <w:szCs w:val="20"/>
      <w:lang w:bidi="en-US"/>
    </w:rPr>
  </w:style>
  <w:style w:type="paragraph" w:customStyle="1" w:styleId="4-Letters">
    <w:name w:val="4-Letters"/>
    <w:basedOn w:val="4Normal"/>
    <w:link w:val="4-LettersChar"/>
    <w:qFormat/>
    <w:rsid w:val="00217D04"/>
    <w:pPr>
      <w:numPr>
        <w:numId w:val="27"/>
      </w:numPr>
      <w:tabs>
        <w:tab w:val="left" w:pos="1800"/>
      </w:tabs>
      <w:spacing w:after="60"/>
    </w:pPr>
  </w:style>
  <w:style w:type="character" w:customStyle="1" w:styleId="4-LettersChar">
    <w:name w:val="4-Letters Char"/>
    <w:basedOn w:val="4-NumberChar"/>
    <w:link w:val="4-Letters"/>
    <w:rsid w:val="00217D04"/>
    <w:rPr>
      <w:rFonts w:ascii="Arial" w:eastAsiaTheme="minorEastAsia" w:hAnsi="Arial" w:cs="Arial"/>
      <w:szCs w:val="20"/>
      <w:lang w:bidi="en-US"/>
    </w:rPr>
  </w:style>
  <w:style w:type="paragraph" w:styleId="TOC3">
    <w:name w:val="toc 3"/>
    <w:basedOn w:val="Normal"/>
    <w:next w:val="Normal"/>
    <w:autoRedefine/>
    <w:uiPriority w:val="39"/>
    <w:qFormat/>
    <w:rsid w:val="00217D04"/>
    <w:pPr>
      <w:spacing w:after="100"/>
      <w:ind w:left="440"/>
    </w:pPr>
  </w:style>
  <w:style w:type="paragraph" w:styleId="Caption">
    <w:name w:val="caption"/>
    <w:basedOn w:val="Normal"/>
    <w:next w:val="Normal"/>
    <w:link w:val="CaptionChar"/>
    <w:uiPriority w:val="35"/>
    <w:unhideWhenUsed/>
    <w:qFormat/>
    <w:rsid w:val="00217D04"/>
    <w:pPr>
      <w:spacing w:after="200"/>
      <w:jc w:val="center"/>
    </w:pPr>
    <w:rPr>
      <w:b/>
      <w:bCs/>
      <w:sz w:val="20"/>
      <w:szCs w:val="18"/>
    </w:rPr>
  </w:style>
  <w:style w:type="character" w:customStyle="1" w:styleId="CaptionChar">
    <w:name w:val="Caption Char"/>
    <w:basedOn w:val="DefaultParagraphFont"/>
    <w:link w:val="Caption"/>
    <w:uiPriority w:val="35"/>
    <w:locked/>
    <w:rsid w:val="00217D04"/>
    <w:rPr>
      <w:rFonts w:ascii="Arial" w:hAnsi="Arial"/>
      <w:b/>
      <w:bCs/>
      <w:sz w:val="20"/>
      <w:szCs w:val="18"/>
    </w:rPr>
  </w:style>
  <w:style w:type="paragraph" w:styleId="Subtitle">
    <w:name w:val="Subtitle"/>
    <w:basedOn w:val="Normal"/>
    <w:link w:val="SubtitleChar"/>
    <w:uiPriority w:val="1"/>
    <w:qFormat/>
    <w:rsid w:val="00217D04"/>
    <w:pPr>
      <w:spacing w:after="200" w:line="276" w:lineRule="auto"/>
    </w:pPr>
    <w:rPr>
      <w:rFonts w:ascii="Times New Roman" w:hAnsi="Times New Roman" w:cs="Arial"/>
      <w:i/>
      <w:iCs/>
      <w:color w:val="auto"/>
      <w:sz w:val="24"/>
      <w:szCs w:val="24"/>
    </w:rPr>
  </w:style>
  <w:style w:type="character" w:customStyle="1" w:styleId="SubtitleChar">
    <w:name w:val="Subtitle Char"/>
    <w:basedOn w:val="DefaultParagraphFont"/>
    <w:link w:val="Subtitle"/>
    <w:uiPriority w:val="1"/>
    <w:rsid w:val="00217D04"/>
    <w:rPr>
      <w:rFonts w:ascii="Times New Roman" w:hAnsi="Times New Roman" w:cs="Arial"/>
      <w:i/>
      <w:iCs/>
      <w:color w:val="auto"/>
      <w:sz w:val="24"/>
      <w:szCs w:val="24"/>
    </w:rPr>
  </w:style>
  <w:style w:type="character" w:customStyle="1" w:styleId="3-BoxChar">
    <w:name w:val="3-Box Char"/>
    <w:basedOn w:val="3NormalChar"/>
    <w:link w:val="3-Box"/>
    <w:uiPriority w:val="1"/>
    <w:rsid w:val="000E2D1D"/>
    <w:rPr>
      <w:rFonts w:ascii="Arial" w:eastAsiaTheme="minorEastAsia" w:hAnsi="Arial" w:cs="Arial"/>
      <w:szCs w:val="20"/>
      <w:lang w:bidi="en-US"/>
    </w:rPr>
  </w:style>
  <w:style w:type="character" w:customStyle="1" w:styleId="TCChar">
    <w:name w:val="T &amp; C Char"/>
    <w:basedOn w:val="DefaultParagraphFont"/>
    <w:link w:val="TC"/>
    <w:uiPriority w:val="1"/>
    <w:rsid w:val="00217D04"/>
    <w:rPr>
      <w:rFonts w:eastAsia="Times New Roman" w:cs="Arial"/>
      <w:b/>
      <w:sz w:val="16"/>
      <w:szCs w:val="16"/>
      <w:lang w:bidi="en-US"/>
    </w:rPr>
  </w:style>
  <w:style w:type="table" w:customStyle="1" w:styleId="1table">
    <w:name w:val="1 table"/>
    <w:basedOn w:val="TableNormal"/>
    <w:uiPriority w:val="99"/>
    <w:rsid w:val="00217D04"/>
    <w:pPr>
      <w:spacing w:after="200" w:line="276" w:lineRule="auto"/>
    </w:pPr>
    <w:rPr>
      <w:color w:val="auto"/>
    </w:rPr>
    <w:tblPr/>
  </w:style>
  <w:style w:type="numbering" w:customStyle="1" w:styleId="1-Character">
    <w:name w:val="1-Character"/>
    <w:uiPriority w:val="99"/>
    <w:rsid w:val="00217D04"/>
    <w:pPr>
      <w:numPr>
        <w:numId w:val="13"/>
      </w:numPr>
    </w:pPr>
  </w:style>
  <w:style w:type="paragraph" w:customStyle="1" w:styleId="2HeaderBronze">
    <w:name w:val="2 Header Bronze"/>
    <w:basedOn w:val="2Header"/>
    <w:link w:val="2HeaderBronzeChar"/>
    <w:uiPriority w:val="2"/>
    <w:rsid w:val="00217D04"/>
    <w:pPr>
      <w:numPr>
        <w:ilvl w:val="0"/>
        <w:numId w:val="0"/>
      </w:numPr>
      <w:ind w:left="792" w:hanging="432"/>
      <w:outlineLvl w:val="2"/>
    </w:pPr>
  </w:style>
  <w:style w:type="character" w:customStyle="1" w:styleId="2HeaderBronzeChar">
    <w:name w:val="2 Header Bronze Char"/>
    <w:basedOn w:val="2HeaderChar"/>
    <w:link w:val="2HeaderBronze"/>
    <w:uiPriority w:val="2"/>
    <w:rsid w:val="00217D04"/>
    <w:rPr>
      <w:rFonts w:ascii="Arial Bold" w:eastAsiaTheme="majorEastAsia" w:hAnsi="Arial Bold" w:cs="Arial"/>
      <w:b/>
      <w:bCs/>
      <w:color w:val="8B6900"/>
      <w:sz w:val="24"/>
      <w:szCs w:val="24"/>
      <w:lang w:bidi="en-US"/>
    </w:rPr>
  </w:style>
  <w:style w:type="paragraph" w:customStyle="1" w:styleId="3Number">
    <w:name w:val="3 Number"/>
    <w:basedOn w:val="3-Letters"/>
    <w:link w:val="3NumberChar"/>
    <w:uiPriority w:val="3"/>
    <w:rsid w:val="00217D04"/>
    <w:pPr>
      <w:numPr>
        <w:numId w:val="19"/>
      </w:numPr>
    </w:pPr>
  </w:style>
  <w:style w:type="character" w:customStyle="1" w:styleId="3NumberChar">
    <w:name w:val="3 Number Char"/>
    <w:basedOn w:val="3-LettersChar"/>
    <w:link w:val="3Number"/>
    <w:uiPriority w:val="3"/>
    <w:rsid w:val="00217D04"/>
    <w:rPr>
      <w:rFonts w:ascii="Arial" w:eastAsiaTheme="minorEastAsia" w:hAnsi="Arial" w:cs="Arial"/>
      <w:szCs w:val="20"/>
      <w:lang w:bidi="en-US"/>
    </w:rPr>
  </w:style>
  <w:style w:type="paragraph" w:customStyle="1" w:styleId="para">
    <w:name w:val="para"/>
    <w:basedOn w:val="Normal"/>
    <w:link w:val="paraChar"/>
    <w:uiPriority w:val="1"/>
    <w:rsid w:val="00217D04"/>
    <w:pPr>
      <w:spacing w:before="120"/>
    </w:pPr>
    <w:rPr>
      <w:rFonts w:cs="Arial"/>
    </w:rPr>
  </w:style>
  <w:style w:type="character" w:customStyle="1" w:styleId="paraChar">
    <w:name w:val="para Char"/>
    <w:link w:val="para"/>
    <w:uiPriority w:val="1"/>
    <w:rsid w:val="00217D04"/>
    <w:rPr>
      <w:rFonts w:ascii="Arial" w:hAnsi="Arial" w:cs="Arial"/>
    </w:rPr>
  </w:style>
  <w:style w:type="paragraph" w:customStyle="1" w:styleId="AlphaList">
    <w:name w:val="Alpha List"/>
    <w:basedOn w:val="para"/>
    <w:rsid w:val="00217D04"/>
    <w:pPr>
      <w:numPr>
        <w:numId w:val="29"/>
      </w:numPr>
      <w:spacing w:before="80" w:after="80"/>
    </w:pPr>
  </w:style>
  <w:style w:type="paragraph" w:customStyle="1" w:styleId="Appendix">
    <w:name w:val="Appendix"/>
    <w:basedOn w:val="Header"/>
    <w:next w:val="Normal"/>
    <w:rsid w:val="00217D04"/>
    <w:pPr>
      <w:numPr>
        <w:numId w:val="30"/>
      </w:numPr>
      <w:tabs>
        <w:tab w:val="clear" w:pos="4680"/>
        <w:tab w:val="clear" w:pos="9360"/>
        <w:tab w:val="center" w:pos="4320"/>
        <w:tab w:val="right" w:pos="8640"/>
      </w:tabs>
      <w:spacing w:before="120" w:after="120"/>
    </w:pPr>
    <w:rPr>
      <w:rFonts w:eastAsia="Times New Roman" w:cs="Times New Roman"/>
      <w:b/>
      <w:sz w:val="24"/>
      <w:szCs w:val="20"/>
    </w:rPr>
  </w:style>
  <w:style w:type="paragraph" w:styleId="BodyText">
    <w:name w:val="Body Text"/>
    <w:basedOn w:val="Normal"/>
    <w:link w:val="BodyTextChar"/>
    <w:rsid w:val="00217D04"/>
    <w:pPr>
      <w:spacing w:after="60" w:line="60" w:lineRule="atLeast"/>
      <w:ind w:left="432"/>
    </w:pPr>
    <w:rPr>
      <w:rFonts w:eastAsia="Times New Roman" w:cs="Times New Roman"/>
      <w:sz w:val="20"/>
      <w:szCs w:val="20"/>
    </w:rPr>
  </w:style>
  <w:style w:type="character" w:customStyle="1" w:styleId="BodyTextChar">
    <w:name w:val="Body Text Char"/>
    <w:basedOn w:val="DefaultParagraphFont"/>
    <w:link w:val="BodyText"/>
    <w:rsid w:val="00217D04"/>
    <w:rPr>
      <w:rFonts w:ascii="Arial" w:eastAsia="Times New Roman" w:hAnsi="Arial" w:cs="Times New Roman"/>
      <w:sz w:val="20"/>
      <w:szCs w:val="20"/>
    </w:rPr>
  </w:style>
  <w:style w:type="paragraph" w:customStyle="1" w:styleId="boxquoteparasymbol">
    <w:name w:val="box quote para symbol"/>
    <w:basedOn w:val="para"/>
    <w:rsid w:val="00217D04"/>
    <w:pPr>
      <w:spacing w:after="1680"/>
    </w:pPr>
  </w:style>
  <w:style w:type="paragraph" w:customStyle="1" w:styleId="box-quote">
    <w:name w:val="box-quote"/>
    <w:basedOn w:val="Normal"/>
    <w:rsid w:val="00217D04"/>
    <w:pPr>
      <w:spacing w:before="120"/>
      <w:ind w:left="360" w:right="360"/>
    </w:pPr>
    <w:rPr>
      <w:color w:val="000000"/>
      <w:sz w:val="20"/>
      <w:szCs w:val="20"/>
    </w:rPr>
  </w:style>
  <w:style w:type="paragraph" w:customStyle="1" w:styleId="box-quoteitalics">
    <w:name w:val="box-quote italics"/>
    <w:basedOn w:val="box-quote"/>
    <w:rsid w:val="00217D04"/>
    <w:rPr>
      <w:i/>
      <w:color w:val="049FD9"/>
    </w:rPr>
  </w:style>
  <w:style w:type="paragraph" w:customStyle="1" w:styleId="BulletList4">
    <w:name w:val="Bullet List 4"/>
    <w:basedOn w:val="para"/>
    <w:rsid w:val="00217D04"/>
    <w:pPr>
      <w:numPr>
        <w:numId w:val="31"/>
      </w:numPr>
      <w:tabs>
        <w:tab w:val="left" w:pos="1800"/>
      </w:tabs>
    </w:pPr>
  </w:style>
  <w:style w:type="paragraph" w:customStyle="1" w:styleId="bulletedItema">
    <w:name w:val="bulleted Item a"/>
    <w:basedOn w:val="Normal"/>
    <w:rsid w:val="00217D04"/>
    <w:pPr>
      <w:numPr>
        <w:numId w:val="32"/>
      </w:numPr>
      <w:spacing w:after="60"/>
    </w:pPr>
    <w:rPr>
      <w:rFonts w:ascii="Times New Roman" w:eastAsia="Times New Roman" w:hAnsi="Times New Roman" w:cs="Times New Roman"/>
      <w:color w:val="auto"/>
      <w:sz w:val="20"/>
      <w:szCs w:val="20"/>
    </w:rPr>
  </w:style>
  <w:style w:type="paragraph" w:customStyle="1" w:styleId="CiscoLogo">
    <w:name w:val="Cisco Logo"/>
    <w:basedOn w:val="Normal"/>
    <w:rsid w:val="00217D04"/>
    <w:pPr>
      <w:spacing w:before="1680"/>
    </w:pPr>
  </w:style>
  <w:style w:type="paragraph" w:customStyle="1" w:styleId="CiscoRespHeaderFirst">
    <w:name w:val="Cisco Resp Header First"/>
    <w:basedOn w:val="Normal"/>
    <w:rsid w:val="00217D04"/>
    <w:pPr>
      <w:tabs>
        <w:tab w:val="left" w:pos="0"/>
        <w:tab w:val="left" w:pos="2160"/>
        <w:tab w:val="left" w:pos="28800"/>
      </w:tabs>
      <w:spacing w:before="160"/>
    </w:pPr>
    <w:rPr>
      <w:rFonts w:cs="Arial"/>
      <w:b/>
      <w:color w:val="049FD9"/>
      <w:sz w:val="26"/>
    </w:rPr>
  </w:style>
  <w:style w:type="paragraph" w:customStyle="1" w:styleId="CiscoRespHeaderSecond">
    <w:name w:val="Cisco Resp Header Second"/>
    <w:basedOn w:val="Normal"/>
    <w:rsid w:val="00217D04"/>
    <w:pPr>
      <w:tabs>
        <w:tab w:val="left" w:pos="0"/>
        <w:tab w:val="left" w:pos="2160"/>
        <w:tab w:val="left" w:pos="28800"/>
      </w:tabs>
      <w:spacing w:before="160"/>
    </w:pPr>
    <w:rPr>
      <w:rFonts w:cs="Arial"/>
      <w:b/>
      <w:color w:val="049FD9"/>
    </w:rPr>
  </w:style>
  <w:style w:type="paragraph" w:customStyle="1" w:styleId="CiscoRespHeaderThird">
    <w:name w:val="Cisco Resp Header Third"/>
    <w:basedOn w:val="Normal"/>
    <w:rsid w:val="00217D04"/>
    <w:pPr>
      <w:tabs>
        <w:tab w:val="left" w:pos="0"/>
        <w:tab w:val="left" w:pos="2160"/>
        <w:tab w:val="left" w:pos="28800"/>
      </w:tabs>
      <w:spacing w:before="120"/>
    </w:pPr>
    <w:rPr>
      <w:rFonts w:cs="Arial"/>
      <w:b/>
      <w:i/>
      <w:color w:val="049FD9"/>
    </w:rPr>
  </w:style>
  <w:style w:type="paragraph" w:customStyle="1" w:styleId="CiscoResponseBulletFourth">
    <w:name w:val="Cisco Response Bullet Fourth"/>
    <w:basedOn w:val="para"/>
    <w:rsid w:val="00217D04"/>
    <w:pPr>
      <w:numPr>
        <w:numId w:val="33"/>
      </w:numPr>
    </w:pPr>
    <w:rPr>
      <w:color w:val="049FD9"/>
    </w:rPr>
  </w:style>
  <w:style w:type="paragraph" w:customStyle="1" w:styleId="CiscoResponseBulletSecond">
    <w:name w:val="Cisco Response Bullet Second"/>
    <w:basedOn w:val="Normal"/>
    <w:rsid w:val="00217D04"/>
    <w:pPr>
      <w:numPr>
        <w:numId w:val="34"/>
      </w:numPr>
      <w:spacing w:before="80" w:after="80"/>
    </w:pPr>
    <w:rPr>
      <w:color w:val="049FD9"/>
    </w:rPr>
  </w:style>
  <w:style w:type="paragraph" w:customStyle="1" w:styleId="CiscoResponseBulletThird">
    <w:name w:val="Cisco Response Bullet Third"/>
    <w:basedOn w:val="CiscoResponseBulletSecond"/>
    <w:rsid w:val="00217D04"/>
    <w:pPr>
      <w:numPr>
        <w:numId w:val="35"/>
      </w:numPr>
    </w:pPr>
  </w:style>
  <w:style w:type="paragraph" w:customStyle="1" w:styleId="CiscoResponsetblcell">
    <w:name w:val="Cisco Response tbl cell"/>
    <w:basedOn w:val="Normal"/>
    <w:rsid w:val="00217D04"/>
    <w:pPr>
      <w:spacing w:before="40" w:after="40"/>
    </w:pPr>
    <w:rPr>
      <w:rFonts w:cs="Arial"/>
      <w:bCs/>
      <w:color w:val="049FD9"/>
      <w:szCs w:val="20"/>
    </w:rPr>
  </w:style>
  <w:style w:type="paragraph" w:customStyle="1" w:styleId="CiscoResponsetblcellbulletfirst">
    <w:name w:val="Cisco Response tbl cell bullet first"/>
    <w:basedOn w:val="CiscoResponsetblcell"/>
    <w:rsid w:val="00217D04"/>
    <w:pPr>
      <w:numPr>
        <w:numId w:val="36"/>
      </w:numPr>
      <w:tabs>
        <w:tab w:val="left" w:pos="452"/>
      </w:tabs>
    </w:pPr>
  </w:style>
  <w:style w:type="paragraph" w:customStyle="1" w:styleId="CiscoResponsetblcellbulletsecond">
    <w:name w:val="Cisco Response tbl cell bullet second"/>
    <w:basedOn w:val="CiscoResponsetblcellbulletfirst"/>
    <w:rsid w:val="00217D04"/>
    <w:pPr>
      <w:numPr>
        <w:numId w:val="37"/>
      </w:numPr>
      <w:tabs>
        <w:tab w:val="clear" w:pos="452"/>
        <w:tab w:val="left" w:pos="722"/>
      </w:tabs>
    </w:pPr>
  </w:style>
  <w:style w:type="paragraph" w:customStyle="1" w:styleId="CiscoSectionTitle">
    <w:name w:val="Cisco Section Title"/>
    <w:next w:val="Normal"/>
    <w:rsid w:val="00217D04"/>
    <w:pPr>
      <w:keepNext/>
      <w:widowControl w:val="0"/>
      <w:spacing w:before="240" w:after="60"/>
      <w:outlineLvl w:val="0"/>
    </w:pPr>
    <w:rPr>
      <w:rFonts w:ascii="Arial" w:eastAsia="Arial Unicode MS" w:hAnsi="Arial"/>
      <w:b/>
      <w:color w:val="049FD9"/>
      <w:sz w:val="40"/>
    </w:rPr>
  </w:style>
  <w:style w:type="paragraph" w:customStyle="1" w:styleId="CiscoSidebarQuote">
    <w:name w:val="Cisco Sidebar Quote"/>
    <w:basedOn w:val="Normal"/>
    <w:rsid w:val="00217D04"/>
    <w:pPr>
      <w:widowControl w:val="0"/>
      <w:spacing w:before="120" w:after="100"/>
    </w:pPr>
    <w:rPr>
      <w:rFonts w:cs="Arial"/>
      <w:i/>
      <w:color w:val="000000"/>
      <w:sz w:val="20"/>
      <w:szCs w:val="20"/>
      <w:lang w:val="en-GB"/>
    </w:rPr>
  </w:style>
  <w:style w:type="paragraph" w:customStyle="1" w:styleId="CiscoTextBefore0pt">
    <w:name w:val="Cisco Text + Before:  0 pt"/>
    <w:basedOn w:val="Normal"/>
    <w:rsid w:val="00217D04"/>
    <w:pPr>
      <w:widowControl w:val="0"/>
    </w:pPr>
    <w:rPr>
      <w:rFonts w:ascii="Microsoft Sans Serif" w:hAnsi="Microsoft Sans Serif"/>
      <w:color w:val="546668"/>
      <w:spacing w:val="6"/>
      <w:sz w:val="20"/>
      <w:szCs w:val="19"/>
    </w:rPr>
  </w:style>
  <w:style w:type="character" w:customStyle="1" w:styleId="content">
    <w:name w:val="content"/>
    <w:basedOn w:val="DefaultParagraphFont"/>
    <w:rsid w:val="00217D04"/>
  </w:style>
  <w:style w:type="paragraph" w:customStyle="1" w:styleId="CoverLetter-signature">
    <w:name w:val="Cover Letter - signature"/>
    <w:basedOn w:val="Normal"/>
    <w:rsid w:val="00217D04"/>
    <w:pPr>
      <w:spacing w:before="480"/>
    </w:pPr>
  </w:style>
  <w:style w:type="paragraph" w:customStyle="1" w:styleId="CoverletterHeader">
    <w:name w:val="Cover letter Header"/>
    <w:basedOn w:val="Normal"/>
    <w:rsid w:val="00217D04"/>
    <w:pPr>
      <w:spacing w:before="720" w:after="600"/>
    </w:pPr>
    <w:rPr>
      <w:b/>
      <w:color w:val="049FD9"/>
      <w:sz w:val="36"/>
    </w:rPr>
  </w:style>
  <w:style w:type="paragraph" w:customStyle="1" w:styleId="coverletterdate">
    <w:name w:val="cover letter date"/>
    <w:basedOn w:val="CoverletterHeader"/>
    <w:rsid w:val="00217D04"/>
    <w:rPr>
      <w:rFonts w:cs="Arial"/>
      <w:b w:val="0"/>
      <w:color w:val="000000" w:themeColor="text1"/>
      <w:sz w:val="24"/>
    </w:rPr>
  </w:style>
  <w:style w:type="paragraph" w:customStyle="1" w:styleId="coverletterheader-address">
    <w:name w:val="cover letter header - address"/>
    <w:basedOn w:val="Normal"/>
    <w:rsid w:val="00217D04"/>
    <w:pPr>
      <w:tabs>
        <w:tab w:val="left" w:pos="6840"/>
        <w:tab w:val="right" w:pos="9360"/>
      </w:tabs>
      <w:spacing w:after="40"/>
    </w:pPr>
    <w:rPr>
      <w:sz w:val="18"/>
      <w:szCs w:val="18"/>
    </w:rPr>
  </w:style>
  <w:style w:type="paragraph" w:customStyle="1" w:styleId="Coverpagedate0">
    <w:name w:val="Cover page date"/>
    <w:basedOn w:val="Normal"/>
    <w:rsid w:val="00217D04"/>
    <w:pPr>
      <w:spacing w:before="960" w:after="960"/>
      <w:jc w:val="center"/>
    </w:pPr>
    <w:rPr>
      <w:rFonts w:cs="Arial"/>
      <w:b/>
      <w:color w:val="000000" w:themeColor="text1"/>
      <w:sz w:val="32"/>
      <w:szCs w:val="40"/>
    </w:rPr>
  </w:style>
  <w:style w:type="paragraph" w:customStyle="1" w:styleId="Coverpagenote">
    <w:name w:val="Cover page note"/>
    <w:basedOn w:val="Normal"/>
    <w:rsid w:val="00217D04"/>
    <w:pPr>
      <w:autoSpaceDE w:val="0"/>
      <w:autoSpaceDN w:val="0"/>
      <w:adjustRightInd w:val="0"/>
      <w:spacing w:before="960" w:after="1080"/>
    </w:pPr>
    <w:rPr>
      <w:rFonts w:eastAsia="SimSun"/>
      <w:sz w:val="18"/>
      <w:szCs w:val="20"/>
      <w:lang w:eastAsia="zh-CN"/>
    </w:rPr>
  </w:style>
  <w:style w:type="paragraph" w:customStyle="1" w:styleId="CoverPageRFXtitle">
    <w:name w:val="Cover Page RFX title"/>
    <w:basedOn w:val="Normal"/>
    <w:rsid w:val="00217D04"/>
    <w:pPr>
      <w:spacing w:after="360"/>
      <w:jc w:val="center"/>
    </w:pPr>
    <w:rPr>
      <w:rFonts w:cs="Arial"/>
      <w:b/>
      <w:color w:val="000000" w:themeColor="text1"/>
      <w:sz w:val="52"/>
      <w:szCs w:val="56"/>
    </w:rPr>
  </w:style>
  <w:style w:type="paragraph" w:customStyle="1" w:styleId="CoverPageSolicitationNumber">
    <w:name w:val="Cover Page Solicitation Number"/>
    <w:basedOn w:val="Normal"/>
    <w:rsid w:val="00217D04"/>
    <w:pPr>
      <w:spacing w:before="600" w:after="600"/>
      <w:jc w:val="center"/>
    </w:pPr>
    <w:rPr>
      <w:rFonts w:cs="Arial"/>
      <w:b/>
      <w:color w:val="000000" w:themeColor="text1"/>
      <w:sz w:val="32"/>
      <w:szCs w:val="40"/>
    </w:rPr>
  </w:style>
  <w:style w:type="paragraph" w:customStyle="1" w:styleId="coverpicture">
    <w:name w:val="cover picture"/>
    <w:basedOn w:val="Normal"/>
    <w:rsid w:val="00217D04"/>
    <w:pPr>
      <w:tabs>
        <w:tab w:val="left" w:pos="450"/>
        <w:tab w:val="left" w:pos="2700"/>
      </w:tabs>
      <w:spacing w:before="240" w:after="240"/>
      <w:jc w:val="center"/>
    </w:pPr>
  </w:style>
  <w:style w:type="paragraph" w:customStyle="1" w:styleId="CoverTitle0">
    <w:name w:val="CoverTitle"/>
    <w:basedOn w:val="Normal"/>
    <w:next w:val="Normal"/>
    <w:link w:val="CoverTitleChar0"/>
    <w:autoRedefine/>
    <w:rsid w:val="00217D04"/>
    <w:pPr>
      <w:spacing w:before="120" w:after="360" w:line="300" w:lineRule="atLeast"/>
      <w:jc w:val="right"/>
    </w:pPr>
    <w:rPr>
      <w:rFonts w:cstheme="majorBidi"/>
      <w:color w:val="44546A" w:themeColor="text2"/>
      <w:kern w:val="28"/>
      <w:sz w:val="64"/>
      <w:szCs w:val="64"/>
      <w14:shadow w14:blurRad="50800" w14:dist="38100" w14:dir="2700000" w14:sx="100000" w14:sy="100000" w14:kx="0" w14:ky="0" w14:algn="tl">
        <w14:srgbClr w14:val="000000">
          <w14:alpha w14:val="60000"/>
        </w14:srgbClr>
      </w14:shadow>
      <w14:props3d w14:extrusionH="57150" w14:contourW="0" w14:prstMaterial="none"/>
    </w:rPr>
  </w:style>
  <w:style w:type="character" w:customStyle="1" w:styleId="CoverTitleChar0">
    <w:name w:val="CoverTitle Char"/>
    <w:basedOn w:val="DefaultParagraphFont"/>
    <w:link w:val="CoverTitle0"/>
    <w:rsid w:val="00217D04"/>
    <w:rPr>
      <w:rFonts w:ascii="Arial" w:hAnsi="Arial" w:cstheme="majorBidi"/>
      <w:color w:val="44546A" w:themeColor="text2"/>
      <w:kern w:val="28"/>
      <w:sz w:val="64"/>
      <w:szCs w:val="64"/>
      <w14:shadow w14:blurRad="50800" w14:dist="38100" w14:dir="2700000" w14:sx="100000" w14:sy="100000" w14:kx="0" w14:ky="0" w14:algn="tl">
        <w14:srgbClr w14:val="000000">
          <w14:alpha w14:val="60000"/>
        </w14:srgbClr>
      </w14:shadow>
      <w14:props3d w14:extrusionH="57150" w14:contourW="0" w14:prstMaterial="none"/>
    </w:rPr>
  </w:style>
  <w:style w:type="paragraph" w:customStyle="1" w:styleId="Default">
    <w:name w:val="Default"/>
    <w:rsid w:val="00217D04"/>
    <w:pPr>
      <w:autoSpaceDE w:val="0"/>
      <w:autoSpaceDN w:val="0"/>
      <w:adjustRightInd w:val="0"/>
    </w:pPr>
    <w:rPr>
      <w:color w:val="000000"/>
      <w:sz w:val="24"/>
      <w:szCs w:val="24"/>
    </w:rPr>
  </w:style>
  <w:style w:type="paragraph" w:customStyle="1" w:styleId="disclosurepara-titlepage">
    <w:name w:val="disclosure para-title page"/>
    <w:basedOn w:val="Normal"/>
    <w:rsid w:val="00217D04"/>
    <w:pPr>
      <w:autoSpaceDE w:val="0"/>
      <w:autoSpaceDN w:val="0"/>
      <w:adjustRightInd w:val="0"/>
      <w:spacing w:before="480" w:after="480"/>
    </w:pPr>
    <w:rPr>
      <w:rFonts w:eastAsia="SimSun"/>
      <w:sz w:val="20"/>
      <w:szCs w:val="20"/>
      <w:lang w:eastAsia="zh-CN"/>
    </w:rPr>
  </w:style>
  <w:style w:type="paragraph" w:styleId="DocumentMap">
    <w:name w:val="Document Map"/>
    <w:basedOn w:val="Normal"/>
    <w:link w:val="DocumentMapChar"/>
    <w:uiPriority w:val="99"/>
    <w:semiHidden/>
    <w:unhideWhenUsed/>
    <w:rsid w:val="00217D04"/>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7D04"/>
    <w:rPr>
      <w:rFonts w:ascii="Tahoma" w:hAnsi="Tahoma" w:cs="Tahoma"/>
      <w:sz w:val="16"/>
      <w:szCs w:val="16"/>
    </w:rPr>
  </w:style>
  <w:style w:type="paragraph" w:customStyle="1" w:styleId="notepara">
    <w:name w:val="note para"/>
    <w:basedOn w:val="para"/>
    <w:uiPriority w:val="1"/>
    <w:rsid w:val="00217D04"/>
    <w:pPr>
      <w:ind w:left="936" w:hanging="936"/>
    </w:pPr>
    <w:rPr>
      <w:sz w:val="20"/>
    </w:rPr>
  </w:style>
  <w:style w:type="paragraph" w:customStyle="1" w:styleId="documentationpara">
    <w:name w:val="documentation para"/>
    <w:basedOn w:val="notepara"/>
    <w:rsid w:val="00217D04"/>
    <w:pPr>
      <w:ind w:left="1714" w:hanging="1714"/>
    </w:pPr>
  </w:style>
  <w:style w:type="character" w:styleId="Emphasis">
    <w:name w:val="Emphasis"/>
    <w:rsid w:val="00217D04"/>
    <w:rPr>
      <w:rFonts w:ascii="Arial" w:hAnsi="Arial"/>
      <w:b/>
      <w:bCs/>
      <w:i/>
      <w:iCs/>
      <w:color w:val="015F85"/>
      <w:sz w:val="28"/>
      <w:szCs w:val="28"/>
      <w:lang w:val="en-US" w:eastAsia="en-US" w:bidi="ar-SA"/>
    </w:rPr>
  </w:style>
  <w:style w:type="character" w:styleId="FollowedHyperlink">
    <w:name w:val="FollowedHyperlink"/>
    <w:basedOn w:val="DefaultParagraphFont"/>
    <w:uiPriority w:val="99"/>
    <w:semiHidden/>
    <w:unhideWhenUsed/>
    <w:rsid w:val="00217D04"/>
    <w:rPr>
      <w:color w:val="954F72" w:themeColor="followedHyperlink"/>
      <w:u w:val="single"/>
    </w:rPr>
  </w:style>
  <w:style w:type="paragraph" w:customStyle="1" w:styleId="footerfilename">
    <w:name w:val="footer filename"/>
    <w:basedOn w:val="Footer"/>
    <w:rsid w:val="00217D04"/>
    <w:pPr>
      <w:tabs>
        <w:tab w:val="clear" w:pos="4680"/>
        <w:tab w:val="clear" w:pos="9360"/>
        <w:tab w:val="center" w:pos="4320"/>
        <w:tab w:val="right" w:pos="8640"/>
      </w:tabs>
    </w:pPr>
    <w:rPr>
      <w:i/>
      <w:color w:val="000000" w:themeColor="text1"/>
      <w:sz w:val="20"/>
      <w:szCs w:val="18"/>
    </w:rPr>
  </w:style>
  <w:style w:type="paragraph" w:customStyle="1" w:styleId="Head3Number">
    <w:name w:val="Head3 Number"/>
    <w:basedOn w:val="Normal"/>
    <w:rsid w:val="00217D04"/>
    <w:pPr>
      <w:spacing w:after="200" w:line="276" w:lineRule="auto"/>
      <w:ind w:left="1368" w:hanging="648"/>
    </w:pPr>
    <w:rPr>
      <w:rFonts w:eastAsia="Times New Roman"/>
    </w:rPr>
  </w:style>
  <w:style w:type="paragraph" w:customStyle="1" w:styleId="Head4Number">
    <w:name w:val="Head4 Number"/>
    <w:basedOn w:val="Normal"/>
    <w:rsid w:val="00217D04"/>
    <w:pPr>
      <w:spacing w:after="200" w:line="276" w:lineRule="auto"/>
      <w:ind w:left="1728" w:hanging="648"/>
    </w:pPr>
    <w:rPr>
      <w:rFonts w:eastAsia="Times New Roman"/>
    </w:rPr>
  </w:style>
  <w:style w:type="paragraph" w:customStyle="1" w:styleId="INXHead5">
    <w:name w:val="INX Head5"/>
    <w:basedOn w:val="Normal"/>
    <w:semiHidden/>
    <w:rsid w:val="00217D04"/>
    <w:pPr>
      <w:spacing w:after="200" w:line="276" w:lineRule="auto"/>
      <w:ind w:left="2232" w:hanging="792"/>
    </w:pPr>
    <w:rPr>
      <w:rFonts w:eastAsia="Times New Roman"/>
    </w:rPr>
  </w:style>
  <w:style w:type="paragraph" w:customStyle="1" w:styleId="legaldisclpara">
    <w:name w:val="legal discl para"/>
    <w:basedOn w:val="CoverLetter-signature"/>
    <w:rsid w:val="00217D04"/>
    <w:pPr>
      <w:spacing w:before="120"/>
    </w:pPr>
    <w:rPr>
      <w:color w:val="000000" w:themeColor="text1"/>
    </w:rPr>
  </w:style>
  <w:style w:type="table" w:styleId="LightList-Accent1">
    <w:name w:val="Light List Accent 1"/>
    <w:basedOn w:val="TableNormal"/>
    <w:uiPriority w:val="61"/>
    <w:rsid w:val="00217D0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MediumGrid1-Accent21">
    <w:name w:val="Medium Grid 1 - Accent 21"/>
    <w:basedOn w:val="Normal"/>
    <w:rsid w:val="00217D04"/>
    <w:pPr>
      <w:ind w:left="720"/>
    </w:pPr>
    <w:rPr>
      <w:rFonts w:ascii="Courier" w:hAnsi="Courier" w:cs="Courier"/>
      <w:szCs w:val="20"/>
    </w:rPr>
  </w:style>
  <w:style w:type="character" w:customStyle="1" w:styleId="overlayimg">
    <w:name w:val="overlay_img"/>
    <w:basedOn w:val="DefaultParagraphFont"/>
    <w:uiPriority w:val="1"/>
    <w:rsid w:val="00217D04"/>
  </w:style>
  <w:style w:type="character" w:styleId="PageNumber">
    <w:name w:val="page number"/>
    <w:basedOn w:val="DefaultParagraphFont"/>
    <w:uiPriority w:val="1"/>
    <w:rsid w:val="00217D04"/>
  </w:style>
  <w:style w:type="paragraph" w:customStyle="1" w:styleId="para12sp">
    <w:name w:val="para 12 sp"/>
    <w:basedOn w:val="para"/>
    <w:uiPriority w:val="1"/>
    <w:rsid w:val="00217D04"/>
    <w:pPr>
      <w:spacing w:before="240"/>
    </w:pPr>
  </w:style>
  <w:style w:type="paragraph" w:customStyle="1" w:styleId="Recommendationpara">
    <w:name w:val="Recommendation para"/>
    <w:basedOn w:val="notepara"/>
    <w:uiPriority w:val="1"/>
    <w:rsid w:val="00217D04"/>
    <w:pPr>
      <w:spacing w:before="0" w:after="80"/>
      <w:ind w:left="2232" w:hanging="2232"/>
    </w:pPr>
  </w:style>
  <w:style w:type="table" w:customStyle="1" w:styleId="Report1">
    <w:name w:val="Report1"/>
    <w:basedOn w:val="TableNormal"/>
    <w:uiPriority w:val="99"/>
    <w:rsid w:val="00217D04"/>
    <w:tblPr/>
  </w:style>
  <w:style w:type="table" w:customStyle="1" w:styleId="report10">
    <w:name w:val="report1"/>
    <w:basedOn w:val="TableNormal"/>
    <w:uiPriority w:val="99"/>
    <w:rsid w:val="00217D04"/>
    <w:tblPr/>
  </w:style>
  <w:style w:type="paragraph" w:customStyle="1" w:styleId="requirementbullet">
    <w:name w:val="requirement bullet"/>
    <w:basedOn w:val="Normal"/>
    <w:uiPriority w:val="1"/>
    <w:rsid w:val="00217D04"/>
    <w:pPr>
      <w:numPr>
        <w:numId w:val="39"/>
      </w:numPr>
      <w:spacing w:before="120"/>
    </w:pPr>
  </w:style>
  <w:style w:type="paragraph" w:customStyle="1" w:styleId="requirementbullet2">
    <w:name w:val="requirement bullet 2"/>
    <w:basedOn w:val="Normal"/>
    <w:uiPriority w:val="1"/>
    <w:rsid w:val="00217D04"/>
    <w:pPr>
      <w:numPr>
        <w:numId w:val="40"/>
      </w:numPr>
      <w:spacing w:before="120"/>
    </w:pPr>
  </w:style>
  <w:style w:type="paragraph" w:customStyle="1" w:styleId="requirementbullet3">
    <w:name w:val="requirement bullet 3"/>
    <w:basedOn w:val="Normal"/>
    <w:uiPriority w:val="1"/>
    <w:rsid w:val="00217D04"/>
    <w:pPr>
      <w:numPr>
        <w:numId w:val="41"/>
      </w:numPr>
      <w:spacing w:before="120"/>
    </w:pPr>
  </w:style>
  <w:style w:type="paragraph" w:customStyle="1" w:styleId="RequirementHeader1">
    <w:name w:val="Requirement Header 1"/>
    <w:basedOn w:val="Normal"/>
    <w:uiPriority w:val="1"/>
    <w:rsid w:val="00217D04"/>
    <w:pPr>
      <w:spacing w:before="120"/>
    </w:pPr>
    <w:rPr>
      <w:rFonts w:cs="Arial"/>
      <w:b/>
      <w:sz w:val="28"/>
      <w:szCs w:val="20"/>
    </w:rPr>
  </w:style>
  <w:style w:type="paragraph" w:customStyle="1" w:styleId="RequirementHeader2">
    <w:name w:val="Requirement Header 2"/>
    <w:basedOn w:val="RequirementHeader1"/>
    <w:uiPriority w:val="1"/>
    <w:rsid w:val="00217D04"/>
  </w:style>
  <w:style w:type="paragraph" w:customStyle="1" w:styleId="RequirementHeader3">
    <w:name w:val="Requirement Header 3"/>
    <w:basedOn w:val="RequirementHeader2"/>
    <w:uiPriority w:val="1"/>
    <w:rsid w:val="00217D04"/>
    <w:rPr>
      <w:b w:val="0"/>
      <w:bCs/>
      <w:szCs w:val="22"/>
    </w:rPr>
  </w:style>
  <w:style w:type="paragraph" w:customStyle="1" w:styleId="requirementparaindent">
    <w:name w:val="requirement para indent"/>
    <w:basedOn w:val="Normal"/>
    <w:uiPriority w:val="1"/>
    <w:rsid w:val="00217D04"/>
    <w:pPr>
      <w:spacing w:before="120"/>
      <w:ind w:left="720"/>
    </w:pPr>
    <w:rPr>
      <w:rFonts w:eastAsia="Calibri"/>
    </w:rPr>
  </w:style>
  <w:style w:type="paragraph" w:customStyle="1" w:styleId="SEF1Head">
    <w:name w:val="SEF 1 Head"/>
    <w:basedOn w:val="Heading1"/>
    <w:next w:val="Normal"/>
    <w:uiPriority w:val="3"/>
    <w:rsid w:val="00217D04"/>
    <w:pPr>
      <w:pageBreakBefore/>
      <w:tabs>
        <w:tab w:val="num" w:pos="360"/>
      </w:tabs>
      <w:spacing w:before="360" w:after="240" w:line="276" w:lineRule="auto"/>
    </w:pPr>
    <w:rPr>
      <w:color w:val="009AC7"/>
    </w:rPr>
  </w:style>
  <w:style w:type="paragraph" w:customStyle="1" w:styleId="SEF2Head">
    <w:name w:val="SEF 2 Head"/>
    <w:basedOn w:val="Heading2"/>
    <w:next w:val="Normal"/>
    <w:link w:val="SEF2HeadChar"/>
    <w:uiPriority w:val="3"/>
    <w:rsid w:val="00217D04"/>
    <w:pPr>
      <w:spacing w:before="240" w:after="120" w:line="276" w:lineRule="auto"/>
      <w:ind w:left="792" w:hanging="432"/>
    </w:pPr>
    <w:rPr>
      <w:rFonts w:ascii="Arial Bold" w:hAnsi="Arial Bold"/>
      <w:sz w:val="24"/>
      <w:szCs w:val="24"/>
    </w:rPr>
  </w:style>
  <w:style w:type="character" w:customStyle="1" w:styleId="SEF2HeadChar">
    <w:name w:val="SEF 2 Head Char"/>
    <w:basedOn w:val="Heading2Char"/>
    <w:link w:val="SEF2Head"/>
    <w:uiPriority w:val="3"/>
    <w:locked/>
    <w:rsid w:val="00217D04"/>
    <w:rPr>
      <w:rFonts w:ascii="Arial Bold" w:eastAsiaTheme="majorEastAsia" w:hAnsi="Arial Bold" w:cs="Arial"/>
      <w:b/>
      <w:color w:val="049FD9"/>
      <w:sz w:val="24"/>
      <w:szCs w:val="24"/>
    </w:rPr>
  </w:style>
  <w:style w:type="paragraph" w:customStyle="1" w:styleId="SEF3Head">
    <w:name w:val="SEF 3 Head"/>
    <w:basedOn w:val="Head3Number"/>
    <w:next w:val="Normal"/>
    <w:link w:val="SEF3HeadChar"/>
    <w:uiPriority w:val="3"/>
    <w:rsid w:val="00217D04"/>
    <w:pPr>
      <w:spacing w:before="240" w:after="120"/>
    </w:pPr>
    <w:rPr>
      <w:rFonts w:cs="Arial"/>
      <w:b/>
    </w:rPr>
  </w:style>
  <w:style w:type="character" w:customStyle="1" w:styleId="SEF3HeadChar">
    <w:name w:val="SEF 3 Head Char"/>
    <w:basedOn w:val="DefaultParagraphFont"/>
    <w:link w:val="SEF3Head"/>
    <w:uiPriority w:val="3"/>
    <w:locked/>
    <w:rsid w:val="00217D04"/>
    <w:rPr>
      <w:rFonts w:ascii="Arial" w:eastAsia="Times New Roman" w:hAnsi="Arial" w:cs="Arial"/>
      <w:b/>
    </w:rPr>
  </w:style>
  <w:style w:type="paragraph" w:customStyle="1" w:styleId="SEF3Norm">
    <w:name w:val="SEF 3 Norm"/>
    <w:basedOn w:val="SEF2Normal"/>
    <w:link w:val="SEF3NormChar"/>
    <w:uiPriority w:val="3"/>
    <w:rsid w:val="00217D04"/>
    <w:pPr>
      <w:ind w:left="720"/>
    </w:pPr>
  </w:style>
  <w:style w:type="character" w:customStyle="1" w:styleId="SEF3NormChar">
    <w:name w:val="SEF 3 Norm Char"/>
    <w:basedOn w:val="SEF2NormalChar"/>
    <w:link w:val="SEF3Norm"/>
    <w:uiPriority w:val="3"/>
    <w:locked/>
    <w:rsid w:val="00217D04"/>
    <w:rPr>
      <w:rFonts w:ascii="Arial" w:eastAsia="Times New Roman" w:hAnsi="Arial" w:cs="Arial"/>
    </w:rPr>
  </w:style>
  <w:style w:type="character" w:styleId="Strong">
    <w:name w:val="Strong"/>
    <w:uiPriority w:val="22"/>
    <w:rsid w:val="00217D04"/>
    <w:rPr>
      <w:b/>
      <w:bCs/>
    </w:rPr>
  </w:style>
  <w:style w:type="paragraph" w:customStyle="1" w:styleId="StyleLatinArial10ptPARAGRAPHINDENTED">
    <w:name w:val="Style (Latin) Arial 10 pt PARAGRAPH INDENTED"/>
    <w:basedOn w:val="Normal"/>
    <w:link w:val="StyleLatinArial10ptPARAGRAPHINDENTEDCharChar"/>
    <w:autoRedefine/>
    <w:uiPriority w:val="99"/>
    <w:rsid w:val="00217D04"/>
    <w:pPr>
      <w:spacing w:after="0"/>
      <w:ind w:left="720"/>
    </w:pPr>
    <w:rPr>
      <w:rFonts w:eastAsia="MS Mincho" w:cs="Arial"/>
      <w:bCs/>
      <w:color w:val="auto"/>
      <w:sz w:val="20"/>
      <w:szCs w:val="20"/>
      <w:lang w:eastAsia="ja-JP"/>
    </w:rPr>
  </w:style>
  <w:style w:type="character" w:customStyle="1" w:styleId="StyleLatinArial10ptPARAGRAPHINDENTEDCharChar">
    <w:name w:val="Style (Latin) Arial 10 pt PARAGRAPH INDENTED Char Char"/>
    <w:link w:val="StyleLatinArial10ptPARAGRAPHINDENTED"/>
    <w:uiPriority w:val="99"/>
    <w:locked/>
    <w:rsid w:val="00217D04"/>
    <w:rPr>
      <w:rFonts w:ascii="Arial" w:eastAsia="MS Mincho" w:hAnsi="Arial" w:cs="Arial"/>
      <w:bCs/>
      <w:color w:val="auto"/>
      <w:sz w:val="20"/>
      <w:szCs w:val="20"/>
      <w:lang w:eastAsia="ja-JP"/>
    </w:rPr>
  </w:style>
  <w:style w:type="paragraph" w:customStyle="1" w:styleId="StyleLatinArialBoldRight">
    <w:name w:val="Style (Latin) Arial Bold Right"/>
    <w:basedOn w:val="Normal"/>
    <w:uiPriority w:val="99"/>
    <w:rsid w:val="00217D04"/>
    <w:pPr>
      <w:spacing w:after="0"/>
      <w:jc w:val="right"/>
    </w:pPr>
    <w:rPr>
      <w:rFonts w:eastAsia="Times New Roman" w:cs="Times New Roman"/>
      <w:b/>
      <w:bCs/>
      <w:color w:val="auto"/>
      <w:sz w:val="20"/>
      <w:szCs w:val="20"/>
    </w:rPr>
  </w:style>
  <w:style w:type="numbering" w:customStyle="1" w:styleId="Style2">
    <w:name w:val="Style2"/>
    <w:uiPriority w:val="99"/>
    <w:rsid w:val="00217D04"/>
    <w:pPr>
      <w:numPr>
        <w:numId w:val="42"/>
      </w:numPr>
    </w:pPr>
  </w:style>
  <w:style w:type="table" w:customStyle="1" w:styleId="Style7-CST">
    <w:name w:val="Style7-CST"/>
    <w:basedOn w:val="TableNormal"/>
    <w:uiPriority w:val="99"/>
    <w:rsid w:val="00217D04"/>
    <w:pPr>
      <w:spacing w:after="0"/>
    </w:pPr>
    <w:rPr>
      <w:color w:val="auto"/>
    </w:rPr>
    <w:tblPr/>
  </w:style>
  <w:style w:type="paragraph" w:customStyle="1" w:styleId="TC0">
    <w:name w:val="T&amp;C"/>
    <w:basedOn w:val="Normal"/>
    <w:uiPriority w:val="1"/>
    <w:rsid w:val="00217D04"/>
    <w:pPr>
      <w:spacing w:after="60"/>
    </w:pPr>
    <w:rPr>
      <w:rFonts w:eastAsia="Times New Roman"/>
      <w:sz w:val="18"/>
      <w:szCs w:val="18"/>
      <w:lang w:bidi="en-US"/>
    </w:rPr>
  </w:style>
  <w:style w:type="paragraph" w:customStyle="1" w:styleId="tblcellbulletfirst">
    <w:name w:val="tbl cell bullet first"/>
    <w:basedOn w:val="CiscoResponsetblcellbulletfirst"/>
    <w:uiPriority w:val="1"/>
    <w:rsid w:val="00217D04"/>
    <w:pPr>
      <w:numPr>
        <w:numId w:val="43"/>
      </w:numPr>
      <w:spacing w:before="60" w:after="60"/>
    </w:pPr>
    <w:rPr>
      <w:color w:val="000000"/>
    </w:rPr>
  </w:style>
  <w:style w:type="paragraph" w:customStyle="1" w:styleId="tblcellbulletsecond">
    <w:name w:val="tbl cell bullet second"/>
    <w:basedOn w:val="Normal"/>
    <w:uiPriority w:val="1"/>
    <w:rsid w:val="00217D04"/>
    <w:pPr>
      <w:numPr>
        <w:numId w:val="44"/>
      </w:numPr>
      <w:spacing w:before="80" w:after="80"/>
    </w:pPr>
    <w:rPr>
      <w:rFonts w:cs="Arial"/>
      <w:bCs/>
      <w:color w:val="000000"/>
      <w:szCs w:val="20"/>
    </w:rPr>
  </w:style>
  <w:style w:type="paragraph" w:customStyle="1" w:styleId="tblnote">
    <w:name w:val="tbl note"/>
    <w:basedOn w:val="Normal"/>
    <w:uiPriority w:val="1"/>
    <w:rsid w:val="00217D04"/>
    <w:pPr>
      <w:keepNext/>
      <w:keepLines/>
      <w:spacing w:before="80"/>
    </w:pPr>
    <w:rPr>
      <w:color w:val="000000"/>
      <w:sz w:val="16"/>
    </w:rPr>
  </w:style>
  <w:style w:type="paragraph" w:styleId="Title">
    <w:name w:val="Title"/>
    <w:basedOn w:val="Normal"/>
    <w:link w:val="TitleChar"/>
    <w:rsid w:val="00217D04"/>
    <w:pPr>
      <w:spacing w:before="240" w:after="160"/>
      <w:outlineLvl w:val="0"/>
    </w:pPr>
    <w:rPr>
      <w:rFonts w:cs="Arial"/>
      <w:b/>
      <w:bCs/>
      <w:color w:val="005568"/>
      <w:kern w:val="28"/>
      <w:sz w:val="36"/>
      <w:szCs w:val="36"/>
    </w:rPr>
  </w:style>
  <w:style w:type="character" w:customStyle="1" w:styleId="TitleChar">
    <w:name w:val="Title Char"/>
    <w:basedOn w:val="DefaultParagraphFont"/>
    <w:link w:val="Title"/>
    <w:rsid w:val="00217D04"/>
    <w:rPr>
      <w:rFonts w:ascii="Arial" w:hAnsi="Arial" w:cs="Arial"/>
      <w:b/>
      <w:bCs/>
      <w:color w:val="005568"/>
      <w:kern w:val="28"/>
      <w:sz w:val="36"/>
      <w:szCs w:val="36"/>
    </w:rPr>
  </w:style>
  <w:style w:type="paragraph" w:customStyle="1" w:styleId="Titlepagecustomerlogo">
    <w:name w:val="Title page customer logo"/>
    <w:basedOn w:val="Normal"/>
    <w:rsid w:val="00217D04"/>
    <w:pPr>
      <w:keepNext/>
      <w:widowControl w:val="0"/>
      <w:spacing w:before="720" w:after="720"/>
      <w:outlineLvl w:val="0"/>
    </w:pPr>
    <w:rPr>
      <w:rFonts w:eastAsia="Arial Unicode MS" w:cs="Arial"/>
      <w:b/>
      <w:color w:val="000000" w:themeColor="text1"/>
      <w:sz w:val="36"/>
      <w:szCs w:val="36"/>
    </w:rPr>
  </w:style>
  <w:style w:type="paragraph" w:customStyle="1" w:styleId="TitlePageLogo">
    <w:name w:val="Title Page Logo"/>
    <w:basedOn w:val="Normal"/>
    <w:rsid w:val="00217D04"/>
    <w:pPr>
      <w:spacing w:before="600" w:after="600"/>
      <w:jc w:val="center"/>
    </w:pPr>
    <w:rPr>
      <w:b/>
      <w:color w:val="000000" w:themeColor="text1"/>
      <w:sz w:val="40"/>
      <w:szCs w:val="40"/>
    </w:rPr>
  </w:style>
  <w:style w:type="paragraph" w:customStyle="1" w:styleId="titlepagenote">
    <w:name w:val="title page note"/>
    <w:basedOn w:val="disclosurepara-titlepage"/>
    <w:rsid w:val="00217D04"/>
    <w:pPr>
      <w:spacing w:before="240"/>
    </w:pPr>
    <w:rPr>
      <w:sz w:val="18"/>
    </w:rPr>
  </w:style>
  <w:style w:type="paragraph" w:customStyle="1" w:styleId="Titlepageproposalname">
    <w:name w:val="Title page proposal name"/>
    <w:basedOn w:val="Normal"/>
    <w:rsid w:val="00217D04"/>
    <w:pPr>
      <w:keepNext/>
      <w:widowControl w:val="0"/>
      <w:spacing w:before="360" w:after="360"/>
      <w:outlineLvl w:val="0"/>
    </w:pPr>
    <w:rPr>
      <w:rFonts w:eastAsia="Arial Unicode MS" w:cs="Arial"/>
      <w:b/>
      <w:color w:val="000000" w:themeColor="text1"/>
      <w:sz w:val="36"/>
      <w:szCs w:val="36"/>
    </w:rPr>
  </w:style>
  <w:style w:type="paragraph" w:customStyle="1" w:styleId="TitlepageSolicitationNo">
    <w:name w:val="Title page Solicitation No."/>
    <w:basedOn w:val="Normal"/>
    <w:rsid w:val="00217D04"/>
    <w:pPr>
      <w:keepNext/>
      <w:widowControl w:val="0"/>
      <w:spacing w:before="360" w:after="360"/>
      <w:outlineLvl w:val="0"/>
    </w:pPr>
    <w:rPr>
      <w:rFonts w:eastAsia="Arial Unicode MS" w:cs="Arial"/>
      <w:b/>
      <w:color w:val="000000" w:themeColor="text1"/>
      <w:sz w:val="36"/>
      <w:szCs w:val="36"/>
    </w:rPr>
  </w:style>
  <w:style w:type="paragraph" w:styleId="TOC4">
    <w:name w:val="toc 4"/>
    <w:basedOn w:val="Normal"/>
    <w:next w:val="Normal"/>
    <w:autoRedefine/>
    <w:uiPriority w:val="39"/>
    <w:unhideWhenUsed/>
    <w:rsid w:val="00217D04"/>
    <w:pPr>
      <w:spacing w:after="0" w:line="276" w:lineRule="auto"/>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17D04"/>
    <w:pPr>
      <w:spacing w:after="0" w:line="276" w:lineRule="auto"/>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17D04"/>
    <w:pPr>
      <w:spacing w:after="0" w:line="276" w:lineRule="auto"/>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17D04"/>
    <w:pPr>
      <w:spacing w:after="0" w:line="276" w:lineRule="auto"/>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17D04"/>
    <w:pPr>
      <w:spacing w:after="0" w:line="276" w:lineRule="auto"/>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17D04"/>
    <w:pPr>
      <w:spacing w:after="0" w:line="276" w:lineRule="auto"/>
      <w:ind w:left="1760"/>
    </w:pPr>
    <w:rPr>
      <w:rFonts w:asciiTheme="minorHAnsi" w:hAnsiTheme="minorHAnsi" w:cstheme="minorHAnsi"/>
      <w:sz w:val="18"/>
      <w:szCs w:val="18"/>
    </w:rPr>
  </w:style>
  <w:style w:type="paragraph" w:customStyle="1" w:styleId="TrademarkHeading">
    <w:name w:val="Trademark Heading"/>
    <w:basedOn w:val="Heading1"/>
    <w:rsid w:val="00217D04"/>
    <w:pPr>
      <w:keepLines/>
      <w:spacing w:after="160"/>
      <w:jc w:val="center"/>
    </w:pPr>
    <w:rPr>
      <w:rFonts w:ascii="Times New Roman" w:hAnsi="Times New Roman" w:cstheme="majorBidi"/>
      <w:kern w:val="0"/>
      <w:sz w:val="32"/>
      <w:szCs w:val="28"/>
    </w:rPr>
  </w:style>
  <w:style w:type="paragraph" w:customStyle="1" w:styleId="trademarkpara">
    <w:name w:val="trademark para"/>
    <w:basedOn w:val="para"/>
    <w:rsid w:val="00217D04"/>
  </w:style>
  <w:style w:type="paragraph" w:customStyle="1" w:styleId="TrademarksHeader">
    <w:name w:val="Trademarks Header"/>
    <w:basedOn w:val="Normal"/>
    <w:rsid w:val="00217D04"/>
    <w:pPr>
      <w:spacing w:before="360"/>
    </w:pPr>
    <w:rPr>
      <w:rFonts w:cs="Arial"/>
      <w:b/>
      <w:color w:val="049FD9"/>
      <w:sz w:val="28"/>
      <w:szCs w:val="28"/>
    </w:rPr>
  </w:style>
  <w:style w:type="paragraph" w:customStyle="1" w:styleId="trrademarkpara6above">
    <w:name w:val="trrademark para 6 above"/>
    <w:basedOn w:val="trademarkpara"/>
    <w:rsid w:val="00217D04"/>
    <w:pPr>
      <w:spacing w:before="240"/>
    </w:pPr>
  </w:style>
  <w:style w:type="paragraph" w:customStyle="1" w:styleId="VMWDocumentDateStamp">
    <w:name w:val="VMW_Document_DateStamp"/>
    <w:uiPriority w:val="99"/>
    <w:rsid w:val="00217D04"/>
    <w:pPr>
      <w:jc w:val="right"/>
    </w:pPr>
    <w:rPr>
      <w:rFonts w:ascii="Arial" w:hAnsi="Arial"/>
      <w:color w:val="FFFFFF"/>
      <w:szCs w:val="24"/>
    </w:rPr>
  </w:style>
  <w:style w:type="paragraph" w:customStyle="1" w:styleId="WPNormal">
    <w:name w:val="WP_Normal"/>
    <w:basedOn w:val="Normal"/>
    <w:semiHidden/>
    <w:rsid w:val="00217D04"/>
    <w:pPr>
      <w:spacing w:after="0"/>
    </w:pPr>
    <w:rPr>
      <w:rFonts w:ascii="Geneva" w:eastAsia="Times New Roman" w:hAnsi="Geneva" w:cs="Times New Roman"/>
      <w:color w:val="auto"/>
      <w:sz w:val="24"/>
      <w:szCs w:val="20"/>
    </w:rPr>
  </w:style>
  <w:style w:type="table" w:styleId="GridTable5Dark-Accent1">
    <w:name w:val="Grid Table 5 Dark Accent 1"/>
    <w:basedOn w:val="TableNormal"/>
    <w:uiPriority w:val="50"/>
    <w:rsid w:val="009C6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4">
    <w:name w:val="Grid Table 4 Accent 4"/>
    <w:basedOn w:val="TableNormal"/>
    <w:uiPriority w:val="49"/>
    <w:rsid w:val="008028E8"/>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028E8"/>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028E8"/>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C61763"/>
    <w:pPr>
      <w:spacing w:after="0"/>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A02270"/>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5B41A3"/>
    <w:pPr>
      <w:spacing w:after="0"/>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5B41A3"/>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53">
      <w:bodyDiv w:val="1"/>
      <w:marLeft w:val="0"/>
      <w:marRight w:val="0"/>
      <w:marTop w:val="0"/>
      <w:marBottom w:val="0"/>
      <w:divBdr>
        <w:top w:val="none" w:sz="0" w:space="0" w:color="auto"/>
        <w:left w:val="none" w:sz="0" w:space="0" w:color="auto"/>
        <w:bottom w:val="none" w:sz="0" w:space="0" w:color="auto"/>
        <w:right w:val="none" w:sz="0" w:space="0" w:color="auto"/>
      </w:divBdr>
      <w:divsChild>
        <w:div w:id="1163351606">
          <w:marLeft w:val="0"/>
          <w:marRight w:val="0"/>
          <w:marTop w:val="0"/>
          <w:marBottom w:val="0"/>
          <w:divBdr>
            <w:top w:val="none" w:sz="0" w:space="0" w:color="auto"/>
            <w:left w:val="none" w:sz="0" w:space="0" w:color="auto"/>
            <w:bottom w:val="none" w:sz="0" w:space="0" w:color="auto"/>
            <w:right w:val="none" w:sz="0" w:space="0" w:color="auto"/>
          </w:divBdr>
          <w:divsChild>
            <w:div w:id="942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8975">
      <w:bodyDiv w:val="1"/>
      <w:marLeft w:val="0"/>
      <w:marRight w:val="0"/>
      <w:marTop w:val="0"/>
      <w:marBottom w:val="0"/>
      <w:divBdr>
        <w:top w:val="none" w:sz="0" w:space="0" w:color="auto"/>
        <w:left w:val="none" w:sz="0" w:space="0" w:color="auto"/>
        <w:bottom w:val="none" w:sz="0" w:space="0" w:color="auto"/>
        <w:right w:val="none" w:sz="0" w:space="0" w:color="auto"/>
      </w:divBdr>
    </w:div>
    <w:div w:id="459762418">
      <w:bodyDiv w:val="1"/>
      <w:marLeft w:val="0"/>
      <w:marRight w:val="0"/>
      <w:marTop w:val="0"/>
      <w:marBottom w:val="0"/>
      <w:divBdr>
        <w:top w:val="none" w:sz="0" w:space="0" w:color="auto"/>
        <w:left w:val="none" w:sz="0" w:space="0" w:color="auto"/>
        <w:bottom w:val="none" w:sz="0" w:space="0" w:color="auto"/>
        <w:right w:val="none" w:sz="0" w:space="0" w:color="auto"/>
      </w:divBdr>
      <w:divsChild>
        <w:div w:id="1199515845">
          <w:marLeft w:val="0"/>
          <w:marRight w:val="0"/>
          <w:marTop w:val="0"/>
          <w:marBottom w:val="0"/>
          <w:divBdr>
            <w:top w:val="none" w:sz="0" w:space="0" w:color="auto"/>
            <w:left w:val="none" w:sz="0" w:space="0" w:color="auto"/>
            <w:bottom w:val="none" w:sz="0" w:space="0" w:color="auto"/>
            <w:right w:val="none" w:sz="0" w:space="0" w:color="auto"/>
          </w:divBdr>
          <w:divsChild>
            <w:div w:id="3784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7215">
      <w:bodyDiv w:val="1"/>
      <w:marLeft w:val="0"/>
      <w:marRight w:val="0"/>
      <w:marTop w:val="0"/>
      <w:marBottom w:val="0"/>
      <w:divBdr>
        <w:top w:val="none" w:sz="0" w:space="0" w:color="auto"/>
        <w:left w:val="none" w:sz="0" w:space="0" w:color="auto"/>
        <w:bottom w:val="none" w:sz="0" w:space="0" w:color="auto"/>
        <w:right w:val="none" w:sz="0" w:space="0" w:color="auto"/>
      </w:divBdr>
    </w:div>
    <w:div w:id="627395083">
      <w:bodyDiv w:val="1"/>
      <w:marLeft w:val="0"/>
      <w:marRight w:val="0"/>
      <w:marTop w:val="0"/>
      <w:marBottom w:val="0"/>
      <w:divBdr>
        <w:top w:val="none" w:sz="0" w:space="0" w:color="auto"/>
        <w:left w:val="none" w:sz="0" w:space="0" w:color="auto"/>
        <w:bottom w:val="none" w:sz="0" w:space="0" w:color="auto"/>
        <w:right w:val="none" w:sz="0" w:space="0" w:color="auto"/>
      </w:divBdr>
      <w:divsChild>
        <w:div w:id="698823941">
          <w:marLeft w:val="0"/>
          <w:marRight w:val="0"/>
          <w:marTop w:val="0"/>
          <w:marBottom w:val="0"/>
          <w:divBdr>
            <w:top w:val="none" w:sz="0" w:space="0" w:color="auto"/>
            <w:left w:val="none" w:sz="0" w:space="0" w:color="auto"/>
            <w:bottom w:val="none" w:sz="0" w:space="0" w:color="auto"/>
            <w:right w:val="none" w:sz="0" w:space="0" w:color="auto"/>
          </w:divBdr>
          <w:divsChild>
            <w:div w:id="2015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6037">
      <w:bodyDiv w:val="1"/>
      <w:marLeft w:val="0"/>
      <w:marRight w:val="0"/>
      <w:marTop w:val="0"/>
      <w:marBottom w:val="0"/>
      <w:divBdr>
        <w:top w:val="none" w:sz="0" w:space="0" w:color="auto"/>
        <w:left w:val="none" w:sz="0" w:space="0" w:color="auto"/>
        <w:bottom w:val="none" w:sz="0" w:space="0" w:color="auto"/>
        <w:right w:val="none" w:sz="0" w:space="0" w:color="auto"/>
      </w:divBdr>
      <w:divsChild>
        <w:div w:id="798257148">
          <w:marLeft w:val="0"/>
          <w:marRight w:val="0"/>
          <w:marTop w:val="0"/>
          <w:marBottom w:val="0"/>
          <w:divBdr>
            <w:top w:val="none" w:sz="0" w:space="0" w:color="auto"/>
            <w:left w:val="none" w:sz="0" w:space="0" w:color="auto"/>
            <w:bottom w:val="none" w:sz="0" w:space="0" w:color="auto"/>
            <w:right w:val="none" w:sz="0" w:space="0" w:color="auto"/>
          </w:divBdr>
          <w:divsChild>
            <w:div w:id="14028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7982">
      <w:bodyDiv w:val="1"/>
      <w:marLeft w:val="0"/>
      <w:marRight w:val="0"/>
      <w:marTop w:val="0"/>
      <w:marBottom w:val="0"/>
      <w:divBdr>
        <w:top w:val="none" w:sz="0" w:space="0" w:color="auto"/>
        <w:left w:val="none" w:sz="0" w:space="0" w:color="auto"/>
        <w:bottom w:val="none" w:sz="0" w:space="0" w:color="auto"/>
        <w:right w:val="none" w:sz="0" w:space="0" w:color="auto"/>
      </w:divBdr>
      <w:divsChild>
        <w:div w:id="670252155">
          <w:marLeft w:val="0"/>
          <w:marRight w:val="0"/>
          <w:marTop w:val="0"/>
          <w:marBottom w:val="0"/>
          <w:divBdr>
            <w:top w:val="none" w:sz="0" w:space="0" w:color="auto"/>
            <w:left w:val="none" w:sz="0" w:space="0" w:color="auto"/>
            <w:bottom w:val="none" w:sz="0" w:space="0" w:color="auto"/>
            <w:right w:val="none" w:sz="0" w:space="0" w:color="auto"/>
          </w:divBdr>
          <w:divsChild>
            <w:div w:id="8342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751">
      <w:bodyDiv w:val="1"/>
      <w:marLeft w:val="0"/>
      <w:marRight w:val="0"/>
      <w:marTop w:val="0"/>
      <w:marBottom w:val="0"/>
      <w:divBdr>
        <w:top w:val="none" w:sz="0" w:space="0" w:color="auto"/>
        <w:left w:val="none" w:sz="0" w:space="0" w:color="auto"/>
        <w:bottom w:val="none" w:sz="0" w:space="0" w:color="auto"/>
        <w:right w:val="none" w:sz="0" w:space="0" w:color="auto"/>
      </w:divBdr>
      <w:divsChild>
        <w:div w:id="1191383908">
          <w:marLeft w:val="0"/>
          <w:marRight w:val="0"/>
          <w:marTop w:val="0"/>
          <w:marBottom w:val="0"/>
          <w:divBdr>
            <w:top w:val="none" w:sz="0" w:space="0" w:color="auto"/>
            <w:left w:val="none" w:sz="0" w:space="0" w:color="auto"/>
            <w:bottom w:val="none" w:sz="0" w:space="0" w:color="auto"/>
            <w:right w:val="none" w:sz="0" w:space="0" w:color="auto"/>
          </w:divBdr>
          <w:divsChild>
            <w:div w:id="20328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oung\AppData\Roaming\Microsoft\Templates\SO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d58aae5-9e0b-425a-953f-5a8eb3e9bd36">2YKUJ564YZUM-2432-284</_dlc_DocId>
    <_dlc_DocIdUrl xmlns="0d58aae5-9e0b-425a-953f-5a8eb3e9bd36">
      <Url>https://iconnect.presidio.com/departments/prof_serv/_layouts/DocIdRedir.aspx?ID=2YKUJ564YZUM-2432-284</Url>
      <Description>2YKUJ564YZUM-2432-284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FFF4AD87F1574BBB535D3D87ABC05C" ma:contentTypeVersion="0" ma:contentTypeDescription="Create a new document." ma:contentTypeScope="" ma:versionID="e61b20fe2b32c3129918b4a8f67072d2">
  <xsd:schema xmlns:xsd="http://www.w3.org/2001/XMLSchema" xmlns:xs="http://www.w3.org/2001/XMLSchema" xmlns:p="http://schemas.microsoft.com/office/2006/metadata/properties" xmlns:ns2="0d58aae5-9e0b-425a-953f-5a8eb3e9bd36" targetNamespace="http://schemas.microsoft.com/office/2006/metadata/properties" ma:root="true" ma:fieldsID="674981759733e1e59ee7a1dce75149fd" ns2:_="">
    <xsd:import namespace="0d58aae5-9e0b-425a-953f-5a8eb3e9bd3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aae5-9e0b-425a-953f-5a8eb3e9bd3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60980EA-E16C-4D00-8C86-7B15005E2D8B}">
  <ds:schemaRefs>
    <ds:schemaRef ds:uri="http://schemas.openxmlformats.org/officeDocument/2006/bibliography"/>
  </ds:schemaRefs>
</ds:datastoreItem>
</file>

<file path=customXml/itemProps2.xml><?xml version="1.0" encoding="utf-8"?>
<ds:datastoreItem xmlns:ds="http://schemas.openxmlformats.org/officeDocument/2006/customXml" ds:itemID="{974E54B7-A4E8-4EC4-A03A-2E7A2DA2D259}">
  <ds:schemaRefs>
    <ds:schemaRef ds:uri="http://schemas.microsoft.com/sharepoint/v3/contenttype/forms"/>
  </ds:schemaRefs>
</ds:datastoreItem>
</file>

<file path=customXml/itemProps3.xml><?xml version="1.0" encoding="utf-8"?>
<ds:datastoreItem xmlns:ds="http://schemas.openxmlformats.org/officeDocument/2006/customXml" ds:itemID="{4BF0D4AF-E5EE-4A35-BF07-43AC572D3CCD}">
  <ds:schemaRefs>
    <ds:schemaRef ds:uri="http://schemas.microsoft.com/office/2006/metadata/properties"/>
    <ds:schemaRef ds:uri="http://schemas.microsoft.com/office/infopath/2007/PartnerControls"/>
    <ds:schemaRef ds:uri="0d58aae5-9e0b-425a-953f-5a8eb3e9bd36"/>
  </ds:schemaRefs>
</ds:datastoreItem>
</file>

<file path=customXml/itemProps4.xml><?xml version="1.0" encoding="utf-8"?>
<ds:datastoreItem xmlns:ds="http://schemas.openxmlformats.org/officeDocument/2006/customXml" ds:itemID="{85A02838-8EDE-4DEC-A978-0BC4B29EF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8aae5-9e0b-425a-953f-5a8eb3e9b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D2789E-9C9E-4F86-A316-6509E8BF098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C:\Users\lyoung\AppData\Roaming\Microsoft\Templates\SOW.dotx</Template>
  <TotalTime>2</TotalTime>
  <Pages>14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Presidio</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Lisa</dc:creator>
  <cp:lastModifiedBy>Norton, Ken</cp:lastModifiedBy>
  <cp:revision>3</cp:revision>
  <cp:lastPrinted>2019-01-22T17:37:00Z</cp:lastPrinted>
  <dcterms:created xsi:type="dcterms:W3CDTF">2023-08-01T14:22:00Z</dcterms:created>
  <dcterms:modified xsi:type="dcterms:W3CDTF">2023-08-01T14:25:00Z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67db86e5-efbc-4c7b-87eb-b9f211b03069</vt:lpwstr>
  </property>
  <property fmtid="{D5CDD505-2E9C-101B-9397-08002B2CF9AE}" pid="3" name="ContentTypeId">
    <vt:lpwstr>0x0101005BFFF4AD87F1574BBB535D3D87ABC05C</vt:lpwstr>
  </property>
</Properties>
</file>